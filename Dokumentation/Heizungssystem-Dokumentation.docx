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0C56B" w14:textId="2FB14AE0" w:rsidR="00CB42AC" w:rsidRPr="00714B8A" w:rsidRDefault="0031295E" w:rsidP="00965E48">
      <w:pPr>
        <w:autoSpaceDE/>
        <w:autoSpaceDN/>
        <w:adjustRightInd/>
        <w:jc w:val="both"/>
        <w:rPr>
          <w:b/>
          <w:noProof/>
          <w:sz w:val="36"/>
          <w:szCs w:val="36"/>
          <w:lang w:val="de-DE"/>
        </w:rPr>
        <w:sectPr w:rsidR="00CB42AC" w:rsidRPr="00714B8A" w:rsidSect="00A40D3E">
          <w:headerReference w:type="default" r:id="rId8"/>
          <w:footerReference w:type="default" r:id="rId9"/>
          <w:pgSz w:w="11907" w:h="16839" w:code="9"/>
          <w:pgMar w:top="0" w:right="0" w:bottom="0" w:left="0" w:header="0" w:footer="0" w:gutter="0"/>
          <w:pgNumType w:start="1"/>
          <w:cols w:space="720"/>
          <w:titlePg/>
          <w:docGrid w:linePitch="360"/>
        </w:sectPr>
      </w:pPr>
      <w:r>
        <w:rPr>
          <w:b/>
          <w:noProof/>
          <w:sz w:val="36"/>
          <w:szCs w:val="36"/>
          <w:lang w:val="de-DE"/>
        </w:rPr>
        <w:drawing>
          <wp:inline distT="0" distB="0" distL="0" distR="0" wp14:anchorId="0C36441C" wp14:editId="0DC9CEED">
            <wp:extent cx="7561580" cy="10691653"/>
            <wp:effectExtent l="0" t="0" r="127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a:picLocks noChangeAspect="1" noChangeArrowheads="1"/>
                    </pic:cNvPicPr>
                  </pic:nvPicPr>
                  <pic:blipFill>
                    <a:blip r:embed="rId10"/>
                    <a:stretch>
                      <a:fillRect/>
                    </a:stretch>
                  </pic:blipFill>
                  <pic:spPr bwMode="auto">
                    <a:xfrm>
                      <a:off x="0" y="0"/>
                      <a:ext cx="7561580" cy="10691653"/>
                    </a:xfrm>
                    <a:prstGeom prst="rect">
                      <a:avLst/>
                    </a:prstGeom>
                    <a:noFill/>
                    <a:ln>
                      <a:noFill/>
                    </a:ln>
                  </pic:spPr>
                </pic:pic>
              </a:graphicData>
            </a:graphic>
          </wp:inline>
        </w:drawing>
      </w:r>
    </w:p>
    <w:p w14:paraId="2BB2871E" w14:textId="77777777" w:rsidR="00105E1A" w:rsidRPr="00714B8A" w:rsidRDefault="00782753" w:rsidP="00965E48">
      <w:pPr>
        <w:jc w:val="both"/>
        <w:rPr>
          <w:b/>
          <w:noProof/>
          <w:sz w:val="28"/>
          <w:szCs w:val="28"/>
          <w:lang w:val="de-DE"/>
        </w:rPr>
      </w:pPr>
      <w:r w:rsidRPr="00714B8A">
        <w:rPr>
          <w:b/>
          <w:noProof/>
          <w:sz w:val="28"/>
          <w:szCs w:val="28"/>
          <w:lang w:val="de-DE"/>
        </w:rPr>
        <w:lastRenderedPageBreak/>
        <w:t>Inhaltsverzeichnis</w:t>
      </w:r>
    </w:p>
    <w:p w14:paraId="7AF65D71" w14:textId="77777777" w:rsidR="00731576" w:rsidRPr="00714B8A" w:rsidRDefault="00731576" w:rsidP="00965E48">
      <w:pPr>
        <w:jc w:val="both"/>
        <w:rPr>
          <w:noProof/>
          <w:lang w:val="de-DE"/>
        </w:rPr>
      </w:pPr>
    </w:p>
    <w:p w14:paraId="45D463B3" w14:textId="73EE7A26" w:rsidR="00DB17A7" w:rsidRDefault="00AA2878">
      <w:pPr>
        <w:pStyle w:val="Verzeichnis1"/>
        <w:tabs>
          <w:tab w:val="right" w:leader="dot" w:pos="9628"/>
        </w:tabs>
        <w:rPr>
          <w:rFonts w:asciiTheme="minorHAnsi" w:eastAsiaTheme="minorEastAsia" w:hAnsiTheme="minorHAnsi" w:cstheme="minorBidi"/>
          <w:b w:val="0"/>
          <w:i w:val="0"/>
          <w:noProof/>
          <w:sz w:val="22"/>
          <w:lang w:val="de-CH" w:eastAsia="de-CH"/>
        </w:rPr>
      </w:pPr>
      <w:r w:rsidRPr="00714B8A">
        <w:rPr>
          <w:noProof/>
          <w:szCs w:val="20"/>
          <w:lang w:val="de-DE"/>
        </w:rPr>
        <w:fldChar w:fldCharType="begin"/>
      </w:r>
      <w:r w:rsidR="007B7337" w:rsidRPr="00714B8A">
        <w:rPr>
          <w:noProof/>
          <w:szCs w:val="20"/>
          <w:lang w:val="de-DE"/>
        </w:rPr>
        <w:instrText xml:space="preserve"> TOC \o "1-3" \h \z \u </w:instrText>
      </w:r>
      <w:r w:rsidRPr="00714B8A">
        <w:rPr>
          <w:noProof/>
          <w:szCs w:val="20"/>
          <w:lang w:val="de-DE"/>
        </w:rPr>
        <w:fldChar w:fldCharType="separate"/>
      </w:r>
      <w:hyperlink w:anchor="_Toc92733427" w:history="1">
        <w:r w:rsidR="00DB17A7" w:rsidRPr="00015DFD">
          <w:rPr>
            <w:rStyle w:val="Hyperlink"/>
            <w:noProof/>
            <w:lang w:val="de-DE"/>
          </w:rPr>
          <w:t>Projekt Heizungssystem</w:t>
        </w:r>
        <w:r w:rsidR="00DB17A7">
          <w:rPr>
            <w:noProof/>
            <w:webHidden/>
          </w:rPr>
          <w:tab/>
        </w:r>
        <w:r w:rsidR="00DB17A7">
          <w:rPr>
            <w:noProof/>
            <w:webHidden/>
          </w:rPr>
          <w:fldChar w:fldCharType="begin"/>
        </w:r>
        <w:r w:rsidR="00DB17A7">
          <w:rPr>
            <w:noProof/>
            <w:webHidden/>
          </w:rPr>
          <w:instrText xml:space="preserve"> PAGEREF _Toc92733427 \h </w:instrText>
        </w:r>
        <w:r w:rsidR="00DB17A7">
          <w:rPr>
            <w:noProof/>
            <w:webHidden/>
          </w:rPr>
        </w:r>
        <w:r w:rsidR="00DB17A7">
          <w:rPr>
            <w:noProof/>
            <w:webHidden/>
          </w:rPr>
          <w:fldChar w:fldCharType="separate"/>
        </w:r>
        <w:r w:rsidR="00DB17A7">
          <w:rPr>
            <w:noProof/>
            <w:webHidden/>
          </w:rPr>
          <w:t>3</w:t>
        </w:r>
        <w:r w:rsidR="00DB17A7">
          <w:rPr>
            <w:noProof/>
            <w:webHidden/>
          </w:rPr>
          <w:fldChar w:fldCharType="end"/>
        </w:r>
      </w:hyperlink>
    </w:p>
    <w:p w14:paraId="0001B567" w14:textId="0F5CE626"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28" w:history="1">
        <w:r w:rsidRPr="00015DFD">
          <w:rPr>
            <w:rStyle w:val="Hyperlink"/>
            <w:noProof/>
            <w:lang w:val="de-DE"/>
          </w:rPr>
          <w:t>Beschreibung</w:t>
        </w:r>
        <w:r>
          <w:rPr>
            <w:noProof/>
            <w:webHidden/>
          </w:rPr>
          <w:tab/>
        </w:r>
        <w:r>
          <w:rPr>
            <w:noProof/>
            <w:webHidden/>
          </w:rPr>
          <w:fldChar w:fldCharType="begin"/>
        </w:r>
        <w:r>
          <w:rPr>
            <w:noProof/>
            <w:webHidden/>
          </w:rPr>
          <w:instrText xml:space="preserve"> PAGEREF _Toc92733428 \h </w:instrText>
        </w:r>
        <w:r>
          <w:rPr>
            <w:noProof/>
            <w:webHidden/>
          </w:rPr>
        </w:r>
        <w:r>
          <w:rPr>
            <w:noProof/>
            <w:webHidden/>
          </w:rPr>
          <w:fldChar w:fldCharType="separate"/>
        </w:r>
        <w:r>
          <w:rPr>
            <w:noProof/>
            <w:webHidden/>
          </w:rPr>
          <w:t>3</w:t>
        </w:r>
        <w:r>
          <w:rPr>
            <w:noProof/>
            <w:webHidden/>
          </w:rPr>
          <w:fldChar w:fldCharType="end"/>
        </w:r>
      </w:hyperlink>
    </w:p>
    <w:p w14:paraId="5C98EF0E" w14:textId="205AA3F2"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29" w:history="1">
        <w:r w:rsidRPr="00015DFD">
          <w:rPr>
            <w:rStyle w:val="Hyperlink"/>
            <w:noProof/>
            <w:lang w:val="de-DE"/>
          </w:rPr>
          <w:t>Schaltplan</w:t>
        </w:r>
        <w:r>
          <w:rPr>
            <w:noProof/>
            <w:webHidden/>
          </w:rPr>
          <w:tab/>
        </w:r>
        <w:r>
          <w:rPr>
            <w:noProof/>
            <w:webHidden/>
          </w:rPr>
          <w:fldChar w:fldCharType="begin"/>
        </w:r>
        <w:r>
          <w:rPr>
            <w:noProof/>
            <w:webHidden/>
          </w:rPr>
          <w:instrText xml:space="preserve"> PAGEREF _Toc92733429 \h </w:instrText>
        </w:r>
        <w:r>
          <w:rPr>
            <w:noProof/>
            <w:webHidden/>
          </w:rPr>
        </w:r>
        <w:r>
          <w:rPr>
            <w:noProof/>
            <w:webHidden/>
          </w:rPr>
          <w:fldChar w:fldCharType="separate"/>
        </w:r>
        <w:r>
          <w:rPr>
            <w:noProof/>
            <w:webHidden/>
          </w:rPr>
          <w:t>3</w:t>
        </w:r>
        <w:r>
          <w:rPr>
            <w:noProof/>
            <w:webHidden/>
          </w:rPr>
          <w:fldChar w:fldCharType="end"/>
        </w:r>
      </w:hyperlink>
    </w:p>
    <w:p w14:paraId="7217E698" w14:textId="55286359"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0" w:history="1">
        <w:r w:rsidRPr="00015DFD">
          <w:rPr>
            <w:rStyle w:val="Hyperlink"/>
            <w:noProof/>
            <w:lang w:val="de-DE"/>
          </w:rPr>
          <w:t>Blockschaltbild</w:t>
        </w:r>
        <w:r>
          <w:rPr>
            <w:noProof/>
            <w:webHidden/>
          </w:rPr>
          <w:tab/>
        </w:r>
        <w:r>
          <w:rPr>
            <w:noProof/>
            <w:webHidden/>
          </w:rPr>
          <w:fldChar w:fldCharType="begin"/>
        </w:r>
        <w:r>
          <w:rPr>
            <w:noProof/>
            <w:webHidden/>
          </w:rPr>
          <w:instrText xml:space="preserve"> PAGEREF _Toc92733430 \h </w:instrText>
        </w:r>
        <w:r>
          <w:rPr>
            <w:noProof/>
            <w:webHidden/>
          </w:rPr>
        </w:r>
        <w:r>
          <w:rPr>
            <w:noProof/>
            <w:webHidden/>
          </w:rPr>
          <w:fldChar w:fldCharType="separate"/>
        </w:r>
        <w:r>
          <w:rPr>
            <w:noProof/>
            <w:webHidden/>
          </w:rPr>
          <w:t>4</w:t>
        </w:r>
        <w:r>
          <w:rPr>
            <w:noProof/>
            <w:webHidden/>
          </w:rPr>
          <w:fldChar w:fldCharType="end"/>
        </w:r>
      </w:hyperlink>
    </w:p>
    <w:p w14:paraId="19F63C3F" w14:textId="2D19FD73"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1" w:history="1">
        <w:r w:rsidRPr="00015DFD">
          <w:rPr>
            <w:rStyle w:val="Hyperlink"/>
            <w:noProof/>
            <w:lang w:val="de-DE"/>
          </w:rPr>
          <w:t>Bedienung</w:t>
        </w:r>
        <w:r>
          <w:rPr>
            <w:noProof/>
            <w:webHidden/>
          </w:rPr>
          <w:tab/>
        </w:r>
        <w:r>
          <w:rPr>
            <w:noProof/>
            <w:webHidden/>
          </w:rPr>
          <w:fldChar w:fldCharType="begin"/>
        </w:r>
        <w:r>
          <w:rPr>
            <w:noProof/>
            <w:webHidden/>
          </w:rPr>
          <w:instrText xml:space="preserve"> PAGEREF _Toc92733431 \h </w:instrText>
        </w:r>
        <w:r>
          <w:rPr>
            <w:noProof/>
            <w:webHidden/>
          </w:rPr>
        </w:r>
        <w:r>
          <w:rPr>
            <w:noProof/>
            <w:webHidden/>
          </w:rPr>
          <w:fldChar w:fldCharType="separate"/>
        </w:r>
        <w:r>
          <w:rPr>
            <w:noProof/>
            <w:webHidden/>
          </w:rPr>
          <w:t>4</w:t>
        </w:r>
        <w:r>
          <w:rPr>
            <w:noProof/>
            <w:webHidden/>
          </w:rPr>
          <w:fldChar w:fldCharType="end"/>
        </w:r>
      </w:hyperlink>
    </w:p>
    <w:p w14:paraId="16720D70" w14:textId="7CDF5D7B"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2" w:history="1">
        <w:r w:rsidRPr="00015DFD">
          <w:rPr>
            <w:rStyle w:val="Hyperlink"/>
            <w:noProof/>
            <w:lang w:val="de-DE"/>
          </w:rPr>
          <w:t>Aufbau</w:t>
        </w:r>
        <w:r>
          <w:rPr>
            <w:noProof/>
            <w:webHidden/>
          </w:rPr>
          <w:tab/>
        </w:r>
        <w:r>
          <w:rPr>
            <w:noProof/>
            <w:webHidden/>
          </w:rPr>
          <w:fldChar w:fldCharType="begin"/>
        </w:r>
        <w:r>
          <w:rPr>
            <w:noProof/>
            <w:webHidden/>
          </w:rPr>
          <w:instrText xml:space="preserve"> PAGEREF _Toc92733432 \h </w:instrText>
        </w:r>
        <w:r>
          <w:rPr>
            <w:noProof/>
            <w:webHidden/>
          </w:rPr>
        </w:r>
        <w:r>
          <w:rPr>
            <w:noProof/>
            <w:webHidden/>
          </w:rPr>
          <w:fldChar w:fldCharType="separate"/>
        </w:r>
        <w:r>
          <w:rPr>
            <w:noProof/>
            <w:webHidden/>
          </w:rPr>
          <w:t>5</w:t>
        </w:r>
        <w:r>
          <w:rPr>
            <w:noProof/>
            <w:webHidden/>
          </w:rPr>
          <w:fldChar w:fldCharType="end"/>
        </w:r>
      </w:hyperlink>
    </w:p>
    <w:p w14:paraId="307A3F48" w14:textId="1E5F3CD9"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3" w:history="1">
        <w:r w:rsidRPr="00015DFD">
          <w:rPr>
            <w:rStyle w:val="Hyperlink"/>
            <w:noProof/>
            <w:lang w:val="de-DE"/>
          </w:rPr>
          <w:t>Teilsysteme</w:t>
        </w:r>
        <w:r>
          <w:rPr>
            <w:noProof/>
            <w:webHidden/>
          </w:rPr>
          <w:tab/>
        </w:r>
        <w:r>
          <w:rPr>
            <w:noProof/>
            <w:webHidden/>
          </w:rPr>
          <w:fldChar w:fldCharType="begin"/>
        </w:r>
        <w:r>
          <w:rPr>
            <w:noProof/>
            <w:webHidden/>
          </w:rPr>
          <w:instrText xml:space="preserve"> PAGEREF _Toc92733433 \h </w:instrText>
        </w:r>
        <w:r>
          <w:rPr>
            <w:noProof/>
            <w:webHidden/>
          </w:rPr>
        </w:r>
        <w:r>
          <w:rPr>
            <w:noProof/>
            <w:webHidden/>
          </w:rPr>
          <w:fldChar w:fldCharType="separate"/>
        </w:r>
        <w:r>
          <w:rPr>
            <w:noProof/>
            <w:webHidden/>
          </w:rPr>
          <w:t>6</w:t>
        </w:r>
        <w:r>
          <w:rPr>
            <w:noProof/>
            <w:webHidden/>
          </w:rPr>
          <w:fldChar w:fldCharType="end"/>
        </w:r>
      </w:hyperlink>
    </w:p>
    <w:p w14:paraId="5CDA6C78" w14:textId="576F0A1E"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34" w:history="1">
        <w:r w:rsidRPr="00015DFD">
          <w:rPr>
            <w:rStyle w:val="Hyperlink"/>
            <w:noProof/>
            <w:lang w:val="de-DE"/>
          </w:rPr>
          <w:t>Temperatursensor mit ADC0804</w:t>
        </w:r>
        <w:r>
          <w:rPr>
            <w:noProof/>
            <w:webHidden/>
          </w:rPr>
          <w:tab/>
        </w:r>
        <w:r>
          <w:rPr>
            <w:noProof/>
            <w:webHidden/>
          </w:rPr>
          <w:fldChar w:fldCharType="begin"/>
        </w:r>
        <w:r>
          <w:rPr>
            <w:noProof/>
            <w:webHidden/>
          </w:rPr>
          <w:instrText xml:space="preserve"> PAGEREF _Toc92733434 \h </w:instrText>
        </w:r>
        <w:r>
          <w:rPr>
            <w:noProof/>
            <w:webHidden/>
          </w:rPr>
        </w:r>
        <w:r>
          <w:rPr>
            <w:noProof/>
            <w:webHidden/>
          </w:rPr>
          <w:fldChar w:fldCharType="separate"/>
        </w:r>
        <w:r>
          <w:rPr>
            <w:noProof/>
            <w:webHidden/>
          </w:rPr>
          <w:t>6</w:t>
        </w:r>
        <w:r>
          <w:rPr>
            <w:noProof/>
            <w:webHidden/>
          </w:rPr>
          <w:fldChar w:fldCharType="end"/>
        </w:r>
      </w:hyperlink>
    </w:p>
    <w:p w14:paraId="42802417" w14:textId="15A77900"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5" w:history="1">
        <w:r w:rsidRPr="00015DFD">
          <w:rPr>
            <w:rStyle w:val="Hyperlink"/>
            <w:noProof/>
            <w:lang w:val="de-DE"/>
          </w:rPr>
          <w:t>Programmablaufplan</w:t>
        </w:r>
        <w:r>
          <w:rPr>
            <w:noProof/>
            <w:webHidden/>
          </w:rPr>
          <w:tab/>
        </w:r>
        <w:r>
          <w:rPr>
            <w:noProof/>
            <w:webHidden/>
          </w:rPr>
          <w:fldChar w:fldCharType="begin"/>
        </w:r>
        <w:r>
          <w:rPr>
            <w:noProof/>
            <w:webHidden/>
          </w:rPr>
          <w:instrText xml:space="preserve"> PAGEREF _Toc92733435 \h </w:instrText>
        </w:r>
        <w:r>
          <w:rPr>
            <w:noProof/>
            <w:webHidden/>
          </w:rPr>
        </w:r>
        <w:r>
          <w:rPr>
            <w:noProof/>
            <w:webHidden/>
          </w:rPr>
          <w:fldChar w:fldCharType="separate"/>
        </w:r>
        <w:r>
          <w:rPr>
            <w:noProof/>
            <w:webHidden/>
          </w:rPr>
          <w:t>7</w:t>
        </w:r>
        <w:r>
          <w:rPr>
            <w:noProof/>
            <w:webHidden/>
          </w:rPr>
          <w:fldChar w:fldCharType="end"/>
        </w:r>
      </w:hyperlink>
    </w:p>
    <w:p w14:paraId="48F560CB" w14:textId="269FD461"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36" w:history="1">
        <w:r w:rsidRPr="00015DFD">
          <w:rPr>
            <w:rStyle w:val="Hyperlink"/>
            <w:noProof/>
            <w:lang w:val="de-DE"/>
          </w:rPr>
          <w:t>Code</w:t>
        </w:r>
        <w:r>
          <w:rPr>
            <w:noProof/>
            <w:webHidden/>
          </w:rPr>
          <w:tab/>
        </w:r>
        <w:r>
          <w:rPr>
            <w:noProof/>
            <w:webHidden/>
          </w:rPr>
          <w:fldChar w:fldCharType="begin"/>
        </w:r>
        <w:r>
          <w:rPr>
            <w:noProof/>
            <w:webHidden/>
          </w:rPr>
          <w:instrText xml:space="preserve"> PAGEREF _Toc92733436 \h </w:instrText>
        </w:r>
        <w:r>
          <w:rPr>
            <w:noProof/>
            <w:webHidden/>
          </w:rPr>
        </w:r>
        <w:r>
          <w:rPr>
            <w:noProof/>
            <w:webHidden/>
          </w:rPr>
          <w:fldChar w:fldCharType="separate"/>
        </w:r>
        <w:r>
          <w:rPr>
            <w:noProof/>
            <w:webHidden/>
          </w:rPr>
          <w:t>8</w:t>
        </w:r>
        <w:r>
          <w:rPr>
            <w:noProof/>
            <w:webHidden/>
          </w:rPr>
          <w:fldChar w:fldCharType="end"/>
        </w:r>
      </w:hyperlink>
    </w:p>
    <w:p w14:paraId="088F2ECE" w14:textId="3C602359"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37" w:history="1">
        <w:r w:rsidRPr="00015DFD">
          <w:rPr>
            <w:rStyle w:val="Hyperlink"/>
            <w:noProof/>
            <w:lang w:val="de-DE"/>
          </w:rPr>
          <w:t>Variablen</w:t>
        </w:r>
        <w:r>
          <w:rPr>
            <w:noProof/>
            <w:webHidden/>
          </w:rPr>
          <w:tab/>
        </w:r>
        <w:r>
          <w:rPr>
            <w:noProof/>
            <w:webHidden/>
          </w:rPr>
          <w:fldChar w:fldCharType="begin"/>
        </w:r>
        <w:r>
          <w:rPr>
            <w:noProof/>
            <w:webHidden/>
          </w:rPr>
          <w:instrText xml:space="preserve"> PAGEREF _Toc92733437 \h </w:instrText>
        </w:r>
        <w:r>
          <w:rPr>
            <w:noProof/>
            <w:webHidden/>
          </w:rPr>
        </w:r>
        <w:r>
          <w:rPr>
            <w:noProof/>
            <w:webHidden/>
          </w:rPr>
          <w:fldChar w:fldCharType="separate"/>
        </w:r>
        <w:r>
          <w:rPr>
            <w:noProof/>
            <w:webHidden/>
          </w:rPr>
          <w:t>8</w:t>
        </w:r>
        <w:r>
          <w:rPr>
            <w:noProof/>
            <w:webHidden/>
          </w:rPr>
          <w:fldChar w:fldCharType="end"/>
        </w:r>
      </w:hyperlink>
    </w:p>
    <w:p w14:paraId="78034D41" w14:textId="74BE67A0"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38" w:history="1">
        <w:r w:rsidRPr="00015DFD">
          <w:rPr>
            <w:rStyle w:val="Hyperlink"/>
            <w:noProof/>
            <w:lang w:val="de-DE"/>
          </w:rPr>
          <w:t>Funktionen</w:t>
        </w:r>
        <w:r>
          <w:rPr>
            <w:noProof/>
            <w:webHidden/>
          </w:rPr>
          <w:tab/>
        </w:r>
        <w:r>
          <w:rPr>
            <w:noProof/>
            <w:webHidden/>
          </w:rPr>
          <w:fldChar w:fldCharType="begin"/>
        </w:r>
        <w:r>
          <w:rPr>
            <w:noProof/>
            <w:webHidden/>
          </w:rPr>
          <w:instrText xml:space="preserve"> PAGEREF _Toc92733438 \h </w:instrText>
        </w:r>
        <w:r>
          <w:rPr>
            <w:noProof/>
            <w:webHidden/>
          </w:rPr>
        </w:r>
        <w:r>
          <w:rPr>
            <w:noProof/>
            <w:webHidden/>
          </w:rPr>
          <w:fldChar w:fldCharType="separate"/>
        </w:r>
        <w:r>
          <w:rPr>
            <w:noProof/>
            <w:webHidden/>
          </w:rPr>
          <w:t>8</w:t>
        </w:r>
        <w:r>
          <w:rPr>
            <w:noProof/>
            <w:webHidden/>
          </w:rPr>
          <w:fldChar w:fldCharType="end"/>
        </w:r>
      </w:hyperlink>
    </w:p>
    <w:p w14:paraId="31B7AE33" w14:textId="4067C5B2"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39" w:history="1">
        <w:r w:rsidRPr="00015DFD">
          <w:rPr>
            <w:rStyle w:val="Hyperlink"/>
            <w:noProof/>
            <w:lang w:val="de-DE"/>
          </w:rPr>
          <w:t>Init()</w:t>
        </w:r>
        <w:r>
          <w:rPr>
            <w:noProof/>
            <w:webHidden/>
          </w:rPr>
          <w:tab/>
        </w:r>
        <w:r>
          <w:rPr>
            <w:noProof/>
            <w:webHidden/>
          </w:rPr>
          <w:fldChar w:fldCharType="begin"/>
        </w:r>
        <w:r>
          <w:rPr>
            <w:noProof/>
            <w:webHidden/>
          </w:rPr>
          <w:instrText xml:space="preserve"> PAGEREF _Toc92733439 \h </w:instrText>
        </w:r>
        <w:r>
          <w:rPr>
            <w:noProof/>
            <w:webHidden/>
          </w:rPr>
        </w:r>
        <w:r>
          <w:rPr>
            <w:noProof/>
            <w:webHidden/>
          </w:rPr>
          <w:fldChar w:fldCharType="separate"/>
        </w:r>
        <w:r>
          <w:rPr>
            <w:noProof/>
            <w:webHidden/>
          </w:rPr>
          <w:t>8</w:t>
        </w:r>
        <w:r>
          <w:rPr>
            <w:noProof/>
            <w:webHidden/>
          </w:rPr>
          <w:fldChar w:fldCharType="end"/>
        </w:r>
      </w:hyperlink>
    </w:p>
    <w:p w14:paraId="6EA2B078" w14:textId="74329AD9"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40" w:history="1">
        <w:r w:rsidRPr="00015DFD">
          <w:rPr>
            <w:rStyle w:val="Hyperlink"/>
            <w:noProof/>
            <w:lang w:val="de-DE"/>
          </w:rPr>
          <w:t>Ausgabe()</w:t>
        </w:r>
        <w:r>
          <w:rPr>
            <w:noProof/>
            <w:webHidden/>
          </w:rPr>
          <w:tab/>
        </w:r>
        <w:r>
          <w:rPr>
            <w:noProof/>
            <w:webHidden/>
          </w:rPr>
          <w:fldChar w:fldCharType="begin"/>
        </w:r>
        <w:r>
          <w:rPr>
            <w:noProof/>
            <w:webHidden/>
          </w:rPr>
          <w:instrText xml:space="preserve"> PAGEREF _Toc92733440 \h </w:instrText>
        </w:r>
        <w:r>
          <w:rPr>
            <w:noProof/>
            <w:webHidden/>
          </w:rPr>
        </w:r>
        <w:r>
          <w:rPr>
            <w:noProof/>
            <w:webHidden/>
          </w:rPr>
          <w:fldChar w:fldCharType="separate"/>
        </w:r>
        <w:r>
          <w:rPr>
            <w:noProof/>
            <w:webHidden/>
          </w:rPr>
          <w:t>8</w:t>
        </w:r>
        <w:r>
          <w:rPr>
            <w:noProof/>
            <w:webHidden/>
          </w:rPr>
          <w:fldChar w:fldCharType="end"/>
        </w:r>
      </w:hyperlink>
    </w:p>
    <w:p w14:paraId="7258D28B" w14:textId="49F5DCEE"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41" w:history="1">
        <w:r w:rsidRPr="00015DFD">
          <w:rPr>
            <w:rStyle w:val="Hyperlink"/>
            <w:noProof/>
            <w:lang w:val="de-DE"/>
          </w:rPr>
          <w:t>ReadTemperatur()</w:t>
        </w:r>
        <w:r>
          <w:rPr>
            <w:noProof/>
            <w:webHidden/>
          </w:rPr>
          <w:tab/>
        </w:r>
        <w:r>
          <w:rPr>
            <w:noProof/>
            <w:webHidden/>
          </w:rPr>
          <w:fldChar w:fldCharType="begin"/>
        </w:r>
        <w:r>
          <w:rPr>
            <w:noProof/>
            <w:webHidden/>
          </w:rPr>
          <w:instrText xml:space="preserve"> PAGEREF _Toc92733441 \h </w:instrText>
        </w:r>
        <w:r>
          <w:rPr>
            <w:noProof/>
            <w:webHidden/>
          </w:rPr>
        </w:r>
        <w:r>
          <w:rPr>
            <w:noProof/>
            <w:webHidden/>
          </w:rPr>
          <w:fldChar w:fldCharType="separate"/>
        </w:r>
        <w:r>
          <w:rPr>
            <w:noProof/>
            <w:webHidden/>
          </w:rPr>
          <w:t>9</w:t>
        </w:r>
        <w:r>
          <w:rPr>
            <w:noProof/>
            <w:webHidden/>
          </w:rPr>
          <w:fldChar w:fldCharType="end"/>
        </w:r>
      </w:hyperlink>
    </w:p>
    <w:p w14:paraId="54920E83" w14:textId="56E9E089" w:rsidR="00DB17A7" w:rsidRDefault="00DB17A7">
      <w:pPr>
        <w:pStyle w:val="Verzeichnis3"/>
        <w:tabs>
          <w:tab w:val="right" w:leader="dot" w:pos="9628"/>
        </w:tabs>
        <w:rPr>
          <w:rFonts w:asciiTheme="minorHAnsi" w:eastAsiaTheme="minorEastAsia" w:hAnsiTheme="minorHAnsi" w:cstheme="minorBidi"/>
          <w:noProof/>
          <w:sz w:val="22"/>
          <w:lang w:val="de-CH" w:eastAsia="de-CH"/>
        </w:rPr>
      </w:pPr>
      <w:hyperlink w:anchor="_Toc92733442" w:history="1">
        <w:r w:rsidRPr="00015DFD">
          <w:rPr>
            <w:rStyle w:val="Hyperlink"/>
            <w:noProof/>
            <w:lang w:val="de-DE"/>
          </w:rPr>
          <w:t>Main()</w:t>
        </w:r>
        <w:r>
          <w:rPr>
            <w:noProof/>
            <w:webHidden/>
          </w:rPr>
          <w:tab/>
        </w:r>
        <w:r>
          <w:rPr>
            <w:noProof/>
            <w:webHidden/>
          </w:rPr>
          <w:fldChar w:fldCharType="begin"/>
        </w:r>
        <w:r>
          <w:rPr>
            <w:noProof/>
            <w:webHidden/>
          </w:rPr>
          <w:instrText xml:space="preserve"> PAGEREF _Toc92733442 \h </w:instrText>
        </w:r>
        <w:r>
          <w:rPr>
            <w:noProof/>
            <w:webHidden/>
          </w:rPr>
        </w:r>
        <w:r>
          <w:rPr>
            <w:noProof/>
            <w:webHidden/>
          </w:rPr>
          <w:fldChar w:fldCharType="separate"/>
        </w:r>
        <w:r>
          <w:rPr>
            <w:noProof/>
            <w:webHidden/>
          </w:rPr>
          <w:t>9</w:t>
        </w:r>
        <w:r>
          <w:rPr>
            <w:noProof/>
            <w:webHidden/>
          </w:rPr>
          <w:fldChar w:fldCharType="end"/>
        </w:r>
      </w:hyperlink>
    </w:p>
    <w:p w14:paraId="0243A6B6" w14:textId="41C26CA6"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43" w:history="1">
        <w:r w:rsidRPr="00015DFD">
          <w:rPr>
            <w:rStyle w:val="Hyperlink"/>
            <w:noProof/>
            <w:lang w:val="de-DE"/>
          </w:rPr>
          <w:t>Projektplanung</w:t>
        </w:r>
        <w:r>
          <w:rPr>
            <w:noProof/>
            <w:webHidden/>
          </w:rPr>
          <w:tab/>
        </w:r>
        <w:r>
          <w:rPr>
            <w:noProof/>
            <w:webHidden/>
          </w:rPr>
          <w:fldChar w:fldCharType="begin"/>
        </w:r>
        <w:r>
          <w:rPr>
            <w:noProof/>
            <w:webHidden/>
          </w:rPr>
          <w:instrText xml:space="preserve"> PAGEREF _Toc92733443 \h </w:instrText>
        </w:r>
        <w:r>
          <w:rPr>
            <w:noProof/>
            <w:webHidden/>
          </w:rPr>
        </w:r>
        <w:r>
          <w:rPr>
            <w:noProof/>
            <w:webHidden/>
          </w:rPr>
          <w:fldChar w:fldCharType="separate"/>
        </w:r>
        <w:r>
          <w:rPr>
            <w:noProof/>
            <w:webHidden/>
          </w:rPr>
          <w:t>10</w:t>
        </w:r>
        <w:r>
          <w:rPr>
            <w:noProof/>
            <w:webHidden/>
          </w:rPr>
          <w:fldChar w:fldCharType="end"/>
        </w:r>
      </w:hyperlink>
    </w:p>
    <w:p w14:paraId="785F55E7" w14:textId="6CF5E4BF" w:rsidR="00DB17A7" w:rsidRDefault="00DB17A7">
      <w:pPr>
        <w:pStyle w:val="Verzeichnis2"/>
        <w:tabs>
          <w:tab w:val="right" w:leader="dot" w:pos="9628"/>
        </w:tabs>
        <w:rPr>
          <w:rFonts w:asciiTheme="minorHAnsi" w:eastAsiaTheme="minorEastAsia" w:hAnsiTheme="minorHAnsi" w:cstheme="minorBidi"/>
          <w:noProof/>
          <w:sz w:val="22"/>
          <w:lang w:val="de-CH" w:eastAsia="de-CH"/>
        </w:rPr>
      </w:pPr>
      <w:hyperlink w:anchor="_Toc92733444" w:history="1">
        <w:r w:rsidRPr="00015DFD">
          <w:rPr>
            <w:rStyle w:val="Hyperlink"/>
            <w:noProof/>
            <w:lang w:val="de-DE"/>
          </w:rPr>
          <w:t>Fazit</w:t>
        </w:r>
        <w:r>
          <w:rPr>
            <w:noProof/>
            <w:webHidden/>
          </w:rPr>
          <w:tab/>
        </w:r>
        <w:r>
          <w:rPr>
            <w:noProof/>
            <w:webHidden/>
          </w:rPr>
          <w:fldChar w:fldCharType="begin"/>
        </w:r>
        <w:r>
          <w:rPr>
            <w:noProof/>
            <w:webHidden/>
          </w:rPr>
          <w:instrText xml:space="preserve"> PAGEREF _Toc92733444 \h </w:instrText>
        </w:r>
        <w:r>
          <w:rPr>
            <w:noProof/>
            <w:webHidden/>
          </w:rPr>
        </w:r>
        <w:r>
          <w:rPr>
            <w:noProof/>
            <w:webHidden/>
          </w:rPr>
          <w:fldChar w:fldCharType="separate"/>
        </w:r>
        <w:r>
          <w:rPr>
            <w:noProof/>
            <w:webHidden/>
          </w:rPr>
          <w:t>10</w:t>
        </w:r>
        <w:r>
          <w:rPr>
            <w:noProof/>
            <w:webHidden/>
          </w:rPr>
          <w:fldChar w:fldCharType="end"/>
        </w:r>
      </w:hyperlink>
    </w:p>
    <w:p w14:paraId="4386A2FD" w14:textId="7C6F6B30" w:rsidR="00A36918" w:rsidRPr="00714B8A" w:rsidRDefault="00AA2878" w:rsidP="00965E48">
      <w:pPr>
        <w:jc w:val="both"/>
        <w:rPr>
          <w:noProof/>
          <w:lang w:val="de-DE"/>
        </w:rPr>
      </w:pPr>
      <w:r w:rsidRPr="00714B8A">
        <w:rPr>
          <w:noProof/>
          <w:lang w:val="de-DE"/>
        </w:rPr>
        <w:fldChar w:fldCharType="end"/>
      </w:r>
    </w:p>
    <w:p w14:paraId="1F27A146" w14:textId="77777777" w:rsidR="00AB61C4" w:rsidRDefault="00AB61C4" w:rsidP="00965E48">
      <w:pPr>
        <w:pStyle w:val="berschrift1"/>
        <w:jc w:val="both"/>
        <w:rPr>
          <w:rFonts w:eastAsia="Times New Roman" w:cs="Arial"/>
          <w:b w:val="0"/>
          <w:bCs w:val="0"/>
          <w:noProof/>
          <w:sz w:val="24"/>
          <w:szCs w:val="22"/>
          <w:u w:val="none"/>
          <w:lang w:val="de-DE"/>
        </w:rPr>
      </w:pPr>
    </w:p>
    <w:p w14:paraId="4E62BA58" w14:textId="77777777" w:rsidR="00CB42AC" w:rsidRPr="00714B8A" w:rsidRDefault="002A0854" w:rsidP="00965E48">
      <w:pPr>
        <w:pStyle w:val="berschrift1"/>
        <w:jc w:val="both"/>
        <w:rPr>
          <w:noProof/>
          <w:lang w:val="de-DE"/>
        </w:rPr>
      </w:pPr>
      <w:r w:rsidRPr="00714B8A">
        <w:rPr>
          <w:noProof/>
          <w:lang w:val="de-DE"/>
        </w:rPr>
        <w:br w:type="page"/>
      </w:r>
      <w:bookmarkStart w:id="0" w:name="_Toc89676176"/>
      <w:bookmarkStart w:id="1" w:name="_Toc92733427"/>
      <w:r w:rsidR="00CB42AC" w:rsidRPr="00714B8A">
        <w:rPr>
          <w:noProof/>
          <w:lang w:val="de-DE"/>
        </w:rPr>
        <w:lastRenderedPageBreak/>
        <w:t>Projekt Heizungssystem</w:t>
      </w:r>
      <w:bookmarkEnd w:id="0"/>
      <w:bookmarkEnd w:id="1"/>
    </w:p>
    <w:p w14:paraId="3C93997C" w14:textId="77777777" w:rsidR="00CB42AC" w:rsidRPr="00714B8A" w:rsidRDefault="00CB42AC" w:rsidP="00965E48">
      <w:pPr>
        <w:jc w:val="both"/>
        <w:rPr>
          <w:noProof/>
          <w:lang w:val="de-DE"/>
        </w:rPr>
      </w:pPr>
    </w:p>
    <w:p w14:paraId="057409E2" w14:textId="77777777" w:rsidR="00CB42AC" w:rsidRPr="00714B8A" w:rsidRDefault="00CB42AC" w:rsidP="00965E48">
      <w:pPr>
        <w:jc w:val="both"/>
        <w:rPr>
          <w:noProof/>
          <w:lang w:val="de-DE"/>
        </w:rPr>
      </w:pPr>
    </w:p>
    <w:p w14:paraId="4FABE2CA" w14:textId="77777777" w:rsidR="00CB42AC" w:rsidRPr="00714B8A" w:rsidRDefault="00CB42AC" w:rsidP="00965E48">
      <w:pPr>
        <w:pStyle w:val="berschrift2"/>
        <w:jc w:val="both"/>
        <w:rPr>
          <w:noProof/>
          <w:lang w:val="de-DE"/>
        </w:rPr>
      </w:pPr>
      <w:bookmarkStart w:id="2" w:name="_Toc89675950"/>
      <w:bookmarkStart w:id="3" w:name="_Toc89676163"/>
      <w:bookmarkStart w:id="4" w:name="_Toc89676177"/>
      <w:bookmarkStart w:id="5" w:name="_Toc92733428"/>
      <w:r w:rsidRPr="00714B8A">
        <w:rPr>
          <w:noProof/>
          <w:lang w:val="de-DE"/>
        </w:rPr>
        <w:t>Beschreibung</w:t>
      </w:r>
      <w:bookmarkEnd w:id="2"/>
      <w:bookmarkEnd w:id="3"/>
      <w:bookmarkEnd w:id="4"/>
      <w:bookmarkEnd w:id="5"/>
    </w:p>
    <w:p w14:paraId="1028485C" w14:textId="77777777" w:rsidR="00CB42AC" w:rsidRPr="00714B8A" w:rsidRDefault="00CB42AC" w:rsidP="00965E48">
      <w:pPr>
        <w:jc w:val="both"/>
        <w:rPr>
          <w:noProof/>
          <w:lang w:val="de-DE"/>
        </w:rPr>
      </w:pPr>
    </w:p>
    <w:p w14:paraId="746CB741" w14:textId="77777777" w:rsidR="00CB42AC" w:rsidRPr="00714B8A" w:rsidRDefault="00CB42AC" w:rsidP="00965E48">
      <w:pPr>
        <w:jc w:val="both"/>
        <w:rPr>
          <w:noProof/>
          <w:lang w:val="de-DE"/>
        </w:rPr>
      </w:pPr>
      <w:r w:rsidRPr="00714B8A">
        <w:rPr>
          <w:noProof/>
          <w:lang w:val="de-DE"/>
        </w:rPr>
        <w:t>Im Rahmen des Gruppenprojektes Smart-Home muss jede Kleingruppe ein unabhängiges Teilsystem entwickeln. In diesem Teilsystem geht es um eine automatisierte Heizungssteuerung, die man manuell aktivieren/deaktivieren kann und eine Richttemperatur mit Hilfe von zwei Tastern einstellen kann. Der Status sowie die aktuelle Temperatur und die Richttemperatur wird auf einem LCD-Display angezeigt. Das System funktioniert mit einem NTC-Widerstand (Negative Temperature Coefficient Thermistor), der mit Hilfe des ADC0804 an den Mikrocontroller C8051F340 von Silicon Laboratories angeschlossen ist.</w:t>
      </w:r>
    </w:p>
    <w:p w14:paraId="09BF1D8C" w14:textId="77777777" w:rsidR="00CB42AC" w:rsidRPr="00714B8A" w:rsidRDefault="00CB42AC" w:rsidP="00965E48">
      <w:pPr>
        <w:jc w:val="both"/>
        <w:rPr>
          <w:noProof/>
          <w:lang w:val="de-DE"/>
        </w:rPr>
      </w:pPr>
    </w:p>
    <w:p w14:paraId="03DD2AC0" w14:textId="77777777" w:rsidR="00CB42AC" w:rsidRPr="00714B8A" w:rsidRDefault="00CB42AC" w:rsidP="00965E48">
      <w:pPr>
        <w:jc w:val="both"/>
        <w:rPr>
          <w:noProof/>
          <w:lang w:val="de-DE"/>
        </w:rPr>
      </w:pPr>
    </w:p>
    <w:p w14:paraId="56BDC5A4" w14:textId="77777777" w:rsidR="00CB42AC" w:rsidRPr="00714B8A" w:rsidRDefault="00CB42AC" w:rsidP="00965E48">
      <w:pPr>
        <w:pStyle w:val="berschrift2"/>
        <w:jc w:val="both"/>
        <w:rPr>
          <w:noProof/>
          <w:lang w:val="de-DE"/>
        </w:rPr>
      </w:pPr>
      <w:bookmarkStart w:id="6" w:name="_Toc89675951"/>
      <w:bookmarkStart w:id="7" w:name="_Toc89676164"/>
      <w:bookmarkStart w:id="8" w:name="_Toc89676178"/>
      <w:bookmarkStart w:id="9" w:name="_Toc92733429"/>
      <w:r w:rsidRPr="00714B8A">
        <w:rPr>
          <w:noProof/>
          <w:lang w:val="de-DE"/>
        </w:rPr>
        <w:t>Schaltplan</w:t>
      </w:r>
      <w:bookmarkEnd w:id="6"/>
      <w:bookmarkEnd w:id="7"/>
      <w:bookmarkEnd w:id="8"/>
      <w:bookmarkEnd w:id="9"/>
    </w:p>
    <w:p w14:paraId="4953FFC4" w14:textId="77777777" w:rsidR="00CB42AC" w:rsidRPr="00714B8A" w:rsidRDefault="00CB42AC" w:rsidP="00965E48">
      <w:pPr>
        <w:jc w:val="both"/>
        <w:rPr>
          <w:noProof/>
          <w:lang w:val="de-DE"/>
        </w:rPr>
      </w:pPr>
    </w:p>
    <w:p w14:paraId="3687DE37" w14:textId="77777777" w:rsidR="00CB42AC" w:rsidRPr="00714B8A" w:rsidRDefault="00CB42AC" w:rsidP="00965E48">
      <w:pPr>
        <w:jc w:val="both"/>
        <w:rPr>
          <w:noProof/>
          <w:lang w:val="de-DE"/>
        </w:rPr>
      </w:pPr>
      <w:r w:rsidRPr="00714B8A">
        <w:rPr>
          <w:noProof/>
          <w:lang w:val="de-DE" w:eastAsia="de-DE"/>
        </w:rPr>
        <w:drawing>
          <wp:inline distT="0" distB="0" distL="0" distR="0" wp14:anchorId="6583CFF1" wp14:editId="7589DA54">
            <wp:extent cx="6339289" cy="472669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1"/>
                    <a:stretch>
                      <a:fillRect/>
                    </a:stretch>
                  </pic:blipFill>
                  <pic:spPr bwMode="auto">
                    <a:xfrm>
                      <a:off x="0" y="0"/>
                      <a:ext cx="6339289" cy="4726699"/>
                    </a:xfrm>
                    <a:prstGeom prst="rect">
                      <a:avLst/>
                    </a:prstGeom>
                    <a:noFill/>
                    <a:ln>
                      <a:noFill/>
                    </a:ln>
                  </pic:spPr>
                </pic:pic>
              </a:graphicData>
            </a:graphic>
          </wp:inline>
        </w:drawing>
      </w:r>
    </w:p>
    <w:p w14:paraId="1564BFEC" w14:textId="3E3FF986" w:rsidR="00CB42AC" w:rsidRDefault="00CB42AC" w:rsidP="00965E48">
      <w:pPr>
        <w:autoSpaceDE/>
        <w:autoSpaceDN/>
        <w:adjustRightInd/>
        <w:jc w:val="both"/>
        <w:rPr>
          <w:noProof/>
          <w:lang w:val="de-DE"/>
        </w:rPr>
      </w:pPr>
      <w:bookmarkStart w:id="10" w:name="_Toc89675952"/>
      <w:bookmarkStart w:id="11" w:name="_Toc89676165"/>
      <w:bookmarkStart w:id="12" w:name="_Toc89676179"/>
      <w:r w:rsidRPr="00714B8A">
        <w:rPr>
          <w:noProof/>
          <w:lang w:val="de-DE"/>
        </w:rPr>
        <w:br w:type="page"/>
      </w:r>
    </w:p>
    <w:p w14:paraId="541AD9B5" w14:textId="3ABA6542" w:rsidR="004026BF" w:rsidRPr="00714B8A" w:rsidRDefault="009B1BD4" w:rsidP="00965E48">
      <w:pPr>
        <w:pStyle w:val="berschrift2"/>
        <w:jc w:val="both"/>
        <w:rPr>
          <w:noProof/>
          <w:lang w:val="de-DE"/>
        </w:rPr>
      </w:pPr>
      <w:bookmarkStart w:id="13" w:name="_Toc92733430"/>
      <w:r>
        <w:rPr>
          <w:noProof/>
          <w:lang w:val="de-DE"/>
        </w:rPr>
        <w:lastRenderedPageBreak/>
        <w:t>Blockschaltbild</w:t>
      </w:r>
      <w:bookmarkEnd w:id="13"/>
    </w:p>
    <w:p w14:paraId="56C43961" w14:textId="13B4BD8E" w:rsidR="00A871D4" w:rsidRDefault="00A871D4" w:rsidP="00965E48">
      <w:pPr>
        <w:autoSpaceDE/>
        <w:autoSpaceDN/>
        <w:adjustRightInd/>
        <w:jc w:val="both"/>
        <w:rPr>
          <w:noProof/>
          <w:lang w:val="de-DE"/>
        </w:rPr>
      </w:pPr>
    </w:p>
    <w:p w14:paraId="704EF679" w14:textId="77777777" w:rsidR="00751793" w:rsidRDefault="00751793" w:rsidP="00965E48">
      <w:pPr>
        <w:autoSpaceDE/>
        <w:autoSpaceDN/>
        <w:adjustRightInd/>
        <w:jc w:val="both"/>
        <w:rPr>
          <w:noProof/>
          <w:lang w:val="de-DE"/>
        </w:rPr>
      </w:pPr>
      <w:r>
        <w:rPr>
          <w:noProof/>
          <w:lang w:val="de-DE"/>
        </w:rPr>
        <w:drawing>
          <wp:inline distT="0" distB="0" distL="0" distR="0" wp14:anchorId="25E555D4" wp14:editId="7C769B3D">
            <wp:extent cx="6115050" cy="30099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009900"/>
                    </a:xfrm>
                    <a:prstGeom prst="rect">
                      <a:avLst/>
                    </a:prstGeom>
                    <a:noFill/>
                    <a:ln>
                      <a:noFill/>
                    </a:ln>
                  </pic:spPr>
                </pic:pic>
              </a:graphicData>
            </a:graphic>
          </wp:inline>
        </w:drawing>
      </w:r>
    </w:p>
    <w:p w14:paraId="33AD6883" w14:textId="2DBDB46A" w:rsidR="00D8514D" w:rsidRDefault="00D8514D" w:rsidP="00965E48">
      <w:pPr>
        <w:autoSpaceDE/>
        <w:autoSpaceDN/>
        <w:adjustRightInd/>
        <w:jc w:val="both"/>
        <w:rPr>
          <w:noProof/>
          <w:lang w:val="de-DE"/>
        </w:rPr>
      </w:pPr>
    </w:p>
    <w:p w14:paraId="61BF1B1A" w14:textId="77777777" w:rsidR="00751793" w:rsidRPr="00D8514D" w:rsidRDefault="00751793" w:rsidP="00965E48">
      <w:pPr>
        <w:autoSpaceDE/>
        <w:autoSpaceDN/>
        <w:adjustRightInd/>
        <w:jc w:val="both"/>
        <w:rPr>
          <w:noProof/>
          <w:lang w:val="de-DE"/>
        </w:rPr>
      </w:pPr>
    </w:p>
    <w:p w14:paraId="55236F57" w14:textId="77777777" w:rsidR="00CB42AC" w:rsidRPr="00714B8A" w:rsidRDefault="00CB42AC" w:rsidP="00965E48">
      <w:pPr>
        <w:pStyle w:val="berschrift2"/>
        <w:jc w:val="both"/>
        <w:rPr>
          <w:noProof/>
          <w:lang w:val="de-DE"/>
        </w:rPr>
      </w:pPr>
      <w:bookmarkStart w:id="14" w:name="_Toc92733431"/>
      <w:r w:rsidRPr="00714B8A">
        <w:rPr>
          <w:noProof/>
          <w:lang w:val="de-DE"/>
        </w:rPr>
        <w:t>Bedienung</w:t>
      </w:r>
      <w:bookmarkEnd w:id="10"/>
      <w:bookmarkEnd w:id="11"/>
      <w:bookmarkEnd w:id="12"/>
      <w:bookmarkEnd w:id="14"/>
    </w:p>
    <w:p w14:paraId="4B7335B2" w14:textId="77777777" w:rsidR="00CB42AC" w:rsidRPr="00714B8A" w:rsidRDefault="00CB42AC" w:rsidP="00965E48">
      <w:pPr>
        <w:jc w:val="both"/>
        <w:rPr>
          <w:noProof/>
          <w:lang w:val="de-DE"/>
        </w:rPr>
      </w:pPr>
    </w:p>
    <w:p w14:paraId="1DDFC662" w14:textId="223D542D" w:rsidR="00CB42AC" w:rsidRPr="00714B8A" w:rsidRDefault="00CB42AC" w:rsidP="00965E48">
      <w:pPr>
        <w:jc w:val="both"/>
        <w:rPr>
          <w:noProof/>
          <w:lang w:val="de-DE"/>
        </w:rPr>
      </w:pPr>
      <w:r w:rsidRPr="00714B8A">
        <w:rPr>
          <w:noProof/>
          <w:lang w:val="de-DE" w:eastAsia="de-DE"/>
        </w:rPr>
        <w:drawing>
          <wp:anchor distT="0" distB="0" distL="114300" distR="114300" simplePos="0" relativeHeight="251659264" behindDoc="1" locked="0" layoutInCell="1" allowOverlap="1" wp14:anchorId="39EAE171" wp14:editId="3CB62D2D">
            <wp:simplePos x="0" y="0"/>
            <wp:positionH relativeFrom="column">
              <wp:posOffset>-1258239</wp:posOffset>
            </wp:positionH>
            <wp:positionV relativeFrom="paragraph">
              <wp:posOffset>2044534</wp:posOffset>
            </wp:positionV>
            <wp:extent cx="5518150" cy="3656965"/>
            <wp:effectExtent l="0" t="0" r="635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13"/>
                    <a:srcRect t="16864" b="16864"/>
                    <a:stretch>
                      <a:fillRect/>
                    </a:stretch>
                  </pic:blipFill>
                  <pic:spPr bwMode="auto">
                    <a:xfrm>
                      <a:off x="0" y="0"/>
                      <a:ext cx="5518150" cy="36569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14B8A">
        <w:rPr>
          <w:noProof/>
          <w:lang w:val="de-DE"/>
        </w:rPr>
        <w:t>Zu Beginn wird der Sollwert mit Hilfe der zwei Taster (Plus und Minus) durch das Drücken des jeweiligen Tasters eingestellt. Der Sollwert lässt sich in 1°C Schritten verändern. Die aktuelle Temperatur sowie der derzeitige Sollwert werden auf dem LCD-Display angezeigt. Auch der Systemstatus ist dort vermerkt. Dieser lässt sich durch das Drücken des An/Aus-Tasters verändern. Die untere Grenze für den Sollwert beträgt 15°C und die obere Grenze beträgt 25°C. Nach dem Einschalten des Systems ist das System standartmässig aktiviert und auf einen Sollwert von 21°C eingestellt. Ist die aktuelle Temperatur grösser als der Sollwert, dann leuchtet die Blaue LED auf (Simulation für Kühlung). Ist die aktuelle Temperatur kleiner als der Sollw</w:t>
      </w:r>
      <w:r w:rsidR="0083130A">
        <w:rPr>
          <w:noProof/>
          <w:lang w:val="de-DE"/>
        </w:rPr>
        <w:t>∂</w:t>
      </w:r>
      <w:r w:rsidRPr="00714B8A">
        <w:rPr>
          <w:noProof/>
          <w:lang w:val="de-DE"/>
        </w:rPr>
        <w:t>ert, so leuchtet die Rote LED auf (Simulation für Heizung). Ist das System deaktiviert (Systemstatus = Off) so leuchtet keine der beiden LEDs. Es werden trotzdem die aktuelle Temperatur sowie der eingestellte Sollwert angezeigt. Auch während das System deaktiviert ist lässt sich der Sollwert mit Hilfe der beiden Taster (Plus und Minus) verändern.</w:t>
      </w:r>
    </w:p>
    <w:p w14:paraId="2CCA537A" w14:textId="77777777" w:rsidR="00CB42AC" w:rsidRPr="00714B8A" w:rsidRDefault="00CB42AC" w:rsidP="00965E48">
      <w:pPr>
        <w:jc w:val="both"/>
        <w:rPr>
          <w:noProof/>
          <w:lang w:val="de-DE"/>
        </w:rPr>
      </w:pPr>
    </w:p>
    <w:p w14:paraId="68F139CC" w14:textId="11FB2A79" w:rsidR="00F60738" w:rsidRDefault="00F60738" w:rsidP="00965E48">
      <w:pPr>
        <w:autoSpaceDE/>
        <w:autoSpaceDN/>
        <w:adjustRightInd/>
        <w:jc w:val="both"/>
        <w:rPr>
          <w:noProof/>
          <w:lang w:val="de-DE"/>
        </w:rPr>
      </w:pPr>
      <w:r>
        <w:rPr>
          <w:noProof/>
          <w:lang w:val="de-DE"/>
        </w:rPr>
        <w:br w:type="page"/>
      </w:r>
    </w:p>
    <w:p w14:paraId="0DA032F4" w14:textId="53448407" w:rsidR="00F60738" w:rsidRPr="00714B8A" w:rsidRDefault="007F5E26" w:rsidP="00965E48">
      <w:pPr>
        <w:pStyle w:val="berschrift2"/>
        <w:jc w:val="both"/>
        <w:rPr>
          <w:noProof/>
          <w:lang w:val="de-DE"/>
        </w:rPr>
      </w:pPr>
      <w:bookmarkStart w:id="15" w:name="_Toc92733432"/>
      <w:r>
        <w:rPr>
          <w:noProof/>
          <w:lang w:val="de-DE"/>
        </w:rPr>
        <w:lastRenderedPageBreak/>
        <w:t>Aufbau</w:t>
      </w:r>
      <w:bookmarkEnd w:id="15"/>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9638"/>
      </w:tblGrid>
      <w:tr w:rsidR="004E4C05" w14:paraId="3E486C23" w14:textId="77777777" w:rsidTr="001B0AD5">
        <w:tc>
          <w:tcPr>
            <w:tcW w:w="9628" w:type="dxa"/>
          </w:tcPr>
          <w:p w14:paraId="70E7DAA4" w14:textId="77777777" w:rsidR="008123E5" w:rsidRDefault="008123E5" w:rsidP="00965E48">
            <w:pPr>
              <w:jc w:val="both"/>
              <w:rPr>
                <w:noProof/>
                <w:lang w:val="de-DE"/>
              </w:rPr>
            </w:pPr>
          </w:p>
          <w:p w14:paraId="4EA580BB" w14:textId="0689D61D" w:rsidR="004E4C05" w:rsidRDefault="004E4C05" w:rsidP="00965E48">
            <w:pPr>
              <w:jc w:val="both"/>
              <w:rPr>
                <w:noProof/>
                <w:lang w:val="de-DE"/>
              </w:rPr>
            </w:pPr>
            <w:r>
              <w:rPr>
                <w:noProof/>
                <w:lang w:val="de-DE"/>
              </w:rPr>
              <w:drawing>
                <wp:inline distT="0" distB="0" distL="0" distR="0" wp14:anchorId="5C162C9C" wp14:editId="76590E46">
                  <wp:extent cx="6122670" cy="3442970"/>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2670" cy="3442970"/>
                          </a:xfrm>
                          <a:prstGeom prst="rect">
                            <a:avLst/>
                          </a:prstGeom>
                          <a:noFill/>
                          <a:ln>
                            <a:noFill/>
                          </a:ln>
                        </pic:spPr>
                      </pic:pic>
                    </a:graphicData>
                  </a:graphic>
                </wp:inline>
              </w:drawing>
            </w:r>
          </w:p>
        </w:tc>
      </w:tr>
      <w:tr w:rsidR="004E4C05" w14:paraId="11792D4C" w14:textId="77777777" w:rsidTr="001B0AD5">
        <w:tc>
          <w:tcPr>
            <w:tcW w:w="9628" w:type="dxa"/>
          </w:tcPr>
          <w:p w14:paraId="7B694B42" w14:textId="398749D5" w:rsidR="004E4C05" w:rsidRDefault="004E4C05" w:rsidP="00965E48">
            <w:pPr>
              <w:jc w:val="both"/>
              <w:rPr>
                <w:noProof/>
                <w:lang w:val="de-DE"/>
              </w:rPr>
            </w:pPr>
            <w:r>
              <w:rPr>
                <w:noProof/>
                <w:lang w:val="de-DE"/>
              </w:rPr>
              <w:drawing>
                <wp:inline distT="0" distB="0" distL="0" distR="0" wp14:anchorId="45CF57FA" wp14:editId="7056F918">
                  <wp:extent cx="4054743" cy="6168768"/>
                  <wp:effectExtent l="0" t="9207"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b="14375"/>
                          <a:stretch/>
                        </pic:blipFill>
                        <pic:spPr bwMode="auto">
                          <a:xfrm rot="16200000">
                            <a:off x="0" y="0"/>
                            <a:ext cx="4070703" cy="619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012E3A" w14:textId="5BA86D08" w:rsidR="00F60738" w:rsidRDefault="00F60738" w:rsidP="00965E48">
      <w:pPr>
        <w:jc w:val="both"/>
        <w:rPr>
          <w:noProof/>
          <w:lang w:val="de-DE"/>
        </w:rPr>
      </w:pPr>
    </w:p>
    <w:p w14:paraId="0B37D422" w14:textId="77777777" w:rsidR="00521A52" w:rsidRDefault="00521A52" w:rsidP="00965E48">
      <w:pPr>
        <w:jc w:val="both"/>
        <w:rPr>
          <w:noProof/>
          <w:lang w:val="de-DE"/>
        </w:rPr>
      </w:pPr>
    </w:p>
    <w:p w14:paraId="2587BB84" w14:textId="77777777" w:rsidR="0006381B" w:rsidRDefault="0006381B" w:rsidP="00965E48">
      <w:pPr>
        <w:autoSpaceDE/>
        <w:autoSpaceDN/>
        <w:adjustRightInd/>
        <w:jc w:val="both"/>
        <w:rPr>
          <w:noProof/>
          <w:lang w:val="de-DE"/>
        </w:rPr>
      </w:pPr>
      <w:r>
        <w:rPr>
          <w:noProof/>
          <w:lang w:val="de-DE"/>
        </w:rPr>
        <w:br w:type="page"/>
      </w:r>
    </w:p>
    <w:p w14:paraId="5EDF7C0B" w14:textId="77777777" w:rsidR="0084581F" w:rsidRDefault="0006381B" w:rsidP="00965E48">
      <w:pPr>
        <w:pStyle w:val="berschrift2"/>
        <w:jc w:val="both"/>
        <w:rPr>
          <w:noProof/>
          <w:lang w:val="de-DE"/>
        </w:rPr>
      </w:pPr>
      <w:bookmarkStart w:id="16" w:name="_Toc92733433"/>
      <w:r>
        <w:rPr>
          <w:noProof/>
          <w:lang w:val="de-DE"/>
        </w:rPr>
        <w:lastRenderedPageBreak/>
        <w:t>Teilsysteme</w:t>
      </w:r>
      <w:bookmarkEnd w:id="16"/>
    </w:p>
    <w:p w14:paraId="18E7648B" w14:textId="77777777" w:rsidR="0084581F" w:rsidRDefault="0084581F" w:rsidP="00965E48">
      <w:pPr>
        <w:jc w:val="both"/>
        <w:rPr>
          <w:noProof/>
          <w:lang w:val="de-DE"/>
        </w:rPr>
      </w:pPr>
    </w:p>
    <w:p w14:paraId="6FEB859E" w14:textId="77777777" w:rsidR="0084581F" w:rsidRDefault="0084581F" w:rsidP="00965E48">
      <w:pPr>
        <w:jc w:val="both"/>
        <w:rPr>
          <w:noProof/>
          <w:lang w:val="de-DE"/>
        </w:rPr>
      </w:pPr>
    </w:p>
    <w:p w14:paraId="4096BF9C" w14:textId="77777777" w:rsidR="00075F27" w:rsidRDefault="00101982" w:rsidP="00965E48">
      <w:pPr>
        <w:pStyle w:val="berschrift3"/>
        <w:jc w:val="both"/>
        <w:rPr>
          <w:noProof/>
          <w:lang w:val="de-DE"/>
        </w:rPr>
      </w:pPr>
      <w:bookmarkStart w:id="17" w:name="_Toc92733434"/>
      <w:r>
        <w:rPr>
          <w:noProof/>
          <w:lang w:val="de-DE"/>
        </w:rPr>
        <w:t>Temperatursensor mit ADC0804</w:t>
      </w:r>
      <w:bookmarkEnd w:id="17"/>
    </w:p>
    <w:p w14:paraId="7241AAC5" w14:textId="77777777" w:rsidR="00075F27" w:rsidRDefault="00075F27" w:rsidP="00965E48">
      <w:pPr>
        <w:jc w:val="both"/>
        <w:rPr>
          <w:noProof/>
          <w:lang w:val="de-DE"/>
        </w:rPr>
      </w:pPr>
    </w:p>
    <w:p w14:paraId="36BA5730" w14:textId="77777777" w:rsidR="006053CB" w:rsidRDefault="006053CB" w:rsidP="00965E48">
      <w:pPr>
        <w:jc w:val="both"/>
        <w:rPr>
          <w:noProof/>
          <w:lang w:val="de-DE"/>
        </w:rPr>
      </w:pPr>
      <w:r>
        <w:rPr>
          <w:noProof/>
          <w:lang w:val="de-DE"/>
        </w:rPr>
        <w:drawing>
          <wp:inline distT="0" distB="0" distL="0" distR="0" wp14:anchorId="0A1A611A" wp14:editId="2C6F58D9">
            <wp:extent cx="6115050" cy="239077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2390775"/>
                    </a:xfrm>
                    <a:prstGeom prst="rect">
                      <a:avLst/>
                    </a:prstGeom>
                    <a:noFill/>
                    <a:ln>
                      <a:noFill/>
                    </a:ln>
                  </pic:spPr>
                </pic:pic>
              </a:graphicData>
            </a:graphic>
          </wp:inline>
        </w:drawing>
      </w:r>
    </w:p>
    <w:p w14:paraId="5C90DA3A" w14:textId="77777777" w:rsidR="006053CB" w:rsidRDefault="006053CB" w:rsidP="00965E48">
      <w:pPr>
        <w:jc w:val="both"/>
        <w:rPr>
          <w:noProof/>
          <w:lang w:val="de-DE"/>
        </w:rPr>
      </w:pPr>
    </w:p>
    <w:p w14:paraId="0BA2D5A6" w14:textId="41DE075E" w:rsidR="00521A52" w:rsidRPr="00714B8A" w:rsidRDefault="006053CB" w:rsidP="00965E48">
      <w:pPr>
        <w:jc w:val="both"/>
        <w:rPr>
          <w:noProof/>
          <w:lang w:val="de-DE"/>
        </w:rPr>
      </w:pPr>
      <w:r>
        <w:rPr>
          <w:noProof/>
          <w:lang w:val="de-DE"/>
        </w:rPr>
        <w:t>Das Teilsystem besteht aus einem NTC, der eine Spannungsänderung liefert. Damit man diese mit dem Micro</w:t>
      </w:r>
      <w:r w:rsidR="00214A57">
        <w:rPr>
          <w:noProof/>
          <w:lang w:val="de-DE"/>
        </w:rPr>
        <w:t>c</w:t>
      </w:r>
      <w:r>
        <w:rPr>
          <w:noProof/>
          <w:lang w:val="de-DE"/>
        </w:rPr>
        <w:t xml:space="preserve">ontroller C8051F340 auswerten kann, benötigt man einen ADC (links im Bild). </w:t>
      </w:r>
      <w:r w:rsidR="00965E48">
        <w:rPr>
          <w:noProof/>
          <w:lang w:val="de-DE"/>
        </w:rPr>
        <w:t>Wir haben dafür den ADC0804 genommen. Der Temperatursensor wird mit einer Spannung von 5V angeschlossen. Des weiteren verläuft ein Kabel auf Masse und das letzte, welches die Spannungsänderung liefert, wird an den ADC angeschlossen. Der ADC0804 wird mit einer Steuerleitung (</w:t>
      </w:r>
      <w:r w:rsidR="00214A57">
        <w:rPr>
          <w:noProof/>
          <w:lang w:val="de-DE"/>
        </w:rPr>
        <w:t>linkes Flachbandkabel</w:t>
      </w:r>
      <w:r w:rsidR="002B1A64">
        <w:rPr>
          <w:noProof/>
          <w:lang w:val="de-DE"/>
        </w:rPr>
        <w:t xml:space="preserve"> zu P1</w:t>
      </w:r>
      <w:r w:rsidR="00214A57">
        <w:rPr>
          <w:noProof/>
          <w:lang w:val="de-DE"/>
        </w:rPr>
        <w:t>) und einer Datenleitung (rechtes Flachbandkabel</w:t>
      </w:r>
      <w:r w:rsidR="002B1A64">
        <w:rPr>
          <w:noProof/>
          <w:lang w:val="de-DE"/>
        </w:rPr>
        <w:t xml:space="preserve"> zu P2)</w:t>
      </w:r>
      <w:r w:rsidR="00214A57">
        <w:rPr>
          <w:noProof/>
          <w:lang w:val="de-DE"/>
        </w:rPr>
        <w:t xml:space="preserve"> an den Micrcontroller angeschlossen.</w:t>
      </w:r>
      <w:r w:rsidR="002B1A64">
        <w:rPr>
          <w:noProof/>
          <w:lang w:val="de-DE"/>
        </w:rPr>
        <w:t xml:space="preserve"> Zur Veranschaulichung haben wir schlussendlich noch eine rote LED und eine blaue LED auf dem Experimentierboard verbaut, welche an die Pins P</w:t>
      </w:r>
      <w:r w:rsidR="00AA4714">
        <w:rPr>
          <w:noProof/>
          <w:lang w:val="de-DE"/>
        </w:rPr>
        <w:t>4.6 und P4.7 mit Hilfe des 7404 Inverters angeschlossen sind.</w:t>
      </w:r>
      <w:r w:rsidR="00CB42AC" w:rsidRPr="00714B8A">
        <w:rPr>
          <w:noProof/>
          <w:lang w:val="de-DE"/>
        </w:rPr>
        <w:br w:type="page"/>
      </w:r>
    </w:p>
    <w:p w14:paraId="727E777A" w14:textId="77777777" w:rsidR="00CB42AC" w:rsidRPr="00714B8A" w:rsidRDefault="00CB42AC" w:rsidP="00965E48">
      <w:pPr>
        <w:pStyle w:val="berschrift2"/>
        <w:jc w:val="both"/>
        <w:rPr>
          <w:noProof/>
          <w:lang w:val="de-DE"/>
        </w:rPr>
      </w:pPr>
      <w:bookmarkStart w:id="18" w:name="_Toc89675953"/>
      <w:bookmarkStart w:id="19" w:name="_Toc89676166"/>
      <w:bookmarkStart w:id="20" w:name="_Toc89676180"/>
      <w:bookmarkStart w:id="21" w:name="_Toc92733435"/>
      <w:r w:rsidRPr="00714B8A">
        <w:rPr>
          <w:noProof/>
          <w:lang w:val="de-DE"/>
        </w:rPr>
        <w:lastRenderedPageBreak/>
        <w:t>Programmablaufplan</w:t>
      </w:r>
      <w:bookmarkEnd w:id="18"/>
      <w:bookmarkEnd w:id="19"/>
      <w:bookmarkEnd w:id="20"/>
      <w:bookmarkEnd w:id="21"/>
    </w:p>
    <w:p w14:paraId="78BA77D5" w14:textId="77777777" w:rsidR="00CB42AC" w:rsidRPr="00714B8A" w:rsidRDefault="00CB42AC" w:rsidP="00965E48">
      <w:pPr>
        <w:jc w:val="both"/>
        <w:rPr>
          <w:noProof/>
          <w:lang w:val="de-DE"/>
        </w:rPr>
      </w:pPr>
    </w:p>
    <w:p w14:paraId="2494119A" w14:textId="77777777" w:rsidR="00CB42AC" w:rsidRPr="00714B8A" w:rsidRDefault="00CB42AC" w:rsidP="00965E48">
      <w:pPr>
        <w:jc w:val="both"/>
        <w:rPr>
          <w:noProof/>
          <w:lang w:val="de-DE"/>
        </w:rPr>
      </w:pPr>
      <w:r w:rsidRPr="00714B8A">
        <w:rPr>
          <w:noProof/>
          <w:lang w:val="de-DE" w:eastAsia="de-DE"/>
        </w:rPr>
        <w:drawing>
          <wp:inline distT="0" distB="0" distL="0" distR="0" wp14:anchorId="2309F88D" wp14:editId="5091032E">
            <wp:extent cx="8464525" cy="5060568"/>
            <wp:effectExtent l="6350" t="0" r="63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8509500" cy="5087457"/>
                    </a:xfrm>
                    <a:prstGeom prst="rect">
                      <a:avLst/>
                    </a:prstGeom>
                  </pic:spPr>
                </pic:pic>
              </a:graphicData>
            </a:graphic>
          </wp:inline>
        </w:drawing>
      </w:r>
    </w:p>
    <w:p w14:paraId="5F741816" w14:textId="77777777" w:rsidR="00CB42AC" w:rsidRPr="00714B8A" w:rsidRDefault="00CB42AC" w:rsidP="00965E48">
      <w:pPr>
        <w:pStyle w:val="berschrift2"/>
        <w:jc w:val="both"/>
        <w:rPr>
          <w:noProof/>
          <w:lang w:val="de-DE"/>
        </w:rPr>
      </w:pPr>
      <w:bookmarkStart w:id="22" w:name="_Toc89675954"/>
      <w:bookmarkStart w:id="23" w:name="_Toc89676167"/>
      <w:bookmarkStart w:id="24" w:name="_Toc89676181"/>
      <w:bookmarkStart w:id="25" w:name="_Toc92733436"/>
      <w:r w:rsidRPr="00714B8A">
        <w:rPr>
          <w:noProof/>
          <w:lang w:val="de-DE"/>
        </w:rPr>
        <w:lastRenderedPageBreak/>
        <w:t>Code</w:t>
      </w:r>
      <w:bookmarkEnd w:id="22"/>
      <w:bookmarkEnd w:id="23"/>
      <w:bookmarkEnd w:id="24"/>
      <w:bookmarkEnd w:id="25"/>
    </w:p>
    <w:p w14:paraId="03CCE75A" w14:textId="77777777" w:rsidR="00CB42AC" w:rsidRPr="00714B8A" w:rsidRDefault="00CB42AC" w:rsidP="00965E48">
      <w:pPr>
        <w:jc w:val="both"/>
        <w:rPr>
          <w:noProof/>
          <w:lang w:val="de-DE"/>
        </w:rPr>
      </w:pPr>
    </w:p>
    <w:p w14:paraId="66D415A0" w14:textId="77777777" w:rsidR="000F433A" w:rsidRPr="00714B8A" w:rsidRDefault="000F433A" w:rsidP="00965E48">
      <w:pPr>
        <w:jc w:val="both"/>
        <w:rPr>
          <w:noProof/>
          <w:lang w:val="de-DE"/>
        </w:rPr>
      </w:pPr>
    </w:p>
    <w:p w14:paraId="714E8239" w14:textId="77777777" w:rsidR="00CB42AC" w:rsidRPr="00714B8A" w:rsidRDefault="00CB42AC" w:rsidP="00965E48">
      <w:pPr>
        <w:pStyle w:val="berschrift3"/>
        <w:jc w:val="both"/>
        <w:rPr>
          <w:noProof/>
          <w:lang w:val="de-DE"/>
        </w:rPr>
      </w:pPr>
      <w:bookmarkStart w:id="26" w:name="_Toc92733437"/>
      <w:r w:rsidRPr="00714B8A">
        <w:rPr>
          <w:noProof/>
          <w:lang w:val="de-DE"/>
        </w:rPr>
        <w:t>Variablen</w:t>
      </w:r>
      <w:bookmarkEnd w:id="2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812"/>
        <w:gridCol w:w="3826"/>
      </w:tblGrid>
      <w:tr w:rsidR="006E151A" w:rsidRPr="0006381B" w14:paraId="784F5F6C" w14:textId="77777777" w:rsidTr="00176C8B">
        <w:tc>
          <w:tcPr>
            <w:tcW w:w="5812" w:type="dxa"/>
            <w:shd w:val="clear" w:color="auto" w:fill="auto"/>
          </w:tcPr>
          <w:p w14:paraId="6BE6C282" w14:textId="77777777" w:rsidR="006E151A" w:rsidRPr="00714B8A" w:rsidRDefault="006E151A" w:rsidP="00965E48">
            <w:pPr>
              <w:jc w:val="both"/>
              <w:rPr>
                <w:noProof/>
                <w:lang w:val="de-DE"/>
              </w:rPr>
            </w:pPr>
            <w:r w:rsidRPr="00714B8A">
              <w:rPr>
                <w:noProof/>
                <w:lang w:val="de-DE" w:eastAsia="de-DE"/>
              </w:rPr>
              <w:drawing>
                <wp:inline distT="0" distB="0" distL="0" distR="0" wp14:anchorId="6633D0E7" wp14:editId="6CE21BE9">
                  <wp:extent cx="3588589" cy="1641192"/>
                  <wp:effectExtent l="0" t="0" r="0" b="0"/>
                  <wp:docPr id="4" name="Grafik 4" descr="C:\Users\t.schlachter\AppData\Local\Microsoft\Windows\INetCache\Content.Word\Bildschirmfoto 2021-12-06 um 09.3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chlachter\AppData\Local\Microsoft\Windows\INetCache\Content.Word\Bildschirmfoto 2021-12-06 um 09.32.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3017" cy="1647790"/>
                          </a:xfrm>
                          <a:prstGeom prst="rect">
                            <a:avLst/>
                          </a:prstGeom>
                          <a:noFill/>
                          <a:ln>
                            <a:noFill/>
                          </a:ln>
                        </pic:spPr>
                      </pic:pic>
                    </a:graphicData>
                  </a:graphic>
                </wp:inline>
              </w:drawing>
            </w:r>
          </w:p>
        </w:tc>
        <w:tc>
          <w:tcPr>
            <w:tcW w:w="3826" w:type="dxa"/>
            <w:shd w:val="clear" w:color="auto" w:fill="auto"/>
          </w:tcPr>
          <w:p w14:paraId="0EC0F488" w14:textId="77777777" w:rsidR="006E151A" w:rsidRDefault="006F7C82" w:rsidP="00965E48">
            <w:pPr>
              <w:jc w:val="both"/>
              <w:rPr>
                <w:noProof/>
                <w:lang w:val="de-DE"/>
              </w:rPr>
            </w:pPr>
            <w:r>
              <w:rPr>
                <w:noProof/>
                <w:lang w:val="de-DE"/>
              </w:rPr>
              <w:t>Hier sind alle Variablen deklariert sowie deren Verwendungszweck im Programm angegeben.</w:t>
            </w:r>
          </w:p>
          <w:p w14:paraId="1B71D043" w14:textId="77777777" w:rsidR="006F7C82" w:rsidRPr="00714B8A" w:rsidRDefault="006F7C82" w:rsidP="00965E48">
            <w:pPr>
              <w:jc w:val="both"/>
              <w:rPr>
                <w:noProof/>
                <w:lang w:val="de-DE"/>
              </w:rPr>
            </w:pPr>
          </w:p>
        </w:tc>
      </w:tr>
    </w:tbl>
    <w:p w14:paraId="180C9E35" w14:textId="77777777" w:rsidR="00CB42AC" w:rsidRPr="00714B8A" w:rsidRDefault="00CB42AC" w:rsidP="00965E48">
      <w:pPr>
        <w:jc w:val="both"/>
        <w:rPr>
          <w:noProof/>
          <w:lang w:val="de-DE"/>
        </w:rPr>
      </w:pPr>
    </w:p>
    <w:p w14:paraId="371E275A" w14:textId="77777777" w:rsidR="009C46E2" w:rsidRPr="00714B8A" w:rsidRDefault="009C46E2" w:rsidP="00965E48">
      <w:pPr>
        <w:jc w:val="both"/>
        <w:rPr>
          <w:noProof/>
          <w:lang w:val="de-DE"/>
        </w:rPr>
      </w:pPr>
    </w:p>
    <w:p w14:paraId="1AD88835" w14:textId="77777777" w:rsidR="006E151A" w:rsidRPr="00714B8A" w:rsidRDefault="00CB42AC" w:rsidP="00965E48">
      <w:pPr>
        <w:pStyle w:val="berschrift3"/>
        <w:jc w:val="both"/>
        <w:rPr>
          <w:noProof/>
          <w:lang w:val="de-DE"/>
        </w:rPr>
      </w:pPr>
      <w:bookmarkStart w:id="27" w:name="_Toc92733438"/>
      <w:r w:rsidRPr="00714B8A">
        <w:rPr>
          <w:noProof/>
          <w:lang w:val="de-DE"/>
        </w:rPr>
        <w:t>Funktionen</w:t>
      </w:r>
      <w:bookmarkEnd w:id="27"/>
    </w:p>
    <w:tbl>
      <w:tblPr>
        <w:tblStyle w:val="Tabellenraster"/>
        <w:tblW w:w="9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6379"/>
        <w:gridCol w:w="3369"/>
      </w:tblGrid>
      <w:tr w:rsidR="006E151A" w:rsidRPr="0006381B" w14:paraId="570DAD79" w14:textId="77777777" w:rsidTr="00E05A10">
        <w:tc>
          <w:tcPr>
            <w:tcW w:w="6379" w:type="dxa"/>
          </w:tcPr>
          <w:p w14:paraId="7FEE0AEE" w14:textId="77777777" w:rsidR="006E151A" w:rsidRPr="00714B8A" w:rsidRDefault="006E151A" w:rsidP="00965E48">
            <w:pPr>
              <w:jc w:val="both"/>
              <w:rPr>
                <w:noProof/>
                <w:lang w:val="de-DE"/>
              </w:rPr>
            </w:pPr>
            <w:r w:rsidRPr="00714B8A">
              <w:rPr>
                <w:noProof/>
                <w:lang w:val="de-DE" w:eastAsia="de-DE"/>
              </w:rPr>
              <w:drawing>
                <wp:inline distT="0" distB="0" distL="0" distR="0" wp14:anchorId="3955AC5C" wp14:editId="26C222DC">
                  <wp:extent cx="3916393" cy="904215"/>
                  <wp:effectExtent l="0" t="0" r="0" b="0"/>
                  <wp:docPr id="3" name="Grafik 3" descr="C:\Users\t.schlachter\AppData\Local\Microsoft\Windows\INetCache\Content.Word\Bildschirmfoto 2021-12-06 um 0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chlachter\AppData\Local\Microsoft\Windows\INetCache\Content.Word\Bildschirmfoto 2021-12-06 um 09.34.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0419" cy="935159"/>
                          </a:xfrm>
                          <a:prstGeom prst="rect">
                            <a:avLst/>
                          </a:prstGeom>
                          <a:noFill/>
                          <a:ln>
                            <a:noFill/>
                          </a:ln>
                        </pic:spPr>
                      </pic:pic>
                    </a:graphicData>
                  </a:graphic>
                </wp:inline>
              </w:drawing>
            </w:r>
          </w:p>
        </w:tc>
        <w:tc>
          <w:tcPr>
            <w:tcW w:w="3369" w:type="dxa"/>
          </w:tcPr>
          <w:p w14:paraId="6A2636B5" w14:textId="77777777" w:rsidR="006E151A" w:rsidRPr="00714B8A" w:rsidRDefault="00E05A10" w:rsidP="00965E48">
            <w:pPr>
              <w:jc w:val="both"/>
              <w:rPr>
                <w:noProof/>
                <w:lang w:val="de-DE"/>
              </w:rPr>
            </w:pPr>
            <w:r>
              <w:rPr>
                <w:noProof/>
                <w:lang w:val="de-DE"/>
              </w:rPr>
              <w:t>Das sind alle Methoden, die von der main()-Methode oder von sich selbst verwendet werden. Die drei Methoden initlcd(), loeschenlcd() sowie textlcd() sind für die Ansteuerung des LCD-Displays verantwortlich.</w:t>
            </w:r>
          </w:p>
        </w:tc>
      </w:tr>
    </w:tbl>
    <w:p w14:paraId="42C4CE21" w14:textId="77777777" w:rsidR="009C46E2" w:rsidRDefault="009C46E2" w:rsidP="00965E48">
      <w:pPr>
        <w:jc w:val="both"/>
        <w:rPr>
          <w:noProof/>
          <w:lang w:val="de-DE"/>
        </w:rPr>
      </w:pPr>
    </w:p>
    <w:p w14:paraId="1324934B" w14:textId="77777777" w:rsidR="00E05A10" w:rsidRPr="00714B8A" w:rsidRDefault="00E05A10" w:rsidP="00965E48">
      <w:pPr>
        <w:jc w:val="both"/>
        <w:rPr>
          <w:noProof/>
          <w:lang w:val="de-DE"/>
        </w:rPr>
      </w:pPr>
    </w:p>
    <w:p w14:paraId="7D336CC6" w14:textId="77777777" w:rsidR="006E151A" w:rsidRPr="00714B8A" w:rsidRDefault="00643ECD" w:rsidP="00965E48">
      <w:pPr>
        <w:pStyle w:val="berschrift3"/>
        <w:jc w:val="both"/>
        <w:rPr>
          <w:noProof/>
          <w:lang w:val="de-DE"/>
        </w:rPr>
      </w:pPr>
      <w:bookmarkStart w:id="28" w:name="_Toc92733439"/>
      <w:r w:rsidRPr="00714B8A">
        <w:rPr>
          <w:noProof/>
          <w:lang w:val="de-DE"/>
        </w:rPr>
        <w:t>Init()</w:t>
      </w:r>
      <w:bookmarkEnd w:id="2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3256"/>
        <w:gridCol w:w="6372"/>
      </w:tblGrid>
      <w:tr w:rsidR="006E151A" w:rsidRPr="00714B8A" w14:paraId="7CF8630F" w14:textId="77777777" w:rsidTr="00C92FFB">
        <w:tc>
          <w:tcPr>
            <w:tcW w:w="3256" w:type="dxa"/>
          </w:tcPr>
          <w:p w14:paraId="38E0E18A" w14:textId="77777777" w:rsidR="006E151A" w:rsidRPr="00714B8A" w:rsidRDefault="006E151A" w:rsidP="00965E48">
            <w:pPr>
              <w:jc w:val="both"/>
              <w:rPr>
                <w:noProof/>
                <w:lang w:val="de-DE"/>
              </w:rPr>
            </w:pPr>
            <w:r w:rsidRPr="00714B8A">
              <w:rPr>
                <w:noProof/>
                <w:lang w:val="de-DE" w:eastAsia="de-DE"/>
              </w:rPr>
              <w:drawing>
                <wp:inline distT="0" distB="0" distL="0" distR="0" wp14:anchorId="00C018CF" wp14:editId="64846A3B">
                  <wp:extent cx="1958340" cy="793750"/>
                  <wp:effectExtent l="0" t="0" r="3810" b="6350"/>
                  <wp:docPr id="5" name="Grafik 5" descr="C:\Users\t.schlachter\AppData\Local\Microsoft\Windows\INetCache\Content.Word\Bildschirmfoto 2021-12-06 um 09.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chlachter\AppData\Local\Microsoft\Windows\INetCache\Content.Word\Bildschirmfoto 2021-12-06 um 09.35.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8340" cy="793750"/>
                          </a:xfrm>
                          <a:prstGeom prst="rect">
                            <a:avLst/>
                          </a:prstGeom>
                          <a:noFill/>
                          <a:ln>
                            <a:noFill/>
                          </a:ln>
                        </pic:spPr>
                      </pic:pic>
                    </a:graphicData>
                  </a:graphic>
                </wp:inline>
              </w:drawing>
            </w:r>
          </w:p>
        </w:tc>
        <w:tc>
          <w:tcPr>
            <w:tcW w:w="6372" w:type="dxa"/>
          </w:tcPr>
          <w:p w14:paraId="26393D7B" w14:textId="77777777" w:rsidR="006E151A" w:rsidRPr="00714B8A" w:rsidRDefault="00BD52AF" w:rsidP="00965E48">
            <w:pPr>
              <w:jc w:val="both"/>
              <w:rPr>
                <w:noProof/>
                <w:lang w:val="de-DE"/>
              </w:rPr>
            </w:pPr>
            <w:r w:rsidRPr="00714B8A">
              <w:rPr>
                <w:noProof/>
                <w:lang w:val="de-DE"/>
              </w:rPr>
              <w:t>Zu Beginn wird in der Init der standartmässige Sollwert eingestellt. Des weiteren wird festgelegt, dass das System aktiviert ist.</w:t>
            </w:r>
          </w:p>
        </w:tc>
      </w:tr>
    </w:tbl>
    <w:p w14:paraId="5FFD2C4F" w14:textId="77777777" w:rsidR="00643ECD" w:rsidRPr="00714B8A" w:rsidRDefault="00643ECD" w:rsidP="00965E48">
      <w:pPr>
        <w:jc w:val="both"/>
        <w:rPr>
          <w:noProof/>
          <w:lang w:val="de-DE"/>
        </w:rPr>
      </w:pPr>
    </w:p>
    <w:p w14:paraId="0E99C844" w14:textId="77777777" w:rsidR="009C46E2" w:rsidRPr="00714B8A" w:rsidRDefault="009C46E2" w:rsidP="00965E48">
      <w:pPr>
        <w:jc w:val="both"/>
        <w:rPr>
          <w:noProof/>
          <w:lang w:val="de-DE"/>
        </w:rPr>
      </w:pPr>
    </w:p>
    <w:p w14:paraId="3CA48BF4" w14:textId="77777777" w:rsidR="006E151A" w:rsidRPr="00714B8A" w:rsidRDefault="00643ECD" w:rsidP="00965E48">
      <w:pPr>
        <w:pStyle w:val="berschrift3"/>
        <w:jc w:val="both"/>
        <w:rPr>
          <w:noProof/>
          <w:lang w:val="de-DE"/>
        </w:rPr>
      </w:pPr>
      <w:bookmarkStart w:id="29" w:name="_Toc92733440"/>
      <w:r w:rsidRPr="00714B8A">
        <w:rPr>
          <w:noProof/>
          <w:lang w:val="de-DE"/>
        </w:rPr>
        <w:t>Ausgabe()</w:t>
      </w:r>
      <w:bookmarkEnd w:id="2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7230"/>
        <w:gridCol w:w="2408"/>
      </w:tblGrid>
      <w:tr w:rsidR="006E151A" w:rsidRPr="0006381B" w14:paraId="3AECF7E4" w14:textId="77777777" w:rsidTr="00C92FFB">
        <w:tc>
          <w:tcPr>
            <w:tcW w:w="7230" w:type="dxa"/>
          </w:tcPr>
          <w:p w14:paraId="0F99F2C6" w14:textId="77777777" w:rsidR="006E151A" w:rsidRPr="00714B8A" w:rsidRDefault="006E151A" w:rsidP="00965E48">
            <w:pPr>
              <w:jc w:val="both"/>
              <w:rPr>
                <w:noProof/>
                <w:lang w:val="de-DE"/>
              </w:rPr>
            </w:pPr>
            <w:r w:rsidRPr="00714B8A">
              <w:rPr>
                <w:noProof/>
                <w:lang w:val="de-DE" w:eastAsia="de-DE"/>
              </w:rPr>
              <w:drawing>
                <wp:inline distT="0" distB="0" distL="0" distR="0" wp14:anchorId="46EC39A5" wp14:editId="6F6C3692">
                  <wp:extent cx="4502989" cy="2089270"/>
                  <wp:effectExtent l="0" t="0" r="0" b="6350"/>
                  <wp:docPr id="7" name="Grafik 7" descr="C:\Users\t.schlachter\AppData\Local\Microsoft\Windows\INetCache\Content.Word\Bildschirmfoto 2021-12-06 um 09.3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chlachter\AppData\Local\Microsoft\Windows\INetCache\Content.Word\Bildschirmfoto 2021-12-06 um 09.35.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5516" cy="2104362"/>
                          </a:xfrm>
                          <a:prstGeom prst="rect">
                            <a:avLst/>
                          </a:prstGeom>
                          <a:noFill/>
                          <a:ln>
                            <a:noFill/>
                          </a:ln>
                        </pic:spPr>
                      </pic:pic>
                    </a:graphicData>
                  </a:graphic>
                </wp:inline>
              </w:drawing>
            </w:r>
          </w:p>
        </w:tc>
        <w:tc>
          <w:tcPr>
            <w:tcW w:w="2408" w:type="dxa"/>
          </w:tcPr>
          <w:p w14:paraId="20035552" w14:textId="77777777" w:rsidR="006E151A" w:rsidRPr="00714B8A" w:rsidRDefault="00BD52AF" w:rsidP="00965E48">
            <w:pPr>
              <w:jc w:val="both"/>
              <w:rPr>
                <w:noProof/>
                <w:lang w:val="de-DE"/>
              </w:rPr>
            </w:pPr>
            <w:r w:rsidRPr="00714B8A">
              <w:rPr>
                <w:noProof/>
                <w:lang w:val="de-DE"/>
              </w:rPr>
              <w:t>Die Methode ausgabe() kümmert sich um die Ausgabe der Werte auf dem LCD-Display. In der ersten Zeile wird die aktuelle Temperatur ausgegeben. In der 2. Zeile wird der Sollwert und der Systemstatus (ON/OFF) ausgegeben.</w:t>
            </w:r>
          </w:p>
        </w:tc>
      </w:tr>
      <w:tr w:rsidR="00176C8B" w:rsidRPr="0006381B" w14:paraId="5471D846" w14:textId="77777777" w:rsidTr="00C92FFB">
        <w:tc>
          <w:tcPr>
            <w:tcW w:w="7230" w:type="dxa"/>
          </w:tcPr>
          <w:p w14:paraId="2FEEBC26" w14:textId="77777777" w:rsidR="00176C8B" w:rsidRPr="00714B8A" w:rsidRDefault="00176C8B" w:rsidP="00965E48">
            <w:pPr>
              <w:jc w:val="both"/>
              <w:rPr>
                <w:noProof/>
                <w:lang w:val="de-DE" w:eastAsia="de-DE"/>
              </w:rPr>
            </w:pPr>
            <w:r w:rsidRPr="00863E10">
              <w:rPr>
                <w:lang w:val="de-CH"/>
              </w:rPr>
              <w:br w:type="page"/>
            </w:r>
          </w:p>
        </w:tc>
        <w:tc>
          <w:tcPr>
            <w:tcW w:w="2408" w:type="dxa"/>
          </w:tcPr>
          <w:p w14:paraId="74B4BADE" w14:textId="77777777" w:rsidR="00176C8B" w:rsidRPr="00714B8A" w:rsidRDefault="00176C8B" w:rsidP="00965E48">
            <w:pPr>
              <w:jc w:val="both"/>
              <w:rPr>
                <w:noProof/>
                <w:lang w:val="de-DE"/>
              </w:rPr>
            </w:pPr>
          </w:p>
        </w:tc>
      </w:tr>
    </w:tbl>
    <w:p w14:paraId="2E82D890" w14:textId="77777777" w:rsidR="009C46E2" w:rsidRPr="00714B8A" w:rsidRDefault="00295DF9" w:rsidP="00965E48">
      <w:pPr>
        <w:pStyle w:val="berschrift3"/>
        <w:jc w:val="both"/>
        <w:rPr>
          <w:noProof/>
          <w:lang w:val="de-DE"/>
        </w:rPr>
      </w:pPr>
      <w:bookmarkStart w:id="30" w:name="_Toc92733441"/>
      <w:r w:rsidRPr="00714B8A">
        <w:rPr>
          <w:noProof/>
          <w:lang w:val="de-DE"/>
        </w:rPr>
        <w:lastRenderedPageBreak/>
        <w:t>ReadTemperatur()</w:t>
      </w:r>
      <w:bookmarkEnd w:id="30"/>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9C46E2" w:rsidRPr="0006381B" w14:paraId="1B7F092B" w14:textId="77777777" w:rsidTr="00633388">
        <w:tc>
          <w:tcPr>
            <w:tcW w:w="5670" w:type="dxa"/>
          </w:tcPr>
          <w:p w14:paraId="6CBACBB3" w14:textId="77777777" w:rsidR="009C46E2" w:rsidRPr="00714B8A" w:rsidRDefault="009C46E2" w:rsidP="00965E48">
            <w:pPr>
              <w:jc w:val="both"/>
              <w:rPr>
                <w:noProof/>
                <w:lang w:val="de-DE"/>
              </w:rPr>
            </w:pPr>
            <w:r w:rsidRPr="00714B8A">
              <w:rPr>
                <w:noProof/>
                <w:lang w:val="de-DE" w:eastAsia="de-DE"/>
              </w:rPr>
              <w:drawing>
                <wp:inline distT="0" distB="0" distL="0" distR="0" wp14:anchorId="257671C2" wp14:editId="4BF6D68C">
                  <wp:extent cx="3499967" cy="2216989"/>
                  <wp:effectExtent l="0" t="0" r="5715" b="0"/>
                  <wp:docPr id="8" name="Grafik 8" descr="C:\Users\t.schlachter\AppData\Local\Microsoft\Windows\INetCache\Content.Word\Bildschirmfoto 2021-12-06 um 09.3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chlachter\AppData\Local\Microsoft\Windows\INetCache\Content.Word\Bildschirmfoto 2021-12-06 um 09.35.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9085" cy="2235433"/>
                          </a:xfrm>
                          <a:prstGeom prst="rect">
                            <a:avLst/>
                          </a:prstGeom>
                          <a:noFill/>
                          <a:ln>
                            <a:noFill/>
                          </a:ln>
                        </pic:spPr>
                      </pic:pic>
                    </a:graphicData>
                  </a:graphic>
                </wp:inline>
              </w:drawing>
            </w:r>
          </w:p>
        </w:tc>
        <w:tc>
          <w:tcPr>
            <w:tcW w:w="3968" w:type="dxa"/>
          </w:tcPr>
          <w:p w14:paraId="5525857E" w14:textId="77777777" w:rsidR="009C46E2" w:rsidRPr="00714B8A" w:rsidRDefault="00BD52AF" w:rsidP="00965E48">
            <w:pPr>
              <w:jc w:val="both"/>
              <w:rPr>
                <w:noProof/>
                <w:lang w:val="de-DE"/>
              </w:rPr>
            </w:pPr>
            <w:r w:rsidRPr="00714B8A">
              <w:rPr>
                <w:noProof/>
                <w:lang w:val="de-DE"/>
              </w:rPr>
              <w:t xml:space="preserve">Die Methode readTemperatur() liest die Temperatur vom ADC0804 aus. </w:t>
            </w:r>
            <w:r w:rsidR="00E93F89">
              <w:rPr>
                <w:noProof/>
                <w:lang w:val="de-DE"/>
              </w:rPr>
              <w:t>Zuerst stellen wir mit dem bit P1.1 ein, dass keine Daten ausgelesen werden.</w:t>
            </w:r>
            <w:r w:rsidR="00F73DC6">
              <w:rPr>
                <w:noProof/>
                <w:lang w:val="de-DE"/>
              </w:rPr>
              <w:t xml:space="preserve"> Danach wird die </w:t>
            </w:r>
            <w:r w:rsidR="00E93F89">
              <w:rPr>
                <w:noProof/>
                <w:lang w:val="de-DE"/>
              </w:rPr>
              <w:t>Wandlung durch einen kurzen Impuls an P1.2</w:t>
            </w:r>
            <w:r w:rsidR="00F73DC6">
              <w:rPr>
                <w:noProof/>
                <w:lang w:val="de-DE"/>
              </w:rPr>
              <w:t xml:space="preserve"> gestartet und wieder beendet. Die Schleife dient als </w:t>
            </w:r>
            <w:r w:rsidR="00DF123F">
              <w:rPr>
                <w:noProof/>
                <w:lang w:val="de-DE"/>
              </w:rPr>
              <w:t>Zeitverzögerung, sodass das wandeln des analogen Signals problemlos erfolgen kann.</w:t>
            </w:r>
            <w:r w:rsidR="00900CE4">
              <w:rPr>
                <w:noProof/>
                <w:lang w:val="de-DE"/>
              </w:rPr>
              <w:t xml:space="preserve"> Durch das Löschen des Bits P1.1 wird der ermittelte Wert zum Lesen freigegeben.</w:t>
            </w:r>
            <w:r w:rsidR="00DF123F">
              <w:rPr>
                <w:noProof/>
                <w:lang w:val="de-DE"/>
              </w:rPr>
              <w:t xml:space="preserve"> Zum Schluss wird noch die aktuelle Temperatur berechnet, indem wir mit Hilfe der gemessenen Spannungen des NTCs und dem ADC-Signal die Temperatur berechnen.</w:t>
            </w:r>
          </w:p>
        </w:tc>
      </w:tr>
    </w:tbl>
    <w:p w14:paraId="738F7AA7" w14:textId="77777777" w:rsidR="00295DF9" w:rsidRPr="00714B8A" w:rsidRDefault="00295DF9" w:rsidP="00965E48">
      <w:pPr>
        <w:jc w:val="both"/>
        <w:rPr>
          <w:noProof/>
          <w:lang w:val="de-DE"/>
        </w:rPr>
      </w:pPr>
    </w:p>
    <w:p w14:paraId="6261562C" w14:textId="77777777" w:rsidR="00295DF9" w:rsidRPr="00714B8A" w:rsidRDefault="00295DF9" w:rsidP="00965E48">
      <w:pPr>
        <w:jc w:val="both"/>
        <w:rPr>
          <w:noProof/>
          <w:lang w:val="de-DE"/>
        </w:rPr>
      </w:pPr>
    </w:p>
    <w:p w14:paraId="4B33B96A" w14:textId="77777777" w:rsidR="00C92FFB" w:rsidRPr="00714B8A" w:rsidRDefault="00295DF9" w:rsidP="00965E48">
      <w:pPr>
        <w:pStyle w:val="berschrift3"/>
        <w:jc w:val="both"/>
        <w:rPr>
          <w:noProof/>
          <w:lang w:val="de-DE"/>
        </w:rPr>
      </w:pPr>
      <w:bookmarkStart w:id="31" w:name="_Toc92733442"/>
      <w:r w:rsidRPr="00714B8A">
        <w:rPr>
          <w:noProof/>
          <w:lang w:val="de-DE"/>
        </w:rPr>
        <w:t>Main()</w:t>
      </w:r>
      <w:bookmarkEnd w:id="3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right w:w="0" w:type="dxa"/>
        </w:tblCellMar>
        <w:tblLook w:val="04A0" w:firstRow="1" w:lastRow="0" w:firstColumn="1" w:lastColumn="0" w:noHBand="0" w:noVBand="1"/>
      </w:tblPr>
      <w:tblGrid>
        <w:gridCol w:w="5670"/>
        <w:gridCol w:w="3968"/>
      </w:tblGrid>
      <w:tr w:rsidR="00C92FFB" w:rsidRPr="0006381B" w14:paraId="249D9CAD" w14:textId="77777777" w:rsidTr="00C92FFB">
        <w:tc>
          <w:tcPr>
            <w:tcW w:w="5670" w:type="dxa"/>
          </w:tcPr>
          <w:p w14:paraId="1A5CF2C6" w14:textId="77777777" w:rsidR="00C92FFB" w:rsidRPr="00714B8A" w:rsidRDefault="00C92FFB" w:rsidP="00965E48">
            <w:pPr>
              <w:jc w:val="both"/>
              <w:rPr>
                <w:noProof/>
                <w:lang w:val="de-DE"/>
              </w:rPr>
            </w:pPr>
            <w:r w:rsidRPr="00714B8A">
              <w:rPr>
                <w:noProof/>
                <w:lang w:val="de-DE" w:eastAsia="de-DE"/>
              </w:rPr>
              <w:drawing>
                <wp:inline distT="0" distB="0" distL="0" distR="0" wp14:anchorId="5791A61B" wp14:editId="099E2D35">
                  <wp:extent cx="3508760" cy="4813539"/>
                  <wp:effectExtent l="0" t="0" r="0" b="6350"/>
                  <wp:docPr id="9" name="Grafik 9" descr="C:\Users\t.schlachter\AppData\Local\Microsoft\Windows\INetCache\Content.Word\Bildschirmfoto 2021-12-06 um 09.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schlachter\AppData\Local\Microsoft\Windows\INetCache\Content.Word\Bildschirmfoto 2021-12-06 um 09.36.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7315" cy="4825275"/>
                          </a:xfrm>
                          <a:prstGeom prst="rect">
                            <a:avLst/>
                          </a:prstGeom>
                          <a:noFill/>
                          <a:ln>
                            <a:noFill/>
                          </a:ln>
                        </pic:spPr>
                      </pic:pic>
                    </a:graphicData>
                  </a:graphic>
                </wp:inline>
              </w:drawing>
            </w:r>
          </w:p>
        </w:tc>
        <w:tc>
          <w:tcPr>
            <w:tcW w:w="3968" w:type="dxa"/>
          </w:tcPr>
          <w:p w14:paraId="7ADA528B" w14:textId="77777777" w:rsidR="00BD52AF" w:rsidRPr="00714B8A" w:rsidRDefault="00BD52AF" w:rsidP="00965E48">
            <w:pPr>
              <w:jc w:val="both"/>
              <w:rPr>
                <w:noProof/>
                <w:lang w:val="de-DE"/>
              </w:rPr>
            </w:pPr>
            <w:r w:rsidRPr="00714B8A">
              <w:rPr>
                <w:noProof/>
                <w:lang w:val="de-DE"/>
              </w:rPr>
              <w:t>Die main()-Methode spiegelt das ganze Programm wieder. Zunächst wird die oben erklärte Methode ausgabe() aufgerufen. Danach warden die 3 Taster (+ / - / On/Off) überprüft und der Sollwert erhöht/verringert oder das System Aktiviert/Deaktiviert.</w:t>
            </w:r>
            <w:r w:rsidR="00641A24">
              <w:rPr>
                <w:noProof/>
                <w:lang w:val="de-DE"/>
              </w:rPr>
              <w:t xml:space="preserve"> In den Zeilen 151 – 161 werden die blaue und die rote LED angesteuert. Da der Port P4 nicht bitadressierbar ist, muss hier immer ein ganzes Byte geschrieben werden. Beachte, dass die LEDs durch einen Inverter angesteuert werden, sodass die 0 in dem jeweiligen Byte den Status aktiviert wiederspiegelt.</w:t>
            </w:r>
          </w:p>
        </w:tc>
      </w:tr>
    </w:tbl>
    <w:p w14:paraId="4D906E31" w14:textId="77777777" w:rsidR="00CB42AC" w:rsidRPr="00714B8A" w:rsidRDefault="00CB42AC" w:rsidP="00965E48">
      <w:pPr>
        <w:pStyle w:val="berschrift2"/>
        <w:jc w:val="both"/>
        <w:rPr>
          <w:noProof/>
          <w:lang w:val="de-DE"/>
        </w:rPr>
      </w:pPr>
      <w:bookmarkStart w:id="32" w:name="_Toc89675955"/>
      <w:bookmarkStart w:id="33" w:name="_Toc89676168"/>
      <w:bookmarkStart w:id="34" w:name="_Toc89676182"/>
      <w:bookmarkStart w:id="35" w:name="_Toc92733443"/>
      <w:r w:rsidRPr="00714B8A">
        <w:rPr>
          <w:noProof/>
          <w:lang w:val="de-DE"/>
        </w:rPr>
        <w:lastRenderedPageBreak/>
        <w:t>Projektplanung</w:t>
      </w:r>
      <w:bookmarkEnd w:id="32"/>
      <w:bookmarkEnd w:id="33"/>
      <w:bookmarkEnd w:id="34"/>
      <w:bookmarkEnd w:id="35"/>
    </w:p>
    <w:p w14:paraId="38E0235F" w14:textId="77777777" w:rsidR="00CB42AC" w:rsidRPr="00714B8A" w:rsidRDefault="00CB42AC" w:rsidP="00965E48">
      <w:pPr>
        <w:jc w:val="both"/>
        <w:rPr>
          <w:noProof/>
          <w:lang w:val="de-DE"/>
        </w:rPr>
      </w:pPr>
    </w:p>
    <w:tbl>
      <w:tblPr>
        <w:tblStyle w:val="Tabellenraster"/>
        <w:tblW w:w="0" w:type="auto"/>
        <w:tblLook w:val="04A0" w:firstRow="1" w:lastRow="0" w:firstColumn="1" w:lastColumn="0" w:noHBand="0" w:noVBand="1"/>
      </w:tblPr>
      <w:tblGrid>
        <w:gridCol w:w="4254"/>
        <w:gridCol w:w="1768"/>
        <w:gridCol w:w="2731"/>
      </w:tblGrid>
      <w:tr w:rsidR="00CB42AC" w:rsidRPr="00714B8A" w14:paraId="6BF7B38E" w14:textId="77777777" w:rsidTr="0079383A">
        <w:tc>
          <w:tcPr>
            <w:tcW w:w="4254" w:type="dxa"/>
            <w:vAlign w:val="center"/>
          </w:tcPr>
          <w:p w14:paraId="09B9B7A0" w14:textId="77777777" w:rsidR="00CB42AC" w:rsidRPr="00714B8A" w:rsidRDefault="00CB42AC" w:rsidP="00965E48">
            <w:pPr>
              <w:jc w:val="both"/>
              <w:rPr>
                <w:rFonts w:ascii="Symbol" w:hAnsi="Symbol"/>
                <w:b/>
                <w:noProof/>
                <w:lang w:val="de-DE"/>
              </w:rPr>
            </w:pPr>
            <w:r w:rsidRPr="00714B8A">
              <w:rPr>
                <w:b/>
                <w:noProof/>
                <w:lang w:val="de-DE"/>
              </w:rPr>
              <w:t>Teilschritt</w:t>
            </w:r>
          </w:p>
        </w:tc>
        <w:tc>
          <w:tcPr>
            <w:tcW w:w="1768" w:type="dxa"/>
            <w:vAlign w:val="center"/>
          </w:tcPr>
          <w:p w14:paraId="34C62CDF" w14:textId="77777777" w:rsidR="00CB42AC" w:rsidRPr="00714B8A" w:rsidRDefault="00CB42AC" w:rsidP="00965E48">
            <w:pPr>
              <w:jc w:val="both"/>
              <w:rPr>
                <w:b/>
                <w:noProof/>
                <w:lang w:val="de-DE"/>
              </w:rPr>
            </w:pPr>
            <w:r w:rsidRPr="00714B8A">
              <w:rPr>
                <w:b/>
                <w:noProof/>
                <w:lang w:val="de-DE"/>
              </w:rPr>
              <w:t>Zu erledigen bis</w:t>
            </w:r>
          </w:p>
        </w:tc>
        <w:tc>
          <w:tcPr>
            <w:tcW w:w="2731" w:type="dxa"/>
            <w:vAlign w:val="center"/>
          </w:tcPr>
          <w:p w14:paraId="31B4463F" w14:textId="77777777" w:rsidR="00CB42AC" w:rsidRPr="00714B8A" w:rsidRDefault="00CB42AC" w:rsidP="00965E48">
            <w:pPr>
              <w:jc w:val="both"/>
              <w:rPr>
                <w:b/>
                <w:noProof/>
                <w:lang w:val="de-DE"/>
              </w:rPr>
            </w:pPr>
            <w:r w:rsidRPr="00714B8A">
              <w:rPr>
                <w:b/>
                <w:noProof/>
                <w:lang w:val="de-DE"/>
              </w:rPr>
              <w:t>Verantwortlicher</w:t>
            </w:r>
          </w:p>
        </w:tc>
      </w:tr>
      <w:tr w:rsidR="00CB42AC" w:rsidRPr="00714B8A" w14:paraId="7A1151FA" w14:textId="77777777" w:rsidTr="0079383A">
        <w:tc>
          <w:tcPr>
            <w:tcW w:w="4254" w:type="dxa"/>
            <w:vAlign w:val="center"/>
          </w:tcPr>
          <w:p w14:paraId="18B0322B" w14:textId="77777777" w:rsidR="00CB42AC" w:rsidRPr="00714B8A" w:rsidRDefault="00CB42AC" w:rsidP="00965E48">
            <w:pPr>
              <w:jc w:val="both"/>
              <w:rPr>
                <w:noProof/>
                <w:lang w:val="de-DE"/>
              </w:rPr>
            </w:pPr>
            <w:r w:rsidRPr="00714B8A">
              <w:rPr>
                <w:noProof/>
                <w:lang w:val="de-DE"/>
              </w:rPr>
              <w:t>LCD-Display Ansteuerung</w:t>
            </w:r>
          </w:p>
        </w:tc>
        <w:tc>
          <w:tcPr>
            <w:tcW w:w="1768" w:type="dxa"/>
            <w:vAlign w:val="center"/>
          </w:tcPr>
          <w:p w14:paraId="3A815E88" w14:textId="77777777" w:rsidR="00CB42AC" w:rsidRPr="00714B8A" w:rsidRDefault="00CB42AC" w:rsidP="00965E48">
            <w:pPr>
              <w:jc w:val="both"/>
              <w:rPr>
                <w:noProof/>
                <w:lang w:val="de-DE"/>
              </w:rPr>
            </w:pPr>
            <w:r w:rsidRPr="00714B8A">
              <w:rPr>
                <w:noProof/>
                <w:lang w:val="de-DE"/>
              </w:rPr>
              <w:t>20.09.2021</w:t>
            </w:r>
          </w:p>
        </w:tc>
        <w:tc>
          <w:tcPr>
            <w:tcW w:w="2731" w:type="dxa"/>
            <w:vAlign w:val="center"/>
          </w:tcPr>
          <w:p w14:paraId="1014691E" w14:textId="77777777" w:rsidR="00CB42AC" w:rsidRPr="00714B8A" w:rsidRDefault="00CB42AC" w:rsidP="00965E48">
            <w:pPr>
              <w:jc w:val="both"/>
              <w:rPr>
                <w:noProof/>
                <w:lang w:val="de-DE"/>
              </w:rPr>
            </w:pPr>
            <w:r w:rsidRPr="00714B8A">
              <w:rPr>
                <w:noProof/>
                <w:lang w:val="de-DE"/>
              </w:rPr>
              <w:t>Tim Schlachter</w:t>
            </w:r>
          </w:p>
        </w:tc>
      </w:tr>
      <w:tr w:rsidR="00CB42AC" w:rsidRPr="00714B8A" w14:paraId="5DF48549" w14:textId="77777777" w:rsidTr="0079383A">
        <w:tc>
          <w:tcPr>
            <w:tcW w:w="4254" w:type="dxa"/>
            <w:vAlign w:val="center"/>
          </w:tcPr>
          <w:p w14:paraId="0582D8DD" w14:textId="77777777" w:rsidR="00CB42AC" w:rsidRPr="00714B8A" w:rsidRDefault="00CB42AC" w:rsidP="00965E48">
            <w:pPr>
              <w:jc w:val="both"/>
              <w:rPr>
                <w:noProof/>
                <w:lang w:val="de-DE"/>
              </w:rPr>
            </w:pPr>
            <w:r w:rsidRPr="00714B8A">
              <w:rPr>
                <w:noProof/>
                <w:lang w:val="de-DE"/>
              </w:rPr>
              <w:t>Taster (+ / - / On/Off)</w:t>
            </w:r>
          </w:p>
        </w:tc>
        <w:tc>
          <w:tcPr>
            <w:tcW w:w="1768" w:type="dxa"/>
            <w:vAlign w:val="center"/>
          </w:tcPr>
          <w:p w14:paraId="07C63F46" w14:textId="77777777" w:rsidR="00CB42AC" w:rsidRPr="00714B8A" w:rsidRDefault="00CB42AC" w:rsidP="00965E48">
            <w:pPr>
              <w:jc w:val="both"/>
              <w:rPr>
                <w:noProof/>
                <w:lang w:val="de-DE"/>
              </w:rPr>
            </w:pPr>
            <w:r w:rsidRPr="00714B8A">
              <w:rPr>
                <w:noProof/>
                <w:lang w:val="de-DE"/>
              </w:rPr>
              <w:t>04.10.2021</w:t>
            </w:r>
          </w:p>
        </w:tc>
        <w:tc>
          <w:tcPr>
            <w:tcW w:w="2731" w:type="dxa"/>
            <w:vAlign w:val="center"/>
          </w:tcPr>
          <w:p w14:paraId="5B76219E" w14:textId="77777777" w:rsidR="00CB42AC" w:rsidRPr="00714B8A" w:rsidRDefault="00CB42AC" w:rsidP="00965E48">
            <w:pPr>
              <w:jc w:val="both"/>
              <w:rPr>
                <w:noProof/>
                <w:lang w:val="de-DE"/>
              </w:rPr>
            </w:pPr>
            <w:r w:rsidRPr="00714B8A">
              <w:rPr>
                <w:noProof/>
                <w:lang w:val="de-DE"/>
              </w:rPr>
              <w:t>Anton Tran</w:t>
            </w:r>
          </w:p>
        </w:tc>
      </w:tr>
      <w:tr w:rsidR="00CB42AC" w:rsidRPr="00714B8A" w14:paraId="711496AA" w14:textId="77777777" w:rsidTr="0079383A">
        <w:tc>
          <w:tcPr>
            <w:tcW w:w="4254" w:type="dxa"/>
            <w:vAlign w:val="center"/>
          </w:tcPr>
          <w:p w14:paraId="08AA2806" w14:textId="77777777" w:rsidR="00CB42AC" w:rsidRPr="00714B8A" w:rsidRDefault="00CB42AC" w:rsidP="00965E48">
            <w:pPr>
              <w:jc w:val="both"/>
              <w:rPr>
                <w:noProof/>
                <w:lang w:val="de-DE"/>
              </w:rPr>
            </w:pPr>
            <w:r w:rsidRPr="00714B8A">
              <w:rPr>
                <w:noProof/>
                <w:lang w:val="de-DE"/>
              </w:rPr>
              <w:t>Temperatursensor anschliessen</w:t>
            </w:r>
          </w:p>
        </w:tc>
        <w:tc>
          <w:tcPr>
            <w:tcW w:w="1768" w:type="dxa"/>
            <w:vAlign w:val="center"/>
          </w:tcPr>
          <w:p w14:paraId="02CE343E" w14:textId="77777777" w:rsidR="00CB42AC" w:rsidRPr="00714B8A" w:rsidRDefault="00CB42AC" w:rsidP="00965E48">
            <w:pPr>
              <w:jc w:val="both"/>
              <w:rPr>
                <w:noProof/>
                <w:lang w:val="de-DE"/>
              </w:rPr>
            </w:pPr>
            <w:r w:rsidRPr="00714B8A">
              <w:rPr>
                <w:noProof/>
                <w:lang w:val="de-DE"/>
              </w:rPr>
              <w:t>04.10.2021</w:t>
            </w:r>
          </w:p>
        </w:tc>
        <w:tc>
          <w:tcPr>
            <w:tcW w:w="2731" w:type="dxa"/>
            <w:vAlign w:val="center"/>
          </w:tcPr>
          <w:p w14:paraId="3BB6DBA2" w14:textId="77777777" w:rsidR="00CB42AC" w:rsidRPr="00714B8A" w:rsidRDefault="00CB42AC" w:rsidP="00965E48">
            <w:pPr>
              <w:jc w:val="both"/>
              <w:rPr>
                <w:noProof/>
                <w:lang w:val="de-DE"/>
              </w:rPr>
            </w:pPr>
            <w:r w:rsidRPr="00714B8A">
              <w:rPr>
                <w:noProof/>
                <w:lang w:val="de-DE"/>
              </w:rPr>
              <w:t>Anton Tran</w:t>
            </w:r>
          </w:p>
        </w:tc>
      </w:tr>
      <w:tr w:rsidR="00CB42AC" w:rsidRPr="00714B8A" w14:paraId="68799018" w14:textId="77777777" w:rsidTr="0079383A">
        <w:tc>
          <w:tcPr>
            <w:tcW w:w="4254" w:type="dxa"/>
            <w:vAlign w:val="center"/>
          </w:tcPr>
          <w:p w14:paraId="3DE4ED2C" w14:textId="77777777" w:rsidR="00CB42AC" w:rsidRPr="00714B8A" w:rsidRDefault="00CB42AC" w:rsidP="00965E48">
            <w:pPr>
              <w:jc w:val="both"/>
              <w:rPr>
                <w:noProof/>
                <w:lang w:val="de-DE"/>
              </w:rPr>
            </w:pPr>
            <w:r w:rsidRPr="00714B8A">
              <w:rPr>
                <w:noProof/>
                <w:lang w:val="de-DE"/>
              </w:rPr>
              <w:t>Ansteuerung ADC0804</w:t>
            </w:r>
          </w:p>
        </w:tc>
        <w:tc>
          <w:tcPr>
            <w:tcW w:w="1768" w:type="dxa"/>
            <w:vAlign w:val="center"/>
          </w:tcPr>
          <w:p w14:paraId="126B7CBD" w14:textId="77777777" w:rsidR="00CB42AC" w:rsidRPr="00714B8A" w:rsidRDefault="00CB42AC" w:rsidP="00965E48">
            <w:pPr>
              <w:jc w:val="both"/>
              <w:rPr>
                <w:noProof/>
                <w:lang w:val="de-DE"/>
              </w:rPr>
            </w:pPr>
            <w:r w:rsidRPr="00714B8A">
              <w:rPr>
                <w:noProof/>
                <w:lang w:val="de-DE"/>
              </w:rPr>
              <w:t>18.10.2021</w:t>
            </w:r>
          </w:p>
        </w:tc>
        <w:tc>
          <w:tcPr>
            <w:tcW w:w="2731" w:type="dxa"/>
            <w:vAlign w:val="center"/>
          </w:tcPr>
          <w:p w14:paraId="409D2AA3" w14:textId="77777777" w:rsidR="00CB42AC" w:rsidRPr="00714B8A" w:rsidRDefault="00CB42AC" w:rsidP="00965E48">
            <w:pPr>
              <w:jc w:val="both"/>
              <w:rPr>
                <w:noProof/>
                <w:lang w:val="de-DE"/>
              </w:rPr>
            </w:pPr>
            <w:r w:rsidRPr="00714B8A">
              <w:rPr>
                <w:noProof/>
                <w:lang w:val="de-DE"/>
              </w:rPr>
              <w:t>Tim Schlachter</w:t>
            </w:r>
          </w:p>
        </w:tc>
      </w:tr>
      <w:tr w:rsidR="00CB42AC" w:rsidRPr="00714B8A" w14:paraId="3980E9D0" w14:textId="77777777" w:rsidTr="0079383A">
        <w:tc>
          <w:tcPr>
            <w:tcW w:w="4254" w:type="dxa"/>
            <w:vAlign w:val="center"/>
          </w:tcPr>
          <w:p w14:paraId="1A99E39B" w14:textId="77777777" w:rsidR="00CB42AC" w:rsidRPr="00714B8A" w:rsidRDefault="00CB42AC" w:rsidP="00965E48">
            <w:pPr>
              <w:jc w:val="both"/>
              <w:rPr>
                <w:noProof/>
                <w:lang w:val="de-DE"/>
              </w:rPr>
            </w:pPr>
            <w:r w:rsidRPr="00714B8A">
              <w:rPr>
                <w:noProof/>
                <w:lang w:val="de-DE"/>
              </w:rPr>
              <w:t>Temperatursensor Analogspannung messen</w:t>
            </w:r>
          </w:p>
        </w:tc>
        <w:tc>
          <w:tcPr>
            <w:tcW w:w="1768" w:type="dxa"/>
            <w:vAlign w:val="center"/>
          </w:tcPr>
          <w:p w14:paraId="1CBD6097" w14:textId="77777777" w:rsidR="00CB42AC" w:rsidRPr="00714B8A" w:rsidRDefault="00CB42AC" w:rsidP="00965E48">
            <w:pPr>
              <w:jc w:val="both"/>
              <w:rPr>
                <w:noProof/>
                <w:lang w:val="de-DE"/>
              </w:rPr>
            </w:pPr>
            <w:r w:rsidRPr="00714B8A">
              <w:rPr>
                <w:noProof/>
                <w:lang w:val="de-DE"/>
              </w:rPr>
              <w:t>08.11.2021</w:t>
            </w:r>
          </w:p>
        </w:tc>
        <w:tc>
          <w:tcPr>
            <w:tcW w:w="2731" w:type="dxa"/>
            <w:vAlign w:val="center"/>
          </w:tcPr>
          <w:p w14:paraId="282F4BEF" w14:textId="77777777" w:rsidR="00CB42AC" w:rsidRPr="00714B8A" w:rsidRDefault="00CB42AC" w:rsidP="00965E48">
            <w:pPr>
              <w:jc w:val="both"/>
              <w:rPr>
                <w:noProof/>
                <w:lang w:val="de-DE"/>
              </w:rPr>
            </w:pPr>
            <w:r w:rsidRPr="00714B8A">
              <w:rPr>
                <w:noProof/>
                <w:lang w:val="de-DE"/>
              </w:rPr>
              <w:t>Anton Tran</w:t>
            </w:r>
          </w:p>
        </w:tc>
      </w:tr>
      <w:tr w:rsidR="00CB42AC" w:rsidRPr="00714B8A" w14:paraId="78182739" w14:textId="77777777" w:rsidTr="0079383A">
        <w:tc>
          <w:tcPr>
            <w:tcW w:w="4254" w:type="dxa"/>
            <w:vAlign w:val="center"/>
          </w:tcPr>
          <w:p w14:paraId="2196B02C" w14:textId="77777777" w:rsidR="00CB42AC" w:rsidRPr="00714B8A" w:rsidRDefault="00CB42AC" w:rsidP="00965E48">
            <w:pPr>
              <w:jc w:val="both"/>
              <w:rPr>
                <w:noProof/>
                <w:lang w:val="de-DE"/>
              </w:rPr>
            </w:pPr>
            <w:r w:rsidRPr="00714B8A">
              <w:rPr>
                <w:noProof/>
                <w:lang w:val="de-DE"/>
              </w:rPr>
              <w:t>Anschliessen LEDs</w:t>
            </w:r>
          </w:p>
        </w:tc>
        <w:tc>
          <w:tcPr>
            <w:tcW w:w="1768" w:type="dxa"/>
            <w:vAlign w:val="center"/>
          </w:tcPr>
          <w:p w14:paraId="2CF15922" w14:textId="77777777" w:rsidR="00CB42AC" w:rsidRPr="00714B8A" w:rsidRDefault="00CB42AC" w:rsidP="00965E48">
            <w:pPr>
              <w:jc w:val="both"/>
              <w:rPr>
                <w:noProof/>
                <w:lang w:val="de-DE"/>
              </w:rPr>
            </w:pPr>
            <w:r w:rsidRPr="00714B8A">
              <w:rPr>
                <w:noProof/>
                <w:lang w:val="de-DE"/>
              </w:rPr>
              <w:t>08.11.2021</w:t>
            </w:r>
          </w:p>
        </w:tc>
        <w:tc>
          <w:tcPr>
            <w:tcW w:w="2731" w:type="dxa"/>
            <w:vAlign w:val="center"/>
          </w:tcPr>
          <w:p w14:paraId="41F53C54" w14:textId="77777777" w:rsidR="00CB42AC" w:rsidRPr="00714B8A" w:rsidRDefault="00CB42AC" w:rsidP="00965E48">
            <w:pPr>
              <w:jc w:val="both"/>
              <w:rPr>
                <w:noProof/>
                <w:lang w:val="de-DE"/>
              </w:rPr>
            </w:pPr>
            <w:r w:rsidRPr="00714B8A">
              <w:rPr>
                <w:noProof/>
                <w:lang w:val="de-DE"/>
              </w:rPr>
              <w:t>Anton Tran</w:t>
            </w:r>
          </w:p>
        </w:tc>
      </w:tr>
      <w:tr w:rsidR="00CB42AC" w:rsidRPr="00714B8A" w14:paraId="6018F3EF" w14:textId="77777777" w:rsidTr="0079383A">
        <w:tc>
          <w:tcPr>
            <w:tcW w:w="4254" w:type="dxa"/>
            <w:vAlign w:val="center"/>
          </w:tcPr>
          <w:p w14:paraId="51A5A533" w14:textId="77777777" w:rsidR="00CB42AC" w:rsidRPr="00714B8A" w:rsidRDefault="00CB42AC" w:rsidP="00965E48">
            <w:pPr>
              <w:jc w:val="both"/>
              <w:rPr>
                <w:noProof/>
                <w:lang w:val="de-DE"/>
              </w:rPr>
            </w:pPr>
            <w:r w:rsidRPr="00714B8A">
              <w:rPr>
                <w:noProof/>
                <w:lang w:val="de-DE"/>
              </w:rPr>
              <w:t>Temperatur digital auswerten mit ADC</w:t>
            </w:r>
          </w:p>
        </w:tc>
        <w:tc>
          <w:tcPr>
            <w:tcW w:w="1768" w:type="dxa"/>
            <w:vAlign w:val="center"/>
          </w:tcPr>
          <w:p w14:paraId="5ABF7A28" w14:textId="77777777" w:rsidR="00CB42AC" w:rsidRPr="00714B8A" w:rsidRDefault="00CB42AC" w:rsidP="00965E48">
            <w:pPr>
              <w:jc w:val="both"/>
              <w:rPr>
                <w:noProof/>
                <w:lang w:val="de-DE"/>
              </w:rPr>
            </w:pPr>
            <w:r w:rsidRPr="00714B8A">
              <w:rPr>
                <w:noProof/>
                <w:lang w:val="de-DE"/>
              </w:rPr>
              <w:t>22.11.2021</w:t>
            </w:r>
          </w:p>
        </w:tc>
        <w:tc>
          <w:tcPr>
            <w:tcW w:w="2731" w:type="dxa"/>
            <w:vAlign w:val="center"/>
          </w:tcPr>
          <w:p w14:paraId="7EBE2832" w14:textId="77777777" w:rsidR="00CB42AC" w:rsidRPr="00714B8A" w:rsidRDefault="00CB42AC" w:rsidP="00965E48">
            <w:pPr>
              <w:jc w:val="both"/>
              <w:rPr>
                <w:noProof/>
                <w:lang w:val="de-DE"/>
              </w:rPr>
            </w:pPr>
            <w:r w:rsidRPr="00714B8A">
              <w:rPr>
                <w:noProof/>
                <w:lang w:val="de-DE"/>
              </w:rPr>
              <w:t>Tim Schlachter</w:t>
            </w:r>
          </w:p>
        </w:tc>
      </w:tr>
      <w:tr w:rsidR="00CB42AC" w:rsidRPr="00714B8A" w14:paraId="15CFAEDF" w14:textId="77777777" w:rsidTr="0079383A">
        <w:tc>
          <w:tcPr>
            <w:tcW w:w="4254" w:type="dxa"/>
            <w:vAlign w:val="center"/>
          </w:tcPr>
          <w:p w14:paraId="3852F5B6" w14:textId="77777777" w:rsidR="00CB42AC" w:rsidRPr="00714B8A" w:rsidRDefault="00CB42AC" w:rsidP="00965E48">
            <w:pPr>
              <w:jc w:val="both"/>
              <w:rPr>
                <w:noProof/>
                <w:lang w:val="de-DE"/>
              </w:rPr>
            </w:pPr>
            <w:r w:rsidRPr="00714B8A">
              <w:rPr>
                <w:noProof/>
                <w:lang w:val="de-DE"/>
              </w:rPr>
              <w:t>Simulation (Heizung/Kühlung)</w:t>
            </w:r>
          </w:p>
        </w:tc>
        <w:tc>
          <w:tcPr>
            <w:tcW w:w="1768" w:type="dxa"/>
            <w:vAlign w:val="center"/>
          </w:tcPr>
          <w:p w14:paraId="61A91172" w14:textId="77777777" w:rsidR="00CB42AC" w:rsidRPr="00714B8A" w:rsidRDefault="00CB42AC" w:rsidP="00965E48">
            <w:pPr>
              <w:jc w:val="both"/>
              <w:rPr>
                <w:noProof/>
                <w:lang w:val="de-DE"/>
              </w:rPr>
            </w:pPr>
            <w:r w:rsidRPr="00714B8A">
              <w:rPr>
                <w:noProof/>
                <w:lang w:val="de-DE"/>
              </w:rPr>
              <w:t>22.11.2021</w:t>
            </w:r>
          </w:p>
        </w:tc>
        <w:tc>
          <w:tcPr>
            <w:tcW w:w="2731" w:type="dxa"/>
            <w:vAlign w:val="center"/>
          </w:tcPr>
          <w:p w14:paraId="2E0F2373" w14:textId="77777777" w:rsidR="00CB42AC" w:rsidRPr="00714B8A" w:rsidRDefault="00CB42AC" w:rsidP="00965E48">
            <w:pPr>
              <w:jc w:val="both"/>
              <w:rPr>
                <w:noProof/>
                <w:lang w:val="de-DE"/>
              </w:rPr>
            </w:pPr>
            <w:r w:rsidRPr="00714B8A">
              <w:rPr>
                <w:noProof/>
                <w:lang w:val="de-DE"/>
              </w:rPr>
              <w:t>Tim Schlachter</w:t>
            </w:r>
          </w:p>
        </w:tc>
      </w:tr>
      <w:tr w:rsidR="00CB42AC" w:rsidRPr="00714B8A" w14:paraId="759FF032" w14:textId="77777777" w:rsidTr="0079383A">
        <w:tc>
          <w:tcPr>
            <w:tcW w:w="4254" w:type="dxa"/>
            <w:vAlign w:val="center"/>
          </w:tcPr>
          <w:p w14:paraId="5B746E69" w14:textId="77777777" w:rsidR="00CB42AC" w:rsidRPr="00714B8A" w:rsidRDefault="00CB42AC" w:rsidP="00965E48">
            <w:pPr>
              <w:jc w:val="both"/>
              <w:rPr>
                <w:noProof/>
                <w:lang w:val="de-DE"/>
              </w:rPr>
            </w:pPr>
            <w:r w:rsidRPr="00714B8A">
              <w:rPr>
                <w:noProof/>
                <w:lang w:val="de-DE"/>
              </w:rPr>
              <w:t>Dokumentation</w:t>
            </w:r>
          </w:p>
        </w:tc>
        <w:tc>
          <w:tcPr>
            <w:tcW w:w="1768" w:type="dxa"/>
            <w:vAlign w:val="center"/>
          </w:tcPr>
          <w:p w14:paraId="1CBCA456" w14:textId="77777777" w:rsidR="00CB42AC" w:rsidRPr="00714B8A" w:rsidRDefault="00CB42AC" w:rsidP="00965E48">
            <w:pPr>
              <w:jc w:val="both"/>
              <w:rPr>
                <w:noProof/>
                <w:lang w:val="de-DE"/>
              </w:rPr>
            </w:pPr>
            <w:r w:rsidRPr="00714B8A">
              <w:rPr>
                <w:noProof/>
                <w:lang w:val="de-DE"/>
              </w:rPr>
              <w:t>20.12.2021</w:t>
            </w:r>
          </w:p>
        </w:tc>
        <w:tc>
          <w:tcPr>
            <w:tcW w:w="2731" w:type="dxa"/>
            <w:vAlign w:val="center"/>
          </w:tcPr>
          <w:p w14:paraId="0BF94A31" w14:textId="77777777" w:rsidR="00CB42AC" w:rsidRPr="00714B8A" w:rsidRDefault="00CB42AC" w:rsidP="00965E48">
            <w:pPr>
              <w:jc w:val="both"/>
              <w:rPr>
                <w:noProof/>
                <w:lang w:val="de-DE"/>
              </w:rPr>
            </w:pPr>
            <w:r w:rsidRPr="00714B8A">
              <w:rPr>
                <w:noProof/>
                <w:lang w:val="de-DE"/>
              </w:rPr>
              <w:t>Tim Schlachter/Anton Tran</w:t>
            </w:r>
          </w:p>
        </w:tc>
      </w:tr>
    </w:tbl>
    <w:p w14:paraId="13CEA96D" w14:textId="77777777" w:rsidR="00CB42AC" w:rsidRPr="00714B8A" w:rsidRDefault="00CB42AC" w:rsidP="00965E48">
      <w:pPr>
        <w:jc w:val="both"/>
        <w:rPr>
          <w:noProof/>
          <w:lang w:val="de-DE"/>
        </w:rPr>
      </w:pPr>
    </w:p>
    <w:p w14:paraId="7A46666D" w14:textId="403AEFC8" w:rsidR="00D07F7C" w:rsidRDefault="00D07F7C" w:rsidP="00965E48">
      <w:pPr>
        <w:autoSpaceDE/>
        <w:autoSpaceDN/>
        <w:adjustRightInd/>
        <w:jc w:val="both"/>
        <w:rPr>
          <w:noProof/>
          <w:lang w:val="de-DE"/>
        </w:rPr>
      </w:pPr>
    </w:p>
    <w:p w14:paraId="1664CCE1" w14:textId="67195CB2" w:rsidR="0007097E" w:rsidRPr="00714B8A" w:rsidRDefault="00B972DF" w:rsidP="00965E48">
      <w:pPr>
        <w:pStyle w:val="berschrift2"/>
        <w:jc w:val="both"/>
        <w:rPr>
          <w:noProof/>
          <w:lang w:val="de-DE"/>
        </w:rPr>
      </w:pPr>
      <w:bookmarkStart w:id="36" w:name="_Toc92733444"/>
      <w:r>
        <w:rPr>
          <w:noProof/>
          <w:lang w:val="de-DE"/>
        </w:rPr>
        <w:t>Fazit</w:t>
      </w:r>
      <w:bookmarkEnd w:id="36"/>
    </w:p>
    <w:p w14:paraId="3414A257" w14:textId="77777777" w:rsidR="0007097E" w:rsidRPr="00714B8A" w:rsidRDefault="0007097E" w:rsidP="00965E48">
      <w:pPr>
        <w:jc w:val="both"/>
        <w:rPr>
          <w:noProof/>
          <w:lang w:val="de-DE"/>
        </w:rPr>
      </w:pPr>
    </w:p>
    <w:p w14:paraId="74054B6E" w14:textId="37FE3446" w:rsidR="003423B7" w:rsidRPr="00714B8A" w:rsidRDefault="00B972DF" w:rsidP="00965E48">
      <w:pPr>
        <w:autoSpaceDE/>
        <w:autoSpaceDN/>
        <w:adjustRightInd/>
        <w:jc w:val="both"/>
        <w:rPr>
          <w:noProof/>
          <w:lang w:val="de-DE"/>
        </w:rPr>
      </w:pPr>
      <w:r>
        <w:rPr>
          <w:noProof/>
          <w:lang w:val="de-DE"/>
        </w:rPr>
        <w:t xml:space="preserve">Das Projekt hat sich ohne grössere Probleme umsetzen lassen. Es gab jedoch die ein oder andere </w:t>
      </w:r>
      <w:r w:rsidR="00493814">
        <w:rPr>
          <w:noProof/>
          <w:lang w:val="de-DE"/>
        </w:rPr>
        <w:t>Herausforderung als es an das Auslesen des externen Temperatursensors ging</w:t>
      </w:r>
      <w:r w:rsidR="00B66D58">
        <w:rPr>
          <w:noProof/>
          <w:lang w:val="de-DE"/>
        </w:rPr>
        <w:t xml:space="preserve">, da wir dafür noch zusätzlich den externen ADC0804 </w:t>
      </w:r>
      <w:r w:rsidR="00BA6C46">
        <w:rPr>
          <w:noProof/>
          <w:lang w:val="de-DE"/>
        </w:rPr>
        <w:t>anschliessen</w:t>
      </w:r>
      <w:r w:rsidR="00B66D58">
        <w:rPr>
          <w:noProof/>
          <w:lang w:val="de-DE"/>
        </w:rPr>
        <w:t xml:space="preserve"> mussten.</w:t>
      </w:r>
      <w:r w:rsidR="00BA6C46">
        <w:rPr>
          <w:noProof/>
          <w:lang w:val="de-DE"/>
        </w:rPr>
        <w:t xml:space="preserve"> Nach ein paar Versuchen hat das dann aber auch ohne weiteres funktioniert. </w:t>
      </w:r>
      <w:r w:rsidR="00BA2B94">
        <w:rPr>
          <w:noProof/>
          <w:lang w:val="de-DE"/>
        </w:rPr>
        <w:t xml:space="preserve">Alles in allem lief die Organisation und die Umsetzung sehr gut. </w:t>
      </w:r>
      <w:r w:rsidR="003423B7">
        <w:rPr>
          <w:noProof/>
          <w:lang w:val="de-DE"/>
        </w:rPr>
        <w:t xml:space="preserve">Die Kommunikation und Aufgabenverteilung </w:t>
      </w:r>
      <w:r w:rsidR="00B62B91">
        <w:rPr>
          <w:noProof/>
          <w:lang w:val="de-DE"/>
        </w:rPr>
        <w:t>stellte auch kein Hindernis dar.</w:t>
      </w:r>
    </w:p>
    <w:sectPr w:rsidR="003423B7" w:rsidRPr="00714B8A" w:rsidSect="00CB42AC">
      <w:pgSz w:w="11907" w:h="16839" w:code="9"/>
      <w:pgMar w:top="1418" w:right="851" w:bottom="851" w:left="1418" w:header="567"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79805" w14:textId="77777777" w:rsidR="00F94EB7" w:rsidRDefault="00F94EB7" w:rsidP="00782753">
      <w:r>
        <w:separator/>
      </w:r>
    </w:p>
  </w:endnote>
  <w:endnote w:type="continuationSeparator" w:id="0">
    <w:p w14:paraId="67ADF0EE" w14:textId="77777777" w:rsidR="00F94EB7" w:rsidRDefault="00F94EB7" w:rsidP="00782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6B0F" w14:textId="77777777" w:rsidR="00CB42AC" w:rsidRPr="00CB42AC" w:rsidRDefault="00CB42AC" w:rsidP="00CB42AC">
    <w:pPr>
      <w:pStyle w:val="Fuzeile"/>
    </w:pPr>
    <w:r>
      <w:t>TG13/3</w:t>
    </w:r>
    <w:r>
      <w:ptab w:relativeTo="margin" w:alignment="center" w:leader="none"/>
    </w:r>
    <w:r>
      <w:t>Dokumentation Heizungssteuerung</w:t>
    </w:r>
    <w:r>
      <w:ptab w:relativeTo="margin" w:alignment="right" w:leader="none"/>
    </w:r>
    <w:r>
      <w:rPr>
        <w:lang w:val="de-DE"/>
      </w:rPr>
      <w:t xml:space="preserve">Seite </w:t>
    </w:r>
    <w:r>
      <w:rPr>
        <w:b/>
        <w:bCs/>
      </w:rPr>
      <w:fldChar w:fldCharType="begin"/>
    </w:r>
    <w:r>
      <w:rPr>
        <w:b/>
        <w:bCs/>
      </w:rPr>
      <w:instrText>PAGE  \* Arabic  \* MERGEFORMAT</w:instrText>
    </w:r>
    <w:r>
      <w:rPr>
        <w:b/>
        <w:bCs/>
      </w:rPr>
      <w:fldChar w:fldCharType="separate"/>
    </w:r>
    <w:r w:rsidR="00F1690D" w:rsidRPr="00F1690D">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F1690D" w:rsidRPr="00F1690D">
      <w:rPr>
        <w:b/>
        <w:bCs/>
        <w:noProof/>
        <w:lang w:val="de-DE"/>
      </w:rPr>
      <w:t>8</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44317" w14:textId="77777777" w:rsidR="00F94EB7" w:rsidRDefault="00F94EB7" w:rsidP="00782753">
      <w:r>
        <w:separator/>
      </w:r>
    </w:p>
  </w:footnote>
  <w:footnote w:type="continuationSeparator" w:id="0">
    <w:p w14:paraId="75FA87D0" w14:textId="77777777" w:rsidR="00F94EB7" w:rsidRDefault="00F94EB7" w:rsidP="00782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36BD9" w14:textId="77777777" w:rsidR="00203A1C" w:rsidRDefault="00203A1C">
    <w:pPr>
      <w:pStyle w:val="Kopfzeile"/>
    </w:pPr>
    <w:r>
      <w:ptab w:relativeTo="margin" w:alignment="center" w:leader="none"/>
    </w:r>
    <w:r>
      <w:ptab w:relativeTo="margin" w:alignment="right" w:leader="none"/>
    </w:r>
    <w:r>
      <w:rPr>
        <w:lang w:val="de-DE"/>
      </w:rPr>
      <w:t>Montag, 6. Dezember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9.75pt" o:bullet="t">
        <v:imagedata r:id="rId1" o:title=""/>
      </v:shape>
    </w:pict>
  </w:numPicBullet>
  <w:abstractNum w:abstractNumId="0" w15:restartNumberingAfterBreak="0">
    <w:nsid w:val="08711AE6"/>
    <w:multiLevelType w:val="hybridMultilevel"/>
    <w:tmpl w:val="4650B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 w15:restartNumberingAfterBreak="0">
    <w:nsid w:val="0DC90A7F"/>
    <w:multiLevelType w:val="hybridMultilevel"/>
    <w:tmpl w:val="E3F0EB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103B1A"/>
    <w:multiLevelType w:val="hybridMultilevel"/>
    <w:tmpl w:val="3F5AECF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E6D20E5"/>
    <w:multiLevelType w:val="hybridMultilevel"/>
    <w:tmpl w:val="090C5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E2A"/>
    <w:multiLevelType w:val="hybridMultilevel"/>
    <w:tmpl w:val="DC3ED4D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671AF0"/>
    <w:multiLevelType w:val="hybridMultilevel"/>
    <w:tmpl w:val="57027858"/>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6" w15:restartNumberingAfterBreak="0">
    <w:nsid w:val="16BA0E1F"/>
    <w:multiLevelType w:val="hybridMultilevel"/>
    <w:tmpl w:val="2964274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603FF3"/>
    <w:multiLevelType w:val="hybridMultilevel"/>
    <w:tmpl w:val="2432DE3E"/>
    <w:lvl w:ilvl="0" w:tplc="9D92605E">
      <w:start w:val="1"/>
      <w:numFmt w:val="bullet"/>
      <w:lvlText w:val=""/>
      <w:lvlJc w:val="left"/>
      <w:pPr>
        <w:tabs>
          <w:tab w:val="num" w:pos="720"/>
        </w:tabs>
        <w:ind w:left="720" w:hanging="360"/>
      </w:pPr>
      <w:rPr>
        <w:rFonts w:ascii="Wingdings" w:hAnsi="Wingdings" w:hint="default"/>
      </w:rPr>
    </w:lvl>
    <w:lvl w:ilvl="1" w:tplc="83ACDF6E">
      <w:start w:val="165"/>
      <w:numFmt w:val="bullet"/>
      <w:lvlText w:val=""/>
      <w:lvlJc w:val="left"/>
      <w:pPr>
        <w:tabs>
          <w:tab w:val="num" w:pos="1440"/>
        </w:tabs>
        <w:ind w:left="1440" w:hanging="360"/>
      </w:pPr>
      <w:rPr>
        <w:rFonts w:ascii="Wingdings" w:hAnsi="Wingdings" w:hint="default"/>
      </w:rPr>
    </w:lvl>
    <w:lvl w:ilvl="2" w:tplc="20025BF0" w:tentative="1">
      <w:start w:val="1"/>
      <w:numFmt w:val="bullet"/>
      <w:lvlText w:val=""/>
      <w:lvlJc w:val="left"/>
      <w:pPr>
        <w:tabs>
          <w:tab w:val="num" w:pos="2160"/>
        </w:tabs>
        <w:ind w:left="2160" w:hanging="360"/>
      </w:pPr>
      <w:rPr>
        <w:rFonts w:ascii="Wingdings" w:hAnsi="Wingdings" w:hint="default"/>
      </w:rPr>
    </w:lvl>
    <w:lvl w:ilvl="3" w:tplc="A04E6D04" w:tentative="1">
      <w:start w:val="1"/>
      <w:numFmt w:val="bullet"/>
      <w:lvlText w:val=""/>
      <w:lvlJc w:val="left"/>
      <w:pPr>
        <w:tabs>
          <w:tab w:val="num" w:pos="2880"/>
        </w:tabs>
        <w:ind w:left="2880" w:hanging="360"/>
      </w:pPr>
      <w:rPr>
        <w:rFonts w:ascii="Wingdings" w:hAnsi="Wingdings" w:hint="default"/>
      </w:rPr>
    </w:lvl>
    <w:lvl w:ilvl="4" w:tplc="A1301FA2" w:tentative="1">
      <w:start w:val="1"/>
      <w:numFmt w:val="bullet"/>
      <w:lvlText w:val=""/>
      <w:lvlJc w:val="left"/>
      <w:pPr>
        <w:tabs>
          <w:tab w:val="num" w:pos="3600"/>
        </w:tabs>
        <w:ind w:left="3600" w:hanging="360"/>
      </w:pPr>
      <w:rPr>
        <w:rFonts w:ascii="Wingdings" w:hAnsi="Wingdings" w:hint="default"/>
      </w:rPr>
    </w:lvl>
    <w:lvl w:ilvl="5" w:tplc="066A4E38" w:tentative="1">
      <w:start w:val="1"/>
      <w:numFmt w:val="bullet"/>
      <w:lvlText w:val=""/>
      <w:lvlJc w:val="left"/>
      <w:pPr>
        <w:tabs>
          <w:tab w:val="num" w:pos="4320"/>
        </w:tabs>
        <w:ind w:left="4320" w:hanging="360"/>
      </w:pPr>
      <w:rPr>
        <w:rFonts w:ascii="Wingdings" w:hAnsi="Wingdings" w:hint="default"/>
      </w:rPr>
    </w:lvl>
    <w:lvl w:ilvl="6" w:tplc="2EF6E352" w:tentative="1">
      <w:start w:val="1"/>
      <w:numFmt w:val="bullet"/>
      <w:lvlText w:val=""/>
      <w:lvlJc w:val="left"/>
      <w:pPr>
        <w:tabs>
          <w:tab w:val="num" w:pos="5040"/>
        </w:tabs>
        <w:ind w:left="5040" w:hanging="360"/>
      </w:pPr>
      <w:rPr>
        <w:rFonts w:ascii="Wingdings" w:hAnsi="Wingdings" w:hint="default"/>
      </w:rPr>
    </w:lvl>
    <w:lvl w:ilvl="7" w:tplc="7038A5BA" w:tentative="1">
      <w:start w:val="1"/>
      <w:numFmt w:val="bullet"/>
      <w:lvlText w:val=""/>
      <w:lvlJc w:val="left"/>
      <w:pPr>
        <w:tabs>
          <w:tab w:val="num" w:pos="5760"/>
        </w:tabs>
        <w:ind w:left="5760" w:hanging="360"/>
      </w:pPr>
      <w:rPr>
        <w:rFonts w:ascii="Wingdings" w:hAnsi="Wingdings" w:hint="default"/>
      </w:rPr>
    </w:lvl>
    <w:lvl w:ilvl="8" w:tplc="819A52A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AD80C1E"/>
    <w:multiLevelType w:val="multilevel"/>
    <w:tmpl w:val="3444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CC0BEA"/>
    <w:multiLevelType w:val="hybridMultilevel"/>
    <w:tmpl w:val="13D0645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1D61373C"/>
    <w:multiLevelType w:val="multilevel"/>
    <w:tmpl w:val="8806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1296C"/>
    <w:multiLevelType w:val="hybridMultilevel"/>
    <w:tmpl w:val="F476E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2" w15:restartNumberingAfterBreak="0">
    <w:nsid w:val="1FA8188D"/>
    <w:multiLevelType w:val="multilevel"/>
    <w:tmpl w:val="028A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5451C"/>
    <w:multiLevelType w:val="hybridMultilevel"/>
    <w:tmpl w:val="074C67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F46359"/>
    <w:multiLevelType w:val="hybridMultilevel"/>
    <w:tmpl w:val="F74EF430"/>
    <w:lvl w:ilvl="0" w:tplc="04090011">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5" w15:restartNumberingAfterBreak="0">
    <w:nsid w:val="2F371D51"/>
    <w:multiLevelType w:val="hybridMultilevel"/>
    <w:tmpl w:val="B0D0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86AC7"/>
    <w:multiLevelType w:val="hybridMultilevel"/>
    <w:tmpl w:val="9F644A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2F60A6"/>
    <w:multiLevelType w:val="hybridMultilevel"/>
    <w:tmpl w:val="1DB6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24E4E"/>
    <w:multiLevelType w:val="hybridMultilevel"/>
    <w:tmpl w:val="917E0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43687"/>
    <w:multiLevelType w:val="multilevel"/>
    <w:tmpl w:val="4CB2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B13E9"/>
    <w:multiLevelType w:val="hybridMultilevel"/>
    <w:tmpl w:val="4AE46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B47D5"/>
    <w:multiLevelType w:val="hybridMultilevel"/>
    <w:tmpl w:val="0B48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564D5"/>
    <w:multiLevelType w:val="hybridMultilevel"/>
    <w:tmpl w:val="07B27C04"/>
    <w:lvl w:ilvl="0" w:tplc="04090005">
      <w:start w:val="1"/>
      <w:numFmt w:val="bullet"/>
      <w:lvlText w:val=""/>
      <w:lvlJc w:val="left"/>
      <w:pPr>
        <w:tabs>
          <w:tab w:val="num" w:pos="720"/>
        </w:tabs>
        <w:ind w:left="720" w:hanging="360"/>
      </w:pPr>
      <w:rPr>
        <w:rFonts w:ascii="Wingdings" w:hAnsi="Wingdings" w:hint="default"/>
      </w:rPr>
    </w:lvl>
    <w:lvl w:ilvl="1" w:tplc="8CB8E238">
      <w:numFmt w:val="bullet"/>
      <w:lvlText w:val=""/>
      <w:lvlJc w:val="left"/>
      <w:pPr>
        <w:tabs>
          <w:tab w:val="num" w:pos="1800"/>
        </w:tabs>
        <w:ind w:left="1800" w:hanging="720"/>
      </w:pPr>
      <w:rPr>
        <w:rFonts w:ascii="Symbol" w:eastAsia="Times New Roman"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17BE9"/>
    <w:multiLevelType w:val="hybridMultilevel"/>
    <w:tmpl w:val="D9C63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23321"/>
    <w:multiLevelType w:val="hybridMultilevel"/>
    <w:tmpl w:val="36F85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352927"/>
    <w:multiLevelType w:val="hybridMultilevel"/>
    <w:tmpl w:val="D082B0C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626324"/>
    <w:multiLevelType w:val="hybridMultilevel"/>
    <w:tmpl w:val="5A863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8646DA"/>
    <w:multiLevelType w:val="hybridMultilevel"/>
    <w:tmpl w:val="C434B486"/>
    <w:lvl w:ilvl="0" w:tplc="EAFEA72C">
      <w:start w:val="1"/>
      <w:numFmt w:val="bullet"/>
      <w:lvlText w:val=""/>
      <w:lvlJc w:val="left"/>
      <w:pPr>
        <w:tabs>
          <w:tab w:val="num" w:pos="720"/>
        </w:tabs>
        <w:ind w:left="720" w:hanging="360"/>
      </w:pPr>
      <w:rPr>
        <w:rFonts w:ascii="Wingdings" w:hAnsi="Wingdings" w:hint="default"/>
      </w:rPr>
    </w:lvl>
    <w:lvl w:ilvl="1" w:tplc="EAF44B18" w:tentative="1">
      <w:start w:val="1"/>
      <w:numFmt w:val="bullet"/>
      <w:lvlText w:val=""/>
      <w:lvlJc w:val="left"/>
      <w:pPr>
        <w:tabs>
          <w:tab w:val="num" w:pos="1440"/>
        </w:tabs>
        <w:ind w:left="1440" w:hanging="360"/>
      </w:pPr>
      <w:rPr>
        <w:rFonts w:ascii="Wingdings" w:hAnsi="Wingdings" w:hint="default"/>
      </w:rPr>
    </w:lvl>
    <w:lvl w:ilvl="2" w:tplc="24BEE8C8" w:tentative="1">
      <w:start w:val="1"/>
      <w:numFmt w:val="bullet"/>
      <w:lvlText w:val=""/>
      <w:lvlJc w:val="left"/>
      <w:pPr>
        <w:tabs>
          <w:tab w:val="num" w:pos="2160"/>
        </w:tabs>
        <w:ind w:left="2160" w:hanging="360"/>
      </w:pPr>
      <w:rPr>
        <w:rFonts w:ascii="Wingdings" w:hAnsi="Wingdings" w:hint="default"/>
      </w:rPr>
    </w:lvl>
    <w:lvl w:ilvl="3" w:tplc="D27698A4" w:tentative="1">
      <w:start w:val="1"/>
      <w:numFmt w:val="bullet"/>
      <w:lvlText w:val=""/>
      <w:lvlJc w:val="left"/>
      <w:pPr>
        <w:tabs>
          <w:tab w:val="num" w:pos="2880"/>
        </w:tabs>
        <w:ind w:left="2880" w:hanging="360"/>
      </w:pPr>
      <w:rPr>
        <w:rFonts w:ascii="Wingdings" w:hAnsi="Wingdings" w:hint="default"/>
      </w:rPr>
    </w:lvl>
    <w:lvl w:ilvl="4" w:tplc="3B72CDBE" w:tentative="1">
      <w:start w:val="1"/>
      <w:numFmt w:val="bullet"/>
      <w:lvlText w:val=""/>
      <w:lvlJc w:val="left"/>
      <w:pPr>
        <w:tabs>
          <w:tab w:val="num" w:pos="3600"/>
        </w:tabs>
        <w:ind w:left="3600" w:hanging="360"/>
      </w:pPr>
      <w:rPr>
        <w:rFonts w:ascii="Wingdings" w:hAnsi="Wingdings" w:hint="default"/>
      </w:rPr>
    </w:lvl>
    <w:lvl w:ilvl="5" w:tplc="9EB86A0E" w:tentative="1">
      <w:start w:val="1"/>
      <w:numFmt w:val="bullet"/>
      <w:lvlText w:val=""/>
      <w:lvlJc w:val="left"/>
      <w:pPr>
        <w:tabs>
          <w:tab w:val="num" w:pos="4320"/>
        </w:tabs>
        <w:ind w:left="4320" w:hanging="360"/>
      </w:pPr>
      <w:rPr>
        <w:rFonts w:ascii="Wingdings" w:hAnsi="Wingdings" w:hint="default"/>
      </w:rPr>
    </w:lvl>
    <w:lvl w:ilvl="6" w:tplc="0E80A8DC" w:tentative="1">
      <w:start w:val="1"/>
      <w:numFmt w:val="bullet"/>
      <w:lvlText w:val=""/>
      <w:lvlJc w:val="left"/>
      <w:pPr>
        <w:tabs>
          <w:tab w:val="num" w:pos="5040"/>
        </w:tabs>
        <w:ind w:left="5040" w:hanging="360"/>
      </w:pPr>
      <w:rPr>
        <w:rFonts w:ascii="Wingdings" w:hAnsi="Wingdings" w:hint="default"/>
      </w:rPr>
    </w:lvl>
    <w:lvl w:ilvl="7" w:tplc="76283CF8" w:tentative="1">
      <w:start w:val="1"/>
      <w:numFmt w:val="bullet"/>
      <w:lvlText w:val=""/>
      <w:lvlJc w:val="left"/>
      <w:pPr>
        <w:tabs>
          <w:tab w:val="num" w:pos="5760"/>
        </w:tabs>
        <w:ind w:left="5760" w:hanging="360"/>
      </w:pPr>
      <w:rPr>
        <w:rFonts w:ascii="Wingdings" w:hAnsi="Wingdings" w:hint="default"/>
      </w:rPr>
    </w:lvl>
    <w:lvl w:ilvl="8" w:tplc="5972FAC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E16945"/>
    <w:multiLevelType w:val="multilevel"/>
    <w:tmpl w:val="909AE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B77C27"/>
    <w:multiLevelType w:val="hybridMultilevel"/>
    <w:tmpl w:val="A602355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62BD414F"/>
    <w:multiLevelType w:val="hybridMultilevel"/>
    <w:tmpl w:val="4AF61ED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A94763F"/>
    <w:multiLevelType w:val="hybridMultilevel"/>
    <w:tmpl w:val="3DB6CAE2"/>
    <w:lvl w:ilvl="0" w:tplc="F92C9AC8">
      <w:start w:val="1"/>
      <w:numFmt w:val="bullet"/>
      <w:lvlText w:val=""/>
      <w:lvlJc w:val="left"/>
      <w:pPr>
        <w:tabs>
          <w:tab w:val="num" w:pos="720"/>
        </w:tabs>
        <w:ind w:left="720" w:hanging="360"/>
      </w:pPr>
      <w:rPr>
        <w:rFonts w:ascii="Wingdings" w:hAnsi="Wingdings" w:hint="default"/>
      </w:rPr>
    </w:lvl>
    <w:lvl w:ilvl="1" w:tplc="7B40A502">
      <w:start w:val="165"/>
      <w:numFmt w:val="bullet"/>
      <w:lvlText w:val=""/>
      <w:lvlJc w:val="left"/>
      <w:pPr>
        <w:tabs>
          <w:tab w:val="num" w:pos="1440"/>
        </w:tabs>
        <w:ind w:left="1440" w:hanging="360"/>
      </w:pPr>
      <w:rPr>
        <w:rFonts w:ascii="Wingdings" w:hAnsi="Wingdings" w:hint="default"/>
      </w:rPr>
    </w:lvl>
    <w:lvl w:ilvl="2" w:tplc="D34A7B0E" w:tentative="1">
      <w:start w:val="1"/>
      <w:numFmt w:val="bullet"/>
      <w:lvlText w:val=""/>
      <w:lvlJc w:val="left"/>
      <w:pPr>
        <w:tabs>
          <w:tab w:val="num" w:pos="2160"/>
        </w:tabs>
        <w:ind w:left="2160" w:hanging="360"/>
      </w:pPr>
      <w:rPr>
        <w:rFonts w:ascii="Wingdings" w:hAnsi="Wingdings" w:hint="default"/>
      </w:rPr>
    </w:lvl>
    <w:lvl w:ilvl="3" w:tplc="5574C926" w:tentative="1">
      <w:start w:val="1"/>
      <w:numFmt w:val="bullet"/>
      <w:lvlText w:val=""/>
      <w:lvlJc w:val="left"/>
      <w:pPr>
        <w:tabs>
          <w:tab w:val="num" w:pos="2880"/>
        </w:tabs>
        <w:ind w:left="2880" w:hanging="360"/>
      </w:pPr>
      <w:rPr>
        <w:rFonts w:ascii="Wingdings" w:hAnsi="Wingdings" w:hint="default"/>
      </w:rPr>
    </w:lvl>
    <w:lvl w:ilvl="4" w:tplc="6F22F42A" w:tentative="1">
      <w:start w:val="1"/>
      <w:numFmt w:val="bullet"/>
      <w:lvlText w:val=""/>
      <w:lvlJc w:val="left"/>
      <w:pPr>
        <w:tabs>
          <w:tab w:val="num" w:pos="3600"/>
        </w:tabs>
        <w:ind w:left="3600" w:hanging="360"/>
      </w:pPr>
      <w:rPr>
        <w:rFonts w:ascii="Wingdings" w:hAnsi="Wingdings" w:hint="default"/>
      </w:rPr>
    </w:lvl>
    <w:lvl w:ilvl="5" w:tplc="7C86B01E" w:tentative="1">
      <w:start w:val="1"/>
      <w:numFmt w:val="bullet"/>
      <w:lvlText w:val=""/>
      <w:lvlJc w:val="left"/>
      <w:pPr>
        <w:tabs>
          <w:tab w:val="num" w:pos="4320"/>
        </w:tabs>
        <w:ind w:left="4320" w:hanging="360"/>
      </w:pPr>
      <w:rPr>
        <w:rFonts w:ascii="Wingdings" w:hAnsi="Wingdings" w:hint="default"/>
      </w:rPr>
    </w:lvl>
    <w:lvl w:ilvl="6" w:tplc="12385644" w:tentative="1">
      <w:start w:val="1"/>
      <w:numFmt w:val="bullet"/>
      <w:lvlText w:val=""/>
      <w:lvlJc w:val="left"/>
      <w:pPr>
        <w:tabs>
          <w:tab w:val="num" w:pos="5040"/>
        </w:tabs>
        <w:ind w:left="5040" w:hanging="360"/>
      </w:pPr>
      <w:rPr>
        <w:rFonts w:ascii="Wingdings" w:hAnsi="Wingdings" w:hint="default"/>
      </w:rPr>
    </w:lvl>
    <w:lvl w:ilvl="7" w:tplc="EDE043F8" w:tentative="1">
      <w:start w:val="1"/>
      <w:numFmt w:val="bullet"/>
      <w:lvlText w:val=""/>
      <w:lvlJc w:val="left"/>
      <w:pPr>
        <w:tabs>
          <w:tab w:val="num" w:pos="5760"/>
        </w:tabs>
        <w:ind w:left="5760" w:hanging="360"/>
      </w:pPr>
      <w:rPr>
        <w:rFonts w:ascii="Wingdings" w:hAnsi="Wingdings" w:hint="default"/>
      </w:rPr>
    </w:lvl>
    <w:lvl w:ilvl="8" w:tplc="F1EA468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AFA3CAC"/>
    <w:multiLevelType w:val="hybridMultilevel"/>
    <w:tmpl w:val="940E8ADE"/>
    <w:lvl w:ilvl="0" w:tplc="FD7630EE">
      <w:start w:val="1"/>
      <w:numFmt w:val="bullet"/>
      <w:lvlText w:val=""/>
      <w:lvlJc w:val="left"/>
      <w:pPr>
        <w:tabs>
          <w:tab w:val="num" w:pos="720"/>
        </w:tabs>
        <w:ind w:left="720" w:hanging="360"/>
      </w:pPr>
      <w:rPr>
        <w:rFonts w:ascii="Wingdings" w:hAnsi="Wingdings" w:hint="default"/>
      </w:rPr>
    </w:lvl>
    <w:lvl w:ilvl="1" w:tplc="8D36E21C">
      <w:start w:val="165"/>
      <w:numFmt w:val="bullet"/>
      <w:lvlText w:val=""/>
      <w:lvlJc w:val="left"/>
      <w:pPr>
        <w:tabs>
          <w:tab w:val="num" w:pos="1440"/>
        </w:tabs>
        <w:ind w:left="1440" w:hanging="360"/>
      </w:pPr>
      <w:rPr>
        <w:rFonts w:ascii="Wingdings" w:hAnsi="Wingdings" w:hint="default"/>
      </w:rPr>
    </w:lvl>
    <w:lvl w:ilvl="2" w:tplc="0142ABDC" w:tentative="1">
      <w:start w:val="1"/>
      <w:numFmt w:val="bullet"/>
      <w:lvlText w:val=""/>
      <w:lvlJc w:val="left"/>
      <w:pPr>
        <w:tabs>
          <w:tab w:val="num" w:pos="2160"/>
        </w:tabs>
        <w:ind w:left="2160" w:hanging="360"/>
      </w:pPr>
      <w:rPr>
        <w:rFonts w:ascii="Wingdings" w:hAnsi="Wingdings" w:hint="default"/>
      </w:rPr>
    </w:lvl>
    <w:lvl w:ilvl="3" w:tplc="8E12AAC4" w:tentative="1">
      <w:start w:val="1"/>
      <w:numFmt w:val="bullet"/>
      <w:lvlText w:val=""/>
      <w:lvlJc w:val="left"/>
      <w:pPr>
        <w:tabs>
          <w:tab w:val="num" w:pos="2880"/>
        </w:tabs>
        <w:ind w:left="2880" w:hanging="360"/>
      </w:pPr>
      <w:rPr>
        <w:rFonts w:ascii="Wingdings" w:hAnsi="Wingdings" w:hint="default"/>
      </w:rPr>
    </w:lvl>
    <w:lvl w:ilvl="4" w:tplc="9C9236D6" w:tentative="1">
      <w:start w:val="1"/>
      <w:numFmt w:val="bullet"/>
      <w:lvlText w:val=""/>
      <w:lvlJc w:val="left"/>
      <w:pPr>
        <w:tabs>
          <w:tab w:val="num" w:pos="3600"/>
        </w:tabs>
        <w:ind w:left="3600" w:hanging="360"/>
      </w:pPr>
      <w:rPr>
        <w:rFonts w:ascii="Wingdings" w:hAnsi="Wingdings" w:hint="default"/>
      </w:rPr>
    </w:lvl>
    <w:lvl w:ilvl="5" w:tplc="FF980B42" w:tentative="1">
      <w:start w:val="1"/>
      <w:numFmt w:val="bullet"/>
      <w:lvlText w:val=""/>
      <w:lvlJc w:val="left"/>
      <w:pPr>
        <w:tabs>
          <w:tab w:val="num" w:pos="4320"/>
        </w:tabs>
        <w:ind w:left="4320" w:hanging="360"/>
      </w:pPr>
      <w:rPr>
        <w:rFonts w:ascii="Wingdings" w:hAnsi="Wingdings" w:hint="default"/>
      </w:rPr>
    </w:lvl>
    <w:lvl w:ilvl="6" w:tplc="1EF61A94" w:tentative="1">
      <w:start w:val="1"/>
      <w:numFmt w:val="bullet"/>
      <w:lvlText w:val=""/>
      <w:lvlJc w:val="left"/>
      <w:pPr>
        <w:tabs>
          <w:tab w:val="num" w:pos="5040"/>
        </w:tabs>
        <w:ind w:left="5040" w:hanging="360"/>
      </w:pPr>
      <w:rPr>
        <w:rFonts w:ascii="Wingdings" w:hAnsi="Wingdings" w:hint="default"/>
      </w:rPr>
    </w:lvl>
    <w:lvl w:ilvl="7" w:tplc="0B1222EE" w:tentative="1">
      <w:start w:val="1"/>
      <w:numFmt w:val="bullet"/>
      <w:lvlText w:val=""/>
      <w:lvlJc w:val="left"/>
      <w:pPr>
        <w:tabs>
          <w:tab w:val="num" w:pos="5760"/>
        </w:tabs>
        <w:ind w:left="5760" w:hanging="360"/>
      </w:pPr>
      <w:rPr>
        <w:rFonts w:ascii="Wingdings" w:hAnsi="Wingdings" w:hint="default"/>
      </w:rPr>
    </w:lvl>
    <w:lvl w:ilvl="8" w:tplc="60FE768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C490912"/>
    <w:multiLevelType w:val="hybridMultilevel"/>
    <w:tmpl w:val="6228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74276"/>
    <w:multiLevelType w:val="hybridMultilevel"/>
    <w:tmpl w:val="C9461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902ED"/>
    <w:multiLevelType w:val="hybridMultilevel"/>
    <w:tmpl w:val="C568B84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180C32"/>
    <w:multiLevelType w:val="hybridMultilevel"/>
    <w:tmpl w:val="0ED0B7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6DA50DF"/>
    <w:multiLevelType w:val="hybridMultilevel"/>
    <w:tmpl w:val="9490DCCA"/>
    <w:lvl w:ilvl="0" w:tplc="C70EF270">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69405D"/>
    <w:multiLevelType w:val="hybridMultilevel"/>
    <w:tmpl w:val="B9E04D70"/>
    <w:lvl w:ilvl="0" w:tplc="CC1033D8">
      <w:start w:val="1"/>
      <w:numFmt w:val="bullet"/>
      <w:lvlText w:val="•"/>
      <w:lvlJc w:val="left"/>
      <w:pPr>
        <w:tabs>
          <w:tab w:val="num" w:pos="720"/>
        </w:tabs>
        <w:ind w:left="720" w:hanging="360"/>
      </w:pPr>
      <w:rPr>
        <w:rFonts w:ascii="Arial" w:hAnsi="Arial" w:hint="default"/>
      </w:rPr>
    </w:lvl>
    <w:lvl w:ilvl="1" w:tplc="39B65EF2">
      <w:start w:val="1231"/>
      <w:numFmt w:val="bullet"/>
      <w:lvlText w:val="–"/>
      <w:lvlJc w:val="left"/>
      <w:pPr>
        <w:tabs>
          <w:tab w:val="num" w:pos="1440"/>
        </w:tabs>
        <w:ind w:left="1440" w:hanging="360"/>
      </w:pPr>
      <w:rPr>
        <w:rFonts w:ascii="Arial" w:hAnsi="Arial" w:hint="default"/>
      </w:rPr>
    </w:lvl>
    <w:lvl w:ilvl="2" w:tplc="E8720EDE" w:tentative="1">
      <w:start w:val="1"/>
      <w:numFmt w:val="bullet"/>
      <w:lvlText w:val="•"/>
      <w:lvlJc w:val="left"/>
      <w:pPr>
        <w:tabs>
          <w:tab w:val="num" w:pos="2160"/>
        </w:tabs>
        <w:ind w:left="2160" w:hanging="360"/>
      </w:pPr>
      <w:rPr>
        <w:rFonts w:ascii="Arial" w:hAnsi="Arial" w:hint="default"/>
      </w:rPr>
    </w:lvl>
    <w:lvl w:ilvl="3" w:tplc="9B22FE7A" w:tentative="1">
      <w:start w:val="1"/>
      <w:numFmt w:val="bullet"/>
      <w:lvlText w:val="•"/>
      <w:lvlJc w:val="left"/>
      <w:pPr>
        <w:tabs>
          <w:tab w:val="num" w:pos="2880"/>
        </w:tabs>
        <w:ind w:left="2880" w:hanging="360"/>
      </w:pPr>
      <w:rPr>
        <w:rFonts w:ascii="Arial" w:hAnsi="Arial" w:hint="default"/>
      </w:rPr>
    </w:lvl>
    <w:lvl w:ilvl="4" w:tplc="17767846" w:tentative="1">
      <w:start w:val="1"/>
      <w:numFmt w:val="bullet"/>
      <w:lvlText w:val="•"/>
      <w:lvlJc w:val="left"/>
      <w:pPr>
        <w:tabs>
          <w:tab w:val="num" w:pos="3600"/>
        </w:tabs>
        <w:ind w:left="3600" w:hanging="360"/>
      </w:pPr>
      <w:rPr>
        <w:rFonts w:ascii="Arial" w:hAnsi="Arial" w:hint="default"/>
      </w:rPr>
    </w:lvl>
    <w:lvl w:ilvl="5" w:tplc="97A65CFA" w:tentative="1">
      <w:start w:val="1"/>
      <w:numFmt w:val="bullet"/>
      <w:lvlText w:val="•"/>
      <w:lvlJc w:val="left"/>
      <w:pPr>
        <w:tabs>
          <w:tab w:val="num" w:pos="4320"/>
        </w:tabs>
        <w:ind w:left="4320" w:hanging="360"/>
      </w:pPr>
      <w:rPr>
        <w:rFonts w:ascii="Arial" w:hAnsi="Arial" w:hint="default"/>
      </w:rPr>
    </w:lvl>
    <w:lvl w:ilvl="6" w:tplc="74A42C96" w:tentative="1">
      <w:start w:val="1"/>
      <w:numFmt w:val="bullet"/>
      <w:lvlText w:val="•"/>
      <w:lvlJc w:val="left"/>
      <w:pPr>
        <w:tabs>
          <w:tab w:val="num" w:pos="5040"/>
        </w:tabs>
        <w:ind w:left="5040" w:hanging="360"/>
      </w:pPr>
      <w:rPr>
        <w:rFonts w:ascii="Arial" w:hAnsi="Arial" w:hint="default"/>
      </w:rPr>
    </w:lvl>
    <w:lvl w:ilvl="7" w:tplc="03E0ECAC" w:tentative="1">
      <w:start w:val="1"/>
      <w:numFmt w:val="bullet"/>
      <w:lvlText w:val="•"/>
      <w:lvlJc w:val="left"/>
      <w:pPr>
        <w:tabs>
          <w:tab w:val="num" w:pos="5760"/>
        </w:tabs>
        <w:ind w:left="5760" w:hanging="360"/>
      </w:pPr>
      <w:rPr>
        <w:rFonts w:ascii="Arial" w:hAnsi="Arial" w:hint="default"/>
      </w:rPr>
    </w:lvl>
    <w:lvl w:ilvl="8" w:tplc="2010478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A95C78"/>
    <w:multiLevelType w:val="hybridMultilevel"/>
    <w:tmpl w:val="67080A2A"/>
    <w:lvl w:ilvl="0" w:tplc="4732BF1A">
      <w:start w:val="1"/>
      <w:numFmt w:val="bullet"/>
      <w:lvlText w:val=""/>
      <w:lvlJc w:val="left"/>
      <w:pPr>
        <w:tabs>
          <w:tab w:val="num" w:pos="720"/>
        </w:tabs>
        <w:ind w:left="720" w:hanging="360"/>
      </w:pPr>
      <w:rPr>
        <w:rFonts w:ascii="Wingdings" w:hAnsi="Wingdings" w:hint="default"/>
      </w:rPr>
    </w:lvl>
    <w:lvl w:ilvl="1" w:tplc="BADC34E2">
      <w:start w:val="165"/>
      <w:numFmt w:val="bullet"/>
      <w:lvlText w:val=""/>
      <w:lvlJc w:val="left"/>
      <w:pPr>
        <w:tabs>
          <w:tab w:val="num" w:pos="1440"/>
        </w:tabs>
        <w:ind w:left="1440" w:hanging="360"/>
      </w:pPr>
      <w:rPr>
        <w:rFonts w:ascii="Wingdings" w:hAnsi="Wingdings" w:hint="default"/>
      </w:rPr>
    </w:lvl>
    <w:lvl w:ilvl="2" w:tplc="35963818" w:tentative="1">
      <w:start w:val="1"/>
      <w:numFmt w:val="bullet"/>
      <w:lvlText w:val=""/>
      <w:lvlJc w:val="left"/>
      <w:pPr>
        <w:tabs>
          <w:tab w:val="num" w:pos="2160"/>
        </w:tabs>
        <w:ind w:left="2160" w:hanging="360"/>
      </w:pPr>
      <w:rPr>
        <w:rFonts w:ascii="Wingdings" w:hAnsi="Wingdings" w:hint="default"/>
      </w:rPr>
    </w:lvl>
    <w:lvl w:ilvl="3" w:tplc="7DA23E6C" w:tentative="1">
      <w:start w:val="1"/>
      <w:numFmt w:val="bullet"/>
      <w:lvlText w:val=""/>
      <w:lvlJc w:val="left"/>
      <w:pPr>
        <w:tabs>
          <w:tab w:val="num" w:pos="2880"/>
        </w:tabs>
        <w:ind w:left="2880" w:hanging="360"/>
      </w:pPr>
      <w:rPr>
        <w:rFonts w:ascii="Wingdings" w:hAnsi="Wingdings" w:hint="default"/>
      </w:rPr>
    </w:lvl>
    <w:lvl w:ilvl="4" w:tplc="072A2E2E" w:tentative="1">
      <w:start w:val="1"/>
      <w:numFmt w:val="bullet"/>
      <w:lvlText w:val=""/>
      <w:lvlJc w:val="left"/>
      <w:pPr>
        <w:tabs>
          <w:tab w:val="num" w:pos="3600"/>
        </w:tabs>
        <w:ind w:left="3600" w:hanging="360"/>
      </w:pPr>
      <w:rPr>
        <w:rFonts w:ascii="Wingdings" w:hAnsi="Wingdings" w:hint="default"/>
      </w:rPr>
    </w:lvl>
    <w:lvl w:ilvl="5" w:tplc="FF5AAABA" w:tentative="1">
      <w:start w:val="1"/>
      <w:numFmt w:val="bullet"/>
      <w:lvlText w:val=""/>
      <w:lvlJc w:val="left"/>
      <w:pPr>
        <w:tabs>
          <w:tab w:val="num" w:pos="4320"/>
        </w:tabs>
        <w:ind w:left="4320" w:hanging="360"/>
      </w:pPr>
      <w:rPr>
        <w:rFonts w:ascii="Wingdings" w:hAnsi="Wingdings" w:hint="default"/>
      </w:rPr>
    </w:lvl>
    <w:lvl w:ilvl="6" w:tplc="46C44BBE" w:tentative="1">
      <w:start w:val="1"/>
      <w:numFmt w:val="bullet"/>
      <w:lvlText w:val=""/>
      <w:lvlJc w:val="left"/>
      <w:pPr>
        <w:tabs>
          <w:tab w:val="num" w:pos="5040"/>
        </w:tabs>
        <w:ind w:left="5040" w:hanging="360"/>
      </w:pPr>
      <w:rPr>
        <w:rFonts w:ascii="Wingdings" w:hAnsi="Wingdings" w:hint="default"/>
      </w:rPr>
    </w:lvl>
    <w:lvl w:ilvl="7" w:tplc="07709C30" w:tentative="1">
      <w:start w:val="1"/>
      <w:numFmt w:val="bullet"/>
      <w:lvlText w:val=""/>
      <w:lvlJc w:val="left"/>
      <w:pPr>
        <w:tabs>
          <w:tab w:val="num" w:pos="5760"/>
        </w:tabs>
        <w:ind w:left="5760" w:hanging="360"/>
      </w:pPr>
      <w:rPr>
        <w:rFonts w:ascii="Wingdings" w:hAnsi="Wingdings" w:hint="default"/>
      </w:rPr>
    </w:lvl>
    <w:lvl w:ilvl="8" w:tplc="4B160F4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7C1C58"/>
    <w:multiLevelType w:val="hybridMultilevel"/>
    <w:tmpl w:val="867E1B9E"/>
    <w:lvl w:ilvl="0" w:tplc="C3ECC19E">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2"/>
  </w:num>
  <w:num w:numId="2">
    <w:abstractNumId w:val="35"/>
  </w:num>
  <w:num w:numId="3">
    <w:abstractNumId w:val="27"/>
  </w:num>
  <w:num w:numId="4">
    <w:abstractNumId w:val="32"/>
  </w:num>
  <w:num w:numId="5">
    <w:abstractNumId w:val="39"/>
  </w:num>
  <w:num w:numId="6">
    <w:abstractNumId w:val="31"/>
  </w:num>
  <w:num w:numId="7">
    <w:abstractNumId w:val="7"/>
  </w:num>
  <w:num w:numId="8">
    <w:abstractNumId w:val="2"/>
  </w:num>
  <w:num w:numId="9">
    <w:abstractNumId w:val="9"/>
  </w:num>
  <w:num w:numId="10">
    <w:abstractNumId w:val="6"/>
  </w:num>
  <w:num w:numId="11">
    <w:abstractNumId w:val="1"/>
  </w:num>
  <w:num w:numId="12">
    <w:abstractNumId w:val="36"/>
  </w:num>
  <w:num w:numId="13">
    <w:abstractNumId w:val="30"/>
  </w:num>
  <w:num w:numId="14">
    <w:abstractNumId w:val="25"/>
  </w:num>
  <w:num w:numId="15">
    <w:abstractNumId w:val="4"/>
  </w:num>
  <w:num w:numId="16">
    <w:abstractNumId w:val="19"/>
  </w:num>
  <w:num w:numId="17">
    <w:abstractNumId w:val="10"/>
  </w:num>
  <w:num w:numId="18">
    <w:abstractNumId w:val="23"/>
  </w:num>
  <w:num w:numId="19">
    <w:abstractNumId w:val="26"/>
  </w:num>
  <w:num w:numId="20">
    <w:abstractNumId w:val="18"/>
  </w:num>
  <w:num w:numId="21">
    <w:abstractNumId w:val="16"/>
  </w:num>
  <w:num w:numId="22">
    <w:abstractNumId w:val="33"/>
  </w:num>
  <w:num w:numId="23">
    <w:abstractNumId w:val="28"/>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29"/>
  </w:num>
  <w:num w:numId="27">
    <w:abstractNumId w:val="14"/>
  </w:num>
  <w:num w:numId="28">
    <w:abstractNumId w:val="17"/>
  </w:num>
  <w:num w:numId="29">
    <w:abstractNumId w:val="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num>
  <w:num w:numId="31">
    <w:abstractNumId w:val="0"/>
  </w:num>
  <w:num w:numId="32">
    <w:abstractNumId w:val="24"/>
  </w:num>
  <w:num w:numId="33">
    <w:abstractNumId w:val="20"/>
  </w:num>
  <w:num w:numId="34">
    <w:abstractNumId w:val="37"/>
  </w:num>
  <w:num w:numId="35">
    <w:abstractNumId w:val="13"/>
  </w:num>
  <w:num w:numId="36">
    <w:abstractNumId w:val="34"/>
  </w:num>
  <w:num w:numId="37">
    <w:abstractNumId w:val="11"/>
  </w:num>
  <w:num w:numId="38">
    <w:abstractNumId w:val="3"/>
  </w:num>
  <w:num w:numId="39">
    <w:abstractNumId w:val="38"/>
  </w:num>
  <w:num w:numId="40">
    <w:abstractNumId w:val="40"/>
  </w:num>
  <w:num w:numId="41">
    <w:abstractNumId w:val="5"/>
  </w:num>
  <w:num w:numId="42">
    <w:abstractNumId w:val="15"/>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rawingGridHorizontalSpacing w:val="120"/>
  <w:displayHorizontalDrawingGridEvery w:val="2"/>
  <w:characterSpacingControl w:val="doNotCompress"/>
  <w:hdrShapeDefaults>
    <o:shapedefaults v:ext="edit" spidmax="3073" strokecolor="red">
      <v:stroke color="red"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2AC"/>
    <w:rsid w:val="000019D6"/>
    <w:rsid w:val="000029C9"/>
    <w:rsid w:val="0000482B"/>
    <w:rsid w:val="00006DA1"/>
    <w:rsid w:val="0001020F"/>
    <w:rsid w:val="00010D13"/>
    <w:rsid w:val="00010DD6"/>
    <w:rsid w:val="00011976"/>
    <w:rsid w:val="000119D1"/>
    <w:rsid w:val="00013D8E"/>
    <w:rsid w:val="0001507F"/>
    <w:rsid w:val="00017306"/>
    <w:rsid w:val="000174CA"/>
    <w:rsid w:val="0002052B"/>
    <w:rsid w:val="0002157D"/>
    <w:rsid w:val="0002251B"/>
    <w:rsid w:val="000226BE"/>
    <w:rsid w:val="000234ED"/>
    <w:rsid w:val="00023A40"/>
    <w:rsid w:val="000244B1"/>
    <w:rsid w:val="00024C4B"/>
    <w:rsid w:val="000250D9"/>
    <w:rsid w:val="00025407"/>
    <w:rsid w:val="00027B21"/>
    <w:rsid w:val="00030BE6"/>
    <w:rsid w:val="00030F92"/>
    <w:rsid w:val="00031A40"/>
    <w:rsid w:val="00032936"/>
    <w:rsid w:val="00034BA6"/>
    <w:rsid w:val="00035C9F"/>
    <w:rsid w:val="00036A95"/>
    <w:rsid w:val="00042516"/>
    <w:rsid w:val="000427A6"/>
    <w:rsid w:val="00043387"/>
    <w:rsid w:val="00044B5F"/>
    <w:rsid w:val="00044F0D"/>
    <w:rsid w:val="00045F12"/>
    <w:rsid w:val="00046145"/>
    <w:rsid w:val="00046638"/>
    <w:rsid w:val="00047503"/>
    <w:rsid w:val="00050DC1"/>
    <w:rsid w:val="00050F9A"/>
    <w:rsid w:val="00054715"/>
    <w:rsid w:val="00057694"/>
    <w:rsid w:val="00060427"/>
    <w:rsid w:val="00060E6D"/>
    <w:rsid w:val="00061378"/>
    <w:rsid w:val="0006145A"/>
    <w:rsid w:val="000618C6"/>
    <w:rsid w:val="000618FA"/>
    <w:rsid w:val="000633D4"/>
    <w:rsid w:val="0006381B"/>
    <w:rsid w:val="00063ABE"/>
    <w:rsid w:val="00063D99"/>
    <w:rsid w:val="00065EC5"/>
    <w:rsid w:val="00065F51"/>
    <w:rsid w:val="00066C52"/>
    <w:rsid w:val="000675C0"/>
    <w:rsid w:val="00067B61"/>
    <w:rsid w:val="0007028E"/>
    <w:rsid w:val="0007097E"/>
    <w:rsid w:val="00070B7F"/>
    <w:rsid w:val="00072D06"/>
    <w:rsid w:val="0007397F"/>
    <w:rsid w:val="00073B9F"/>
    <w:rsid w:val="00074960"/>
    <w:rsid w:val="00075479"/>
    <w:rsid w:val="000759A4"/>
    <w:rsid w:val="00075EA9"/>
    <w:rsid w:val="00075F27"/>
    <w:rsid w:val="0007652E"/>
    <w:rsid w:val="00077752"/>
    <w:rsid w:val="0008213B"/>
    <w:rsid w:val="0008229E"/>
    <w:rsid w:val="00083177"/>
    <w:rsid w:val="00083C59"/>
    <w:rsid w:val="00084518"/>
    <w:rsid w:val="00086820"/>
    <w:rsid w:val="0009039E"/>
    <w:rsid w:val="000916B6"/>
    <w:rsid w:val="00092A4E"/>
    <w:rsid w:val="00092C07"/>
    <w:rsid w:val="00093170"/>
    <w:rsid w:val="000938E2"/>
    <w:rsid w:val="000948F3"/>
    <w:rsid w:val="00094B3A"/>
    <w:rsid w:val="0009606C"/>
    <w:rsid w:val="00096B63"/>
    <w:rsid w:val="00096C34"/>
    <w:rsid w:val="000A0740"/>
    <w:rsid w:val="000A08BC"/>
    <w:rsid w:val="000A14DF"/>
    <w:rsid w:val="000A1D9F"/>
    <w:rsid w:val="000A3DAD"/>
    <w:rsid w:val="000A4071"/>
    <w:rsid w:val="000A5704"/>
    <w:rsid w:val="000A7057"/>
    <w:rsid w:val="000A74C8"/>
    <w:rsid w:val="000B11C2"/>
    <w:rsid w:val="000B306A"/>
    <w:rsid w:val="000B55FD"/>
    <w:rsid w:val="000B56E2"/>
    <w:rsid w:val="000B7D4C"/>
    <w:rsid w:val="000C0886"/>
    <w:rsid w:val="000C1587"/>
    <w:rsid w:val="000C1C55"/>
    <w:rsid w:val="000C2EBF"/>
    <w:rsid w:val="000C45AC"/>
    <w:rsid w:val="000C5199"/>
    <w:rsid w:val="000C59EA"/>
    <w:rsid w:val="000C6BB9"/>
    <w:rsid w:val="000D0891"/>
    <w:rsid w:val="000D316F"/>
    <w:rsid w:val="000D4E8A"/>
    <w:rsid w:val="000D58C2"/>
    <w:rsid w:val="000E0963"/>
    <w:rsid w:val="000E2143"/>
    <w:rsid w:val="000E2B7E"/>
    <w:rsid w:val="000E2C49"/>
    <w:rsid w:val="000E2E7C"/>
    <w:rsid w:val="000E3D24"/>
    <w:rsid w:val="000E47BD"/>
    <w:rsid w:val="000E5CC4"/>
    <w:rsid w:val="000E71AD"/>
    <w:rsid w:val="000E7B79"/>
    <w:rsid w:val="000F15A9"/>
    <w:rsid w:val="000F283D"/>
    <w:rsid w:val="000F32D4"/>
    <w:rsid w:val="000F375D"/>
    <w:rsid w:val="000F3D20"/>
    <w:rsid w:val="000F433A"/>
    <w:rsid w:val="000F5080"/>
    <w:rsid w:val="000F5EEC"/>
    <w:rsid w:val="000F6199"/>
    <w:rsid w:val="000F6573"/>
    <w:rsid w:val="001004FF"/>
    <w:rsid w:val="00100B22"/>
    <w:rsid w:val="00100DBE"/>
    <w:rsid w:val="00101982"/>
    <w:rsid w:val="00102114"/>
    <w:rsid w:val="00103183"/>
    <w:rsid w:val="00103E5C"/>
    <w:rsid w:val="00104B48"/>
    <w:rsid w:val="00105593"/>
    <w:rsid w:val="00105A07"/>
    <w:rsid w:val="00105E1A"/>
    <w:rsid w:val="0010682E"/>
    <w:rsid w:val="0010766E"/>
    <w:rsid w:val="00111A59"/>
    <w:rsid w:val="0011239F"/>
    <w:rsid w:val="00114638"/>
    <w:rsid w:val="0011557F"/>
    <w:rsid w:val="00115768"/>
    <w:rsid w:val="00117BB7"/>
    <w:rsid w:val="001201F2"/>
    <w:rsid w:val="00120D12"/>
    <w:rsid w:val="00120F21"/>
    <w:rsid w:val="00121005"/>
    <w:rsid w:val="001211BD"/>
    <w:rsid w:val="001225D8"/>
    <w:rsid w:val="001229F8"/>
    <w:rsid w:val="00122B90"/>
    <w:rsid w:val="00122E94"/>
    <w:rsid w:val="00123BC9"/>
    <w:rsid w:val="00123C7D"/>
    <w:rsid w:val="00123E7A"/>
    <w:rsid w:val="00123FE9"/>
    <w:rsid w:val="001249A7"/>
    <w:rsid w:val="00124CB0"/>
    <w:rsid w:val="00125CE0"/>
    <w:rsid w:val="00126075"/>
    <w:rsid w:val="00130703"/>
    <w:rsid w:val="001307A6"/>
    <w:rsid w:val="001309E4"/>
    <w:rsid w:val="001340B7"/>
    <w:rsid w:val="001342C0"/>
    <w:rsid w:val="00135D99"/>
    <w:rsid w:val="00136629"/>
    <w:rsid w:val="00137CF9"/>
    <w:rsid w:val="00140A16"/>
    <w:rsid w:val="00140AC8"/>
    <w:rsid w:val="00142D31"/>
    <w:rsid w:val="0014384C"/>
    <w:rsid w:val="00144E13"/>
    <w:rsid w:val="00145130"/>
    <w:rsid w:val="00146AF7"/>
    <w:rsid w:val="00147623"/>
    <w:rsid w:val="00147B63"/>
    <w:rsid w:val="00150517"/>
    <w:rsid w:val="00151184"/>
    <w:rsid w:val="001514C5"/>
    <w:rsid w:val="00153765"/>
    <w:rsid w:val="00154A68"/>
    <w:rsid w:val="00154DEC"/>
    <w:rsid w:val="0015557E"/>
    <w:rsid w:val="001572DB"/>
    <w:rsid w:val="00157B8F"/>
    <w:rsid w:val="00157C3C"/>
    <w:rsid w:val="00160278"/>
    <w:rsid w:val="00160C26"/>
    <w:rsid w:val="001623C1"/>
    <w:rsid w:val="001629F7"/>
    <w:rsid w:val="00165BE0"/>
    <w:rsid w:val="001706A8"/>
    <w:rsid w:val="001722FF"/>
    <w:rsid w:val="00172723"/>
    <w:rsid w:val="00173167"/>
    <w:rsid w:val="00173602"/>
    <w:rsid w:val="001742EF"/>
    <w:rsid w:val="00174478"/>
    <w:rsid w:val="001750F0"/>
    <w:rsid w:val="001756BC"/>
    <w:rsid w:val="00175BE4"/>
    <w:rsid w:val="00176C8B"/>
    <w:rsid w:val="001778A1"/>
    <w:rsid w:val="00180805"/>
    <w:rsid w:val="0018246F"/>
    <w:rsid w:val="001837A9"/>
    <w:rsid w:val="001837D4"/>
    <w:rsid w:val="00184FA0"/>
    <w:rsid w:val="001850A4"/>
    <w:rsid w:val="001859D6"/>
    <w:rsid w:val="00185AC7"/>
    <w:rsid w:val="00187BE4"/>
    <w:rsid w:val="00187E7F"/>
    <w:rsid w:val="0019015C"/>
    <w:rsid w:val="001904B8"/>
    <w:rsid w:val="001907A6"/>
    <w:rsid w:val="001919A6"/>
    <w:rsid w:val="00193850"/>
    <w:rsid w:val="00194477"/>
    <w:rsid w:val="001A06F4"/>
    <w:rsid w:val="001A2865"/>
    <w:rsid w:val="001A3E6B"/>
    <w:rsid w:val="001A5245"/>
    <w:rsid w:val="001A524D"/>
    <w:rsid w:val="001A57A9"/>
    <w:rsid w:val="001A57C0"/>
    <w:rsid w:val="001A684A"/>
    <w:rsid w:val="001B041B"/>
    <w:rsid w:val="001B0AD5"/>
    <w:rsid w:val="001B11AE"/>
    <w:rsid w:val="001B339B"/>
    <w:rsid w:val="001B3714"/>
    <w:rsid w:val="001B4B96"/>
    <w:rsid w:val="001B5859"/>
    <w:rsid w:val="001B6A52"/>
    <w:rsid w:val="001B7B84"/>
    <w:rsid w:val="001C01D5"/>
    <w:rsid w:val="001C2D32"/>
    <w:rsid w:val="001C2FF1"/>
    <w:rsid w:val="001C51DC"/>
    <w:rsid w:val="001C560F"/>
    <w:rsid w:val="001C5794"/>
    <w:rsid w:val="001C57B2"/>
    <w:rsid w:val="001C69C2"/>
    <w:rsid w:val="001D0127"/>
    <w:rsid w:val="001D02DD"/>
    <w:rsid w:val="001D336A"/>
    <w:rsid w:val="001D34CB"/>
    <w:rsid w:val="001D463F"/>
    <w:rsid w:val="001D575D"/>
    <w:rsid w:val="001D7EF3"/>
    <w:rsid w:val="001E03C0"/>
    <w:rsid w:val="001E0D67"/>
    <w:rsid w:val="001E1822"/>
    <w:rsid w:val="001E482D"/>
    <w:rsid w:val="001E4C2A"/>
    <w:rsid w:val="001E5732"/>
    <w:rsid w:val="001F1B8F"/>
    <w:rsid w:val="001F4770"/>
    <w:rsid w:val="001F63B8"/>
    <w:rsid w:val="001F68D9"/>
    <w:rsid w:val="0020092F"/>
    <w:rsid w:val="002009A3"/>
    <w:rsid w:val="0020109C"/>
    <w:rsid w:val="00202819"/>
    <w:rsid w:val="00202937"/>
    <w:rsid w:val="00203612"/>
    <w:rsid w:val="00203A1C"/>
    <w:rsid w:val="00203A66"/>
    <w:rsid w:val="00203AFA"/>
    <w:rsid w:val="00205C0E"/>
    <w:rsid w:val="00205C82"/>
    <w:rsid w:val="0020652C"/>
    <w:rsid w:val="00206932"/>
    <w:rsid w:val="00206D80"/>
    <w:rsid w:val="00207163"/>
    <w:rsid w:val="00207198"/>
    <w:rsid w:val="002071C9"/>
    <w:rsid w:val="0021008B"/>
    <w:rsid w:val="00210CE7"/>
    <w:rsid w:val="0021274E"/>
    <w:rsid w:val="002128FC"/>
    <w:rsid w:val="00213FF2"/>
    <w:rsid w:val="00214A57"/>
    <w:rsid w:val="00215E69"/>
    <w:rsid w:val="00216897"/>
    <w:rsid w:val="002205AC"/>
    <w:rsid w:val="0022115A"/>
    <w:rsid w:val="002211AF"/>
    <w:rsid w:val="00225AD1"/>
    <w:rsid w:val="00225F52"/>
    <w:rsid w:val="00226DCC"/>
    <w:rsid w:val="00227D5C"/>
    <w:rsid w:val="002317C5"/>
    <w:rsid w:val="0023217F"/>
    <w:rsid w:val="00234BD8"/>
    <w:rsid w:val="00235B5F"/>
    <w:rsid w:val="00235E4C"/>
    <w:rsid w:val="0023639B"/>
    <w:rsid w:val="00240140"/>
    <w:rsid w:val="002412CB"/>
    <w:rsid w:val="002414C3"/>
    <w:rsid w:val="002419EE"/>
    <w:rsid w:val="00241A1E"/>
    <w:rsid w:val="00241B89"/>
    <w:rsid w:val="00245F3D"/>
    <w:rsid w:val="002467FA"/>
    <w:rsid w:val="0024761C"/>
    <w:rsid w:val="00247A7D"/>
    <w:rsid w:val="00247C91"/>
    <w:rsid w:val="00250646"/>
    <w:rsid w:val="00252E05"/>
    <w:rsid w:val="002547C6"/>
    <w:rsid w:val="0025493F"/>
    <w:rsid w:val="00254B92"/>
    <w:rsid w:val="00257C18"/>
    <w:rsid w:val="0026151C"/>
    <w:rsid w:val="00261E7D"/>
    <w:rsid w:val="00262EE2"/>
    <w:rsid w:val="00265721"/>
    <w:rsid w:val="0026574A"/>
    <w:rsid w:val="0026633A"/>
    <w:rsid w:val="00266954"/>
    <w:rsid w:val="00271339"/>
    <w:rsid w:val="00271F1B"/>
    <w:rsid w:val="0027206D"/>
    <w:rsid w:val="002729B7"/>
    <w:rsid w:val="00272DEA"/>
    <w:rsid w:val="00273477"/>
    <w:rsid w:val="00273589"/>
    <w:rsid w:val="0027413C"/>
    <w:rsid w:val="00275446"/>
    <w:rsid w:val="00276057"/>
    <w:rsid w:val="0027628E"/>
    <w:rsid w:val="002819DE"/>
    <w:rsid w:val="00283856"/>
    <w:rsid w:val="00285FC6"/>
    <w:rsid w:val="00286521"/>
    <w:rsid w:val="002868C6"/>
    <w:rsid w:val="00286A92"/>
    <w:rsid w:val="00287B1B"/>
    <w:rsid w:val="00290A70"/>
    <w:rsid w:val="00292E08"/>
    <w:rsid w:val="00294186"/>
    <w:rsid w:val="00294815"/>
    <w:rsid w:val="00295DF9"/>
    <w:rsid w:val="0029706D"/>
    <w:rsid w:val="00297130"/>
    <w:rsid w:val="002A0854"/>
    <w:rsid w:val="002A1E55"/>
    <w:rsid w:val="002A2924"/>
    <w:rsid w:val="002A3112"/>
    <w:rsid w:val="002A32C8"/>
    <w:rsid w:val="002A41E0"/>
    <w:rsid w:val="002A4941"/>
    <w:rsid w:val="002B0417"/>
    <w:rsid w:val="002B1A64"/>
    <w:rsid w:val="002B2352"/>
    <w:rsid w:val="002B2E76"/>
    <w:rsid w:val="002B4EE6"/>
    <w:rsid w:val="002B59AD"/>
    <w:rsid w:val="002B5A7B"/>
    <w:rsid w:val="002B5FFF"/>
    <w:rsid w:val="002B6A40"/>
    <w:rsid w:val="002B6B32"/>
    <w:rsid w:val="002C0804"/>
    <w:rsid w:val="002C169E"/>
    <w:rsid w:val="002C1DDD"/>
    <w:rsid w:val="002C1E18"/>
    <w:rsid w:val="002C28EB"/>
    <w:rsid w:val="002C2BD4"/>
    <w:rsid w:val="002C3D02"/>
    <w:rsid w:val="002C64A9"/>
    <w:rsid w:val="002C6A82"/>
    <w:rsid w:val="002C6C60"/>
    <w:rsid w:val="002C7D94"/>
    <w:rsid w:val="002D0317"/>
    <w:rsid w:val="002D19C5"/>
    <w:rsid w:val="002D259A"/>
    <w:rsid w:val="002D341C"/>
    <w:rsid w:val="002D370B"/>
    <w:rsid w:val="002D3721"/>
    <w:rsid w:val="002D43D9"/>
    <w:rsid w:val="002D5180"/>
    <w:rsid w:val="002D5378"/>
    <w:rsid w:val="002D54C8"/>
    <w:rsid w:val="002D5DF9"/>
    <w:rsid w:val="002D74AC"/>
    <w:rsid w:val="002E0519"/>
    <w:rsid w:val="002E06F3"/>
    <w:rsid w:val="002E0B10"/>
    <w:rsid w:val="002E22FB"/>
    <w:rsid w:val="002E261B"/>
    <w:rsid w:val="002E3689"/>
    <w:rsid w:val="002E5736"/>
    <w:rsid w:val="002E5AF4"/>
    <w:rsid w:val="002E603A"/>
    <w:rsid w:val="002E6133"/>
    <w:rsid w:val="002E7889"/>
    <w:rsid w:val="002E7F4A"/>
    <w:rsid w:val="002F01D9"/>
    <w:rsid w:val="002F03B4"/>
    <w:rsid w:val="002F065C"/>
    <w:rsid w:val="002F1089"/>
    <w:rsid w:val="002F1C26"/>
    <w:rsid w:val="002F2001"/>
    <w:rsid w:val="002F38A9"/>
    <w:rsid w:val="002F4520"/>
    <w:rsid w:val="002F61D9"/>
    <w:rsid w:val="002F7E77"/>
    <w:rsid w:val="00300569"/>
    <w:rsid w:val="003010B2"/>
    <w:rsid w:val="0030151F"/>
    <w:rsid w:val="00301E03"/>
    <w:rsid w:val="00301EB6"/>
    <w:rsid w:val="00302FC4"/>
    <w:rsid w:val="003034D1"/>
    <w:rsid w:val="00303AE0"/>
    <w:rsid w:val="00304247"/>
    <w:rsid w:val="00305974"/>
    <w:rsid w:val="00307900"/>
    <w:rsid w:val="0031000F"/>
    <w:rsid w:val="0031050D"/>
    <w:rsid w:val="003118D9"/>
    <w:rsid w:val="003125FD"/>
    <w:rsid w:val="0031295E"/>
    <w:rsid w:val="00312B53"/>
    <w:rsid w:val="00314855"/>
    <w:rsid w:val="00315235"/>
    <w:rsid w:val="00315E47"/>
    <w:rsid w:val="003206E7"/>
    <w:rsid w:val="00320C26"/>
    <w:rsid w:val="00320F0C"/>
    <w:rsid w:val="00322308"/>
    <w:rsid w:val="00323172"/>
    <w:rsid w:val="00323535"/>
    <w:rsid w:val="003237D6"/>
    <w:rsid w:val="00323DED"/>
    <w:rsid w:val="00323EB4"/>
    <w:rsid w:val="00324B35"/>
    <w:rsid w:val="003273A4"/>
    <w:rsid w:val="00330452"/>
    <w:rsid w:val="00330796"/>
    <w:rsid w:val="00330CE7"/>
    <w:rsid w:val="00330FB5"/>
    <w:rsid w:val="00331557"/>
    <w:rsid w:val="00332284"/>
    <w:rsid w:val="00332F10"/>
    <w:rsid w:val="00333DCD"/>
    <w:rsid w:val="00333E47"/>
    <w:rsid w:val="00336E7C"/>
    <w:rsid w:val="003376AD"/>
    <w:rsid w:val="00337AEC"/>
    <w:rsid w:val="00340E28"/>
    <w:rsid w:val="003422C6"/>
    <w:rsid w:val="003423B7"/>
    <w:rsid w:val="00342F5A"/>
    <w:rsid w:val="003440C8"/>
    <w:rsid w:val="0034423B"/>
    <w:rsid w:val="00346883"/>
    <w:rsid w:val="00351C92"/>
    <w:rsid w:val="00352457"/>
    <w:rsid w:val="00352916"/>
    <w:rsid w:val="003530EB"/>
    <w:rsid w:val="00353210"/>
    <w:rsid w:val="0035397F"/>
    <w:rsid w:val="00354CF0"/>
    <w:rsid w:val="00354DA4"/>
    <w:rsid w:val="00355440"/>
    <w:rsid w:val="003559BD"/>
    <w:rsid w:val="00357A3B"/>
    <w:rsid w:val="00360A1A"/>
    <w:rsid w:val="00361351"/>
    <w:rsid w:val="00364F27"/>
    <w:rsid w:val="003675E4"/>
    <w:rsid w:val="00371BC6"/>
    <w:rsid w:val="00372DDA"/>
    <w:rsid w:val="00373BDB"/>
    <w:rsid w:val="00374A61"/>
    <w:rsid w:val="003753B7"/>
    <w:rsid w:val="00376AB5"/>
    <w:rsid w:val="00376F15"/>
    <w:rsid w:val="00377431"/>
    <w:rsid w:val="00377AFE"/>
    <w:rsid w:val="00377DCF"/>
    <w:rsid w:val="00380BA3"/>
    <w:rsid w:val="0038199E"/>
    <w:rsid w:val="003823DA"/>
    <w:rsid w:val="00382B02"/>
    <w:rsid w:val="00383440"/>
    <w:rsid w:val="00383990"/>
    <w:rsid w:val="0038785A"/>
    <w:rsid w:val="00387948"/>
    <w:rsid w:val="003914F1"/>
    <w:rsid w:val="00391587"/>
    <w:rsid w:val="003916F0"/>
    <w:rsid w:val="003917BA"/>
    <w:rsid w:val="00391B13"/>
    <w:rsid w:val="003922E1"/>
    <w:rsid w:val="0039281F"/>
    <w:rsid w:val="00393E9E"/>
    <w:rsid w:val="0039658C"/>
    <w:rsid w:val="00396817"/>
    <w:rsid w:val="003975B5"/>
    <w:rsid w:val="003A0200"/>
    <w:rsid w:val="003A0C74"/>
    <w:rsid w:val="003A1AEC"/>
    <w:rsid w:val="003A1B69"/>
    <w:rsid w:val="003A1CAA"/>
    <w:rsid w:val="003A4488"/>
    <w:rsid w:val="003A56AD"/>
    <w:rsid w:val="003A5CE6"/>
    <w:rsid w:val="003A5D3E"/>
    <w:rsid w:val="003B14EE"/>
    <w:rsid w:val="003B2938"/>
    <w:rsid w:val="003B5297"/>
    <w:rsid w:val="003B5928"/>
    <w:rsid w:val="003B70F5"/>
    <w:rsid w:val="003C0771"/>
    <w:rsid w:val="003C2761"/>
    <w:rsid w:val="003C3633"/>
    <w:rsid w:val="003C3C42"/>
    <w:rsid w:val="003C5DF7"/>
    <w:rsid w:val="003C5F6E"/>
    <w:rsid w:val="003C6BC4"/>
    <w:rsid w:val="003C6E33"/>
    <w:rsid w:val="003C7198"/>
    <w:rsid w:val="003C78C8"/>
    <w:rsid w:val="003D060F"/>
    <w:rsid w:val="003D072B"/>
    <w:rsid w:val="003D0865"/>
    <w:rsid w:val="003D08BC"/>
    <w:rsid w:val="003D0EBE"/>
    <w:rsid w:val="003D2EFF"/>
    <w:rsid w:val="003D4971"/>
    <w:rsid w:val="003D4EC5"/>
    <w:rsid w:val="003D57EE"/>
    <w:rsid w:val="003E1D59"/>
    <w:rsid w:val="003E2A11"/>
    <w:rsid w:val="003E33E1"/>
    <w:rsid w:val="003E3A81"/>
    <w:rsid w:val="003E6252"/>
    <w:rsid w:val="003E738C"/>
    <w:rsid w:val="003F0159"/>
    <w:rsid w:val="003F02AD"/>
    <w:rsid w:val="003F0AC8"/>
    <w:rsid w:val="003F0EEF"/>
    <w:rsid w:val="003F4573"/>
    <w:rsid w:val="003F4BF6"/>
    <w:rsid w:val="00400118"/>
    <w:rsid w:val="004008E6"/>
    <w:rsid w:val="00401B24"/>
    <w:rsid w:val="004024CF"/>
    <w:rsid w:val="004026BF"/>
    <w:rsid w:val="00402F1E"/>
    <w:rsid w:val="004037AE"/>
    <w:rsid w:val="00404267"/>
    <w:rsid w:val="004055E8"/>
    <w:rsid w:val="0040627B"/>
    <w:rsid w:val="00407F43"/>
    <w:rsid w:val="004108E4"/>
    <w:rsid w:val="004113E0"/>
    <w:rsid w:val="004124FC"/>
    <w:rsid w:val="00413B9F"/>
    <w:rsid w:val="00413DB7"/>
    <w:rsid w:val="00414FEC"/>
    <w:rsid w:val="00415186"/>
    <w:rsid w:val="00417863"/>
    <w:rsid w:val="00417AE7"/>
    <w:rsid w:val="0042073D"/>
    <w:rsid w:val="00421326"/>
    <w:rsid w:val="00421966"/>
    <w:rsid w:val="00422E02"/>
    <w:rsid w:val="004234C6"/>
    <w:rsid w:val="00423F97"/>
    <w:rsid w:val="00424E76"/>
    <w:rsid w:val="00426581"/>
    <w:rsid w:val="004272F7"/>
    <w:rsid w:val="00427AD7"/>
    <w:rsid w:val="00430303"/>
    <w:rsid w:val="00434730"/>
    <w:rsid w:val="00435C4F"/>
    <w:rsid w:val="00436AF3"/>
    <w:rsid w:val="004420A4"/>
    <w:rsid w:val="0044307F"/>
    <w:rsid w:val="004436A1"/>
    <w:rsid w:val="004459F2"/>
    <w:rsid w:val="0044643C"/>
    <w:rsid w:val="004509E4"/>
    <w:rsid w:val="00451C89"/>
    <w:rsid w:val="0045241A"/>
    <w:rsid w:val="00452ED4"/>
    <w:rsid w:val="0045339E"/>
    <w:rsid w:val="00454F7A"/>
    <w:rsid w:val="004552E4"/>
    <w:rsid w:val="004568BE"/>
    <w:rsid w:val="00456B37"/>
    <w:rsid w:val="00456EE1"/>
    <w:rsid w:val="0045759C"/>
    <w:rsid w:val="00460A4E"/>
    <w:rsid w:val="004614DA"/>
    <w:rsid w:val="004619B9"/>
    <w:rsid w:val="00461A92"/>
    <w:rsid w:val="0046293B"/>
    <w:rsid w:val="00462CF2"/>
    <w:rsid w:val="0046314A"/>
    <w:rsid w:val="00464034"/>
    <w:rsid w:val="0046583E"/>
    <w:rsid w:val="004671EB"/>
    <w:rsid w:val="0046792B"/>
    <w:rsid w:val="00467AEB"/>
    <w:rsid w:val="0047241E"/>
    <w:rsid w:val="004726DD"/>
    <w:rsid w:val="00472B1D"/>
    <w:rsid w:val="00472D62"/>
    <w:rsid w:val="004731A1"/>
    <w:rsid w:val="0047328E"/>
    <w:rsid w:val="00474D10"/>
    <w:rsid w:val="00475576"/>
    <w:rsid w:val="00475776"/>
    <w:rsid w:val="00475D03"/>
    <w:rsid w:val="0048010B"/>
    <w:rsid w:val="00480DBE"/>
    <w:rsid w:val="00483F02"/>
    <w:rsid w:val="00485516"/>
    <w:rsid w:val="00486584"/>
    <w:rsid w:val="00487F7A"/>
    <w:rsid w:val="00491DCB"/>
    <w:rsid w:val="004924B0"/>
    <w:rsid w:val="0049276C"/>
    <w:rsid w:val="0049284E"/>
    <w:rsid w:val="00493814"/>
    <w:rsid w:val="00493A2D"/>
    <w:rsid w:val="00495299"/>
    <w:rsid w:val="004A0D62"/>
    <w:rsid w:val="004A1B9F"/>
    <w:rsid w:val="004A1CF6"/>
    <w:rsid w:val="004A28DC"/>
    <w:rsid w:val="004A3166"/>
    <w:rsid w:val="004A4047"/>
    <w:rsid w:val="004A4050"/>
    <w:rsid w:val="004A4BAF"/>
    <w:rsid w:val="004A4EE9"/>
    <w:rsid w:val="004A5853"/>
    <w:rsid w:val="004A60A2"/>
    <w:rsid w:val="004A6C44"/>
    <w:rsid w:val="004A785C"/>
    <w:rsid w:val="004A7D1D"/>
    <w:rsid w:val="004B008E"/>
    <w:rsid w:val="004B0C2B"/>
    <w:rsid w:val="004B0FC9"/>
    <w:rsid w:val="004B2000"/>
    <w:rsid w:val="004B2898"/>
    <w:rsid w:val="004B323B"/>
    <w:rsid w:val="004B34F2"/>
    <w:rsid w:val="004B379D"/>
    <w:rsid w:val="004B37C7"/>
    <w:rsid w:val="004B431F"/>
    <w:rsid w:val="004B4678"/>
    <w:rsid w:val="004B5329"/>
    <w:rsid w:val="004B5D8C"/>
    <w:rsid w:val="004B75AB"/>
    <w:rsid w:val="004C122E"/>
    <w:rsid w:val="004C286B"/>
    <w:rsid w:val="004C2E7F"/>
    <w:rsid w:val="004C3B01"/>
    <w:rsid w:val="004C480E"/>
    <w:rsid w:val="004C63DF"/>
    <w:rsid w:val="004C6433"/>
    <w:rsid w:val="004C740A"/>
    <w:rsid w:val="004C779E"/>
    <w:rsid w:val="004D0C87"/>
    <w:rsid w:val="004D15EF"/>
    <w:rsid w:val="004D16CC"/>
    <w:rsid w:val="004D2161"/>
    <w:rsid w:val="004D34BF"/>
    <w:rsid w:val="004D3E44"/>
    <w:rsid w:val="004D43FC"/>
    <w:rsid w:val="004D4D9A"/>
    <w:rsid w:val="004D508E"/>
    <w:rsid w:val="004D59AE"/>
    <w:rsid w:val="004D5CFF"/>
    <w:rsid w:val="004D6226"/>
    <w:rsid w:val="004D6266"/>
    <w:rsid w:val="004E0D38"/>
    <w:rsid w:val="004E2DCA"/>
    <w:rsid w:val="004E4113"/>
    <w:rsid w:val="004E4C05"/>
    <w:rsid w:val="004E4C52"/>
    <w:rsid w:val="004E5547"/>
    <w:rsid w:val="004E573F"/>
    <w:rsid w:val="004E5F6D"/>
    <w:rsid w:val="004F0577"/>
    <w:rsid w:val="004F0868"/>
    <w:rsid w:val="004F0D9F"/>
    <w:rsid w:val="004F0DE9"/>
    <w:rsid w:val="004F12E6"/>
    <w:rsid w:val="004F131F"/>
    <w:rsid w:val="004F1DE1"/>
    <w:rsid w:val="004F2968"/>
    <w:rsid w:val="004F2B44"/>
    <w:rsid w:val="004F3158"/>
    <w:rsid w:val="004F675B"/>
    <w:rsid w:val="004F6B31"/>
    <w:rsid w:val="005017F4"/>
    <w:rsid w:val="00502E33"/>
    <w:rsid w:val="00503E1E"/>
    <w:rsid w:val="00503EE8"/>
    <w:rsid w:val="00504395"/>
    <w:rsid w:val="00505007"/>
    <w:rsid w:val="00505591"/>
    <w:rsid w:val="00505931"/>
    <w:rsid w:val="00507FA8"/>
    <w:rsid w:val="00510C88"/>
    <w:rsid w:val="00510F49"/>
    <w:rsid w:val="0051114D"/>
    <w:rsid w:val="00511A60"/>
    <w:rsid w:val="005124CF"/>
    <w:rsid w:val="005124E9"/>
    <w:rsid w:val="00512911"/>
    <w:rsid w:val="005135BB"/>
    <w:rsid w:val="005135F8"/>
    <w:rsid w:val="00514538"/>
    <w:rsid w:val="0051473F"/>
    <w:rsid w:val="00517CD6"/>
    <w:rsid w:val="00521835"/>
    <w:rsid w:val="00521A52"/>
    <w:rsid w:val="00521F65"/>
    <w:rsid w:val="0052248C"/>
    <w:rsid w:val="005239C8"/>
    <w:rsid w:val="00524033"/>
    <w:rsid w:val="00525F58"/>
    <w:rsid w:val="00526A6F"/>
    <w:rsid w:val="00526B31"/>
    <w:rsid w:val="00526C9F"/>
    <w:rsid w:val="0053127A"/>
    <w:rsid w:val="00531306"/>
    <w:rsid w:val="00532B7E"/>
    <w:rsid w:val="00533634"/>
    <w:rsid w:val="005341DD"/>
    <w:rsid w:val="005355AF"/>
    <w:rsid w:val="00535979"/>
    <w:rsid w:val="00536AE7"/>
    <w:rsid w:val="00537A51"/>
    <w:rsid w:val="00540C8E"/>
    <w:rsid w:val="005416F6"/>
    <w:rsid w:val="00541F56"/>
    <w:rsid w:val="00542740"/>
    <w:rsid w:val="00542AB8"/>
    <w:rsid w:val="005447C0"/>
    <w:rsid w:val="0054575D"/>
    <w:rsid w:val="005461DF"/>
    <w:rsid w:val="00547123"/>
    <w:rsid w:val="005471A7"/>
    <w:rsid w:val="0054786C"/>
    <w:rsid w:val="00547AA9"/>
    <w:rsid w:val="00550D31"/>
    <w:rsid w:val="00550D6A"/>
    <w:rsid w:val="00550DCF"/>
    <w:rsid w:val="0055182F"/>
    <w:rsid w:val="00553925"/>
    <w:rsid w:val="00553FB4"/>
    <w:rsid w:val="00554159"/>
    <w:rsid w:val="005552CD"/>
    <w:rsid w:val="005559D4"/>
    <w:rsid w:val="005568D0"/>
    <w:rsid w:val="00556A9D"/>
    <w:rsid w:val="00557143"/>
    <w:rsid w:val="0055728E"/>
    <w:rsid w:val="005603BE"/>
    <w:rsid w:val="005626D9"/>
    <w:rsid w:val="00562938"/>
    <w:rsid w:val="00562C38"/>
    <w:rsid w:val="00563412"/>
    <w:rsid w:val="005634BF"/>
    <w:rsid w:val="0056551C"/>
    <w:rsid w:val="00565C8F"/>
    <w:rsid w:val="00565FBC"/>
    <w:rsid w:val="00566800"/>
    <w:rsid w:val="00566BB9"/>
    <w:rsid w:val="005672DD"/>
    <w:rsid w:val="00567824"/>
    <w:rsid w:val="00567A65"/>
    <w:rsid w:val="00567D0D"/>
    <w:rsid w:val="00567D8F"/>
    <w:rsid w:val="00567DA5"/>
    <w:rsid w:val="00570D6D"/>
    <w:rsid w:val="00571AA3"/>
    <w:rsid w:val="00571BBF"/>
    <w:rsid w:val="00571C9C"/>
    <w:rsid w:val="00572F39"/>
    <w:rsid w:val="00573E11"/>
    <w:rsid w:val="00574E20"/>
    <w:rsid w:val="005753A6"/>
    <w:rsid w:val="00575720"/>
    <w:rsid w:val="00576E87"/>
    <w:rsid w:val="00577048"/>
    <w:rsid w:val="00580553"/>
    <w:rsid w:val="005819AD"/>
    <w:rsid w:val="00582E8A"/>
    <w:rsid w:val="00582F70"/>
    <w:rsid w:val="00584069"/>
    <w:rsid w:val="00585E2F"/>
    <w:rsid w:val="005866EB"/>
    <w:rsid w:val="00586F2E"/>
    <w:rsid w:val="00587E15"/>
    <w:rsid w:val="00587FFB"/>
    <w:rsid w:val="00590067"/>
    <w:rsid w:val="0059090F"/>
    <w:rsid w:val="00594674"/>
    <w:rsid w:val="005950A2"/>
    <w:rsid w:val="005954DC"/>
    <w:rsid w:val="00595B51"/>
    <w:rsid w:val="005A07F8"/>
    <w:rsid w:val="005A110F"/>
    <w:rsid w:val="005A3C5C"/>
    <w:rsid w:val="005A3EA0"/>
    <w:rsid w:val="005A43FE"/>
    <w:rsid w:val="005A6612"/>
    <w:rsid w:val="005A692E"/>
    <w:rsid w:val="005A6B8B"/>
    <w:rsid w:val="005A741B"/>
    <w:rsid w:val="005B068C"/>
    <w:rsid w:val="005B6E40"/>
    <w:rsid w:val="005B7DA4"/>
    <w:rsid w:val="005C0ABE"/>
    <w:rsid w:val="005C0EC0"/>
    <w:rsid w:val="005C19A0"/>
    <w:rsid w:val="005C28C9"/>
    <w:rsid w:val="005C352D"/>
    <w:rsid w:val="005C3DE4"/>
    <w:rsid w:val="005C3F39"/>
    <w:rsid w:val="005C4469"/>
    <w:rsid w:val="005C4992"/>
    <w:rsid w:val="005C4A91"/>
    <w:rsid w:val="005C4EBA"/>
    <w:rsid w:val="005C7118"/>
    <w:rsid w:val="005D048E"/>
    <w:rsid w:val="005D0A75"/>
    <w:rsid w:val="005D2593"/>
    <w:rsid w:val="005D3857"/>
    <w:rsid w:val="005D71FA"/>
    <w:rsid w:val="005D75B3"/>
    <w:rsid w:val="005D7B0E"/>
    <w:rsid w:val="005D7BE6"/>
    <w:rsid w:val="005D7C15"/>
    <w:rsid w:val="005D7FF5"/>
    <w:rsid w:val="005E0A08"/>
    <w:rsid w:val="005E1C60"/>
    <w:rsid w:val="005F0C5C"/>
    <w:rsid w:val="005F1128"/>
    <w:rsid w:val="005F15AC"/>
    <w:rsid w:val="005F204F"/>
    <w:rsid w:val="005F4F22"/>
    <w:rsid w:val="005F4F2F"/>
    <w:rsid w:val="005F5BE5"/>
    <w:rsid w:val="005F7A8E"/>
    <w:rsid w:val="005F7E27"/>
    <w:rsid w:val="005F7FAF"/>
    <w:rsid w:val="006000EF"/>
    <w:rsid w:val="006007FD"/>
    <w:rsid w:val="00600EB7"/>
    <w:rsid w:val="00600EC4"/>
    <w:rsid w:val="00601C6E"/>
    <w:rsid w:val="006053CB"/>
    <w:rsid w:val="00605BA5"/>
    <w:rsid w:val="006062A7"/>
    <w:rsid w:val="00606DC0"/>
    <w:rsid w:val="00606E90"/>
    <w:rsid w:val="00612EAA"/>
    <w:rsid w:val="006139B3"/>
    <w:rsid w:val="00615ACE"/>
    <w:rsid w:val="00615BE6"/>
    <w:rsid w:val="0061687B"/>
    <w:rsid w:val="00616E55"/>
    <w:rsid w:val="00617168"/>
    <w:rsid w:val="0062103C"/>
    <w:rsid w:val="00621FB5"/>
    <w:rsid w:val="00622600"/>
    <w:rsid w:val="00622FF5"/>
    <w:rsid w:val="006241BD"/>
    <w:rsid w:val="0062468E"/>
    <w:rsid w:val="006268AC"/>
    <w:rsid w:val="00627D19"/>
    <w:rsid w:val="006311AF"/>
    <w:rsid w:val="006324E8"/>
    <w:rsid w:val="00633388"/>
    <w:rsid w:val="006336EC"/>
    <w:rsid w:val="0063424D"/>
    <w:rsid w:val="0064060C"/>
    <w:rsid w:val="00640F03"/>
    <w:rsid w:val="006416E1"/>
    <w:rsid w:val="00641A24"/>
    <w:rsid w:val="00643ECD"/>
    <w:rsid w:val="00644685"/>
    <w:rsid w:val="0064554F"/>
    <w:rsid w:val="00646492"/>
    <w:rsid w:val="0064667D"/>
    <w:rsid w:val="00646D51"/>
    <w:rsid w:val="00647089"/>
    <w:rsid w:val="006515AF"/>
    <w:rsid w:val="0065170A"/>
    <w:rsid w:val="006517D2"/>
    <w:rsid w:val="00652629"/>
    <w:rsid w:val="00653E22"/>
    <w:rsid w:val="00655672"/>
    <w:rsid w:val="00655BDA"/>
    <w:rsid w:val="00655C1A"/>
    <w:rsid w:val="00655E59"/>
    <w:rsid w:val="00656B67"/>
    <w:rsid w:val="006577FB"/>
    <w:rsid w:val="00657C88"/>
    <w:rsid w:val="00663374"/>
    <w:rsid w:val="006637A5"/>
    <w:rsid w:val="006637DF"/>
    <w:rsid w:val="00664F29"/>
    <w:rsid w:val="00667D74"/>
    <w:rsid w:val="00671835"/>
    <w:rsid w:val="00672E5D"/>
    <w:rsid w:val="0067379E"/>
    <w:rsid w:val="0067385F"/>
    <w:rsid w:val="00674F86"/>
    <w:rsid w:val="00675BAB"/>
    <w:rsid w:val="0067653D"/>
    <w:rsid w:val="006808B9"/>
    <w:rsid w:val="00680915"/>
    <w:rsid w:val="006828FC"/>
    <w:rsid w:val="00683AC0"/>
    <w:rsid w:val="00686739"/>
    <w:rsid w:val="00690B22"/>
    <w:rsid w:val="0069164B"/>
    <w:rsid w:val="00691B1E"/>
    <w:rsid w:val="0069286B"/>
    <w:rsid w:val="00692A3F"/>
    <w:rsid w:val="006938FE"/>
    <w:rsid w:val="00693EDC"/>
    <w:rsid w:val="00695C30"/>
    <w:rsid w:val="00695C6E"/>
    <w:rsid w:val="006964CC"/>
    <w:rsid w:val="0069735A"/>
    <w:rsid w:val="00697EB2"/>
    <w:rsid w:val="006A03F0"/>
    <w:rsid w:val="006A0B43"/>
    <w:rsid w:val="006A0C57"/>
    <w:rsid w:val="006A1181"/>
    <w:rsid w:val="006A1360"/>
    <w:rsid w:val="006A17FB"/>
    <w:rsid w:val="006A1F53"/>
    <w:rsid w:val="006A2977"/>
    <w:rsid w:val="006A5628"/>
    <w:rsid w:val="006A7A85"/>
    <w:rsid w:val="006B07C1"/>
    <w:rsid w:val="006B0B8F"/>
    <w:rsid w:val="006B0DFE"/>
    <w:rsid w:val="006B14BE"/>
    <w:rsid w:val="006B1D7F"/>
    <w:rsid w:val="006B29F2"/>
    <w:rsid w:val="006B30B4"/>
    <w:rsid w:val="006B339D"/>
    <w:rsid w:val="006B75E4"/>
    <w:rsid w:val="006C05B2"/>
    <w:rsid w:val="006C5F65"/>
    <w:rsid w:val="006C7095"/>
    <w:rsid w:val="006C7CAF"/>
    <w:rsid w:val="006D0E8B"/>
    <w:rsid w:val="006D1E22"/>
    <w:rsid w:val="006D20BC"/>
    <w:rsid w:val="006D2BF2"/>
    <w:rsid w:val="006D3311"/>
    <w:rsid w:val="006D3371"/>
    <w:rsid w:val="006D3C0C"/>
    <w:rsid w:val="006D3C82"/>
    <w:rsid w:val="006D3EB1"/>
    <w:rsid w:val="006D4163"/>
    <w:rsid w:val="006D46BC"/>
    <w:rsid w:val="006D4731"/>
    <w:rsid w:val="006D5001"/>
    <w:rsid w:val="006D5BB0"/>
    <w:rsid w:val="006D67BB"/>
    <w:rsid w:val="006E0D9A"/>
    <w:rsid w:val="006E1453"/>
    <w:rsid w:val="006E151A"/>
    <w:rsid w:val="006E1756"/>
    <w:rsid w:val="006E24DA"/>
    <w:rsid w:val="006E6263"/>
    <w:rsid w:val="006E6BEC"/>
    <w:rsid w:val="006F0605"/>
    <w:rsid w:val="006F1332"/>
    <w:rsid w:val="006F1C37"/>
    <w:rsid w:val="006F29C3"/>
    <w:rsid w:val="006F2B69"/>
    <w:rsid w:val="006F2FC0"/>
    <w:rsid w:val="006F3DD5"/>
    <w:rsid w:val="006F4324"/>
    <w:rsid w:val="006F5461"/>
    <w:rsid w:val="006F55D2"/>
    <w:rsid w:val="006F5FE8"/>
    <w:rsid w:val="006F61B7"/>
    <w:rsid w:val="006F6753"/>
    <w:rsid w:val="006F7C82"/>
    <w:rsid w:val="006F7D8C"/>
    <w:rsid w:val="007008C4"/>
    <w:rsid w:val="007017CC"/>
    <w:rsid w:val="00701CF8"/>
    <w:rsid w:val="0070238C"/>
    <w:rsid w:val="00702665"/>
    <w:rsid w:val="00702866"/>
    <w:rsid w:val="00702EA5"/>
    <w:rsid w:val="00703964"/>
    <w:rsid w:val="007042CA"/>
    <w:rsid w:val="007043E5"/>
    <w:rsid w:val="00705295"/>
    <w:rsid w:val="00706004"/>
    <w:rsid w:val="00707568"/>
    <w:rsid w:val="007108E7"/>
    <w:rsid w:val="007111FD"/>
    <w:rsid w:val="00711452"/>
    <w:rsid w:val="00711936"/>
    <w:rsid w:val="007123A1"/>
    <w:rsid w:val="0071281D"/>
    <w:rsid w:val="00712AB7"/>
    <w:rsid w:val="00714B8A"/>
    <w:rsid w:val="00714F9F"/>
    <w:rsid w:val="00715C4C"/>
    <w:rsid w:val="007161F1"/>
    <w:rsid w:val="00716632"/>
    <w:rsid w:val="007202C1"/>
    <w:rsid w:val="00720A85"/>
    <w:rsid w:val="00720B94"/>
    <w:rsid w:val="007219A4"/>
    <w:rsid w:val="00721F20"/>
    <w:rsid w:val="00722FC0"/>
    <w:rsid w:val="00723DF1"/>
    <w:rsid w:val="00725323"/>
    <w:rsid w:val="00727C82"/>
    <w:rsid w:val="007307B0"/>
    <w:rsid w:val="00730EE0"/>
    <w:rsid w:val="00731576"/>
    <w:rsid w:val="00731DB1"/>
    <w:rsid w:val="00731E7E"/>
    <w:rsid w:val="00731E7F"/>
    <w:rsid w:val="00732444"/>
    <w:rsid w:val="00733AF9"/>
    <w:rsid w:val="00735ECE"/>
    <w:rsid w:val="00736890"/>
    <w:rsid w:val="00737F47"/>
    <w:rsid w:val="007402CE"/>
    <w:rsid w:val="00740A27"/>
    <w:rsid w:val="00740C41"/>
    <w:rsid w:val="00743224"/>
    <w:rsid w:val="00744696"/>
    <w:rsid w:val="00745882"/>
    <w:rsid w:val="007468BD"/>
    <w:rsid w:val="00747A54"/>
    <w:rsid w:val="00747C73"/>
    <w:rsid w:val="00750ECC"/>
    <w:rsid w:val="00751793"/>
    <w:rsid w:val="00752044"/>
    <w:rsid w:val="00752077"/>
    <w:rsid w:val="007551F2"/>
    <w:rsid w:val="007554AD"/>
    <w:rsid w:val="0076045F"/>
    <w:rsid w:val="00760AE2"/>
    <w:rsid w:val="007610F1"/>
    <w:rsid w:val="00763510"/>
    <w:rsid w:val="00763C70"/>
    <w:rsid w:val="0076411D"/>
    <w:rsid w:val="00764871"/>
    <w:rsid w:val="0076504A"/>
    <w:rsid w:val="007664B2"/>
    <w:rsid w:val="007703F0"/>
    <w:rsid w:val="007709C1"/>
    <w:rsid w:val="007714AF"/>
    <w:rsid w:val="00771605"/>
    <w:rsid w:val="00772524"/>
    <w:rsid w:val="007725D8"/>
    <w:rsid w:val="007736F0"/>
    <w:rsid w:val="00773EFA"/>
    <w:rsid w:val="0077523F"/>
    <w:rsid w:val="00775B32"/>
    <w:rsid w:val="00782753"/>
    <w:rsid w:val="00783579"/>
    <w:rsid w:val="007843AB"/>
    <w:rsid w:val="00785111"/>
    <w:rsid w:val="0078522A"/>
    <w:rsid w:val="00786C0E"/>
    <w:rsid w:val="00787A07"/>
    <w:rsid w:val="00792AC1"/>
    <w:rsid w:val="00794F7A"/>
    <w:rsid w:val="00794F7D"/>
    <w:rsid w:val="007A02C7"/>
    <w:rsid w:val="007A2021"/>
    <w:rsid w:val="007A258F"/>
    <w:rsid w:val="007A5196"/>
    <w:rsid w:val="007A5F8B"/>
    <w:rsid w:val="007B11E0"/>
    <w:rsid w:val="007B1A6A"/>
    <w:rsid w:val="007B3932"/>
    <w:rsid w:val="007B3B61"/>
    <w:rsid w:val="007B4678"/>
    <w:rsid w:val="007B5163"/>
    <w:rsid w:val="007B5CC5"/>
    <w:rsid w:val="007B6BC0"/>
    <w:rsid w:val="007B70DC"/>
    <w:rsid w:val="007B714C"/>
    <w:rsid w:val="007B7337"/>
    <w:rsid w:val="007B7EC1"/>
    <w:rsid w:val="007C0681"/>
    <w:rsid w:val="007C073B"/>
    <w:rsid w:val="007C0D2D"/>
    <w:rsid w:val="007C11F6"/>
    <w:rsid w:val="007C2553"/>
    <w:rsid w:val="007C3480"/>
    <w:rsid w:val="007C3A9C"/>
    <w:rsid w:val="007C48FF"/>
    <w:rsid w:val="007C6698"/>
    <w:rsid w:val="007C7C0D"/>
    <w:rsid w:val="007D0CF8"/>
    <w:rsid w:val="007D1182"/>
    <w:rsid w:val="007D2286"/>
    <w:rsid w:val="007D2CB5"/>
    <w:rsid w:val="007D5476"/>
    <w:rsid w:val="007D56F7"/>
    <w:rsid w:val="007D5746"/>
    <w:rsid w:val="007D5AE1"/>
    <w:rsid w:val="007D7072"/>
    <w:rsid w:val="007E0D2B"/>
    <w:rsid w:val="007E2251"/>
    <w:rsid w:val="007E2BCB"/>
    <w:rsid w:val="007F127F"/>
    <w:rsid w:val="007F2ED7"/>
    <w:rsid w:val="007F4712"/>
    <w:rsid w:val="007F4F9B"/>
    <w:rsid w:val="007F5E26"/>
    <w:rsid w:val="007F6817"/>
    <w:rsid w:val="007F7EE7"/>
    <w:rsid w:val="007F7F7F"/>
    <w:rsid w:val="008015D8"/>
    <w:rsid w:val="008053E8"/>
    <w:rsid w:val="008066CA"/>
    <w:rsid w:val="00807EB5"/>
    <w:rsid w:val="0081096F"/>
    <w:rsid w:val="0081105B"/>
    <w:rsid w:val="008123E5"/>
    <w:rsid w:val="0081256B"/>
    <w:rsid w:val="0081393C"/>
    <w:rsid w:val="0081608B"/>
    <w:rsid w:val="00816E95"/>
    <w:rsid w:val="0081704F"/>
    <w:rsid w:val="0081779E"/>
    <w:rsid w:val="00817C69"/>
    <w:rsid w:val="00820166"/>
    <w:rsid w:val="008213A5"/>
    <w:rsid w:val="00821A74"/>
    <w:rsid w:val="008259B8"/>
    <w:rsid w:val="00825F6E"/>
    <w:rsid w:val="00826DB4"/>
    <w:rsid w:val="008308EF"/>
    <w:rsid w:val="00830A8C"/>
    <w:rsid w:val="00830D51"/>
    <w:rsid w:val="0083130A"/>
    <w:rsid w:val="008322DF"/>
    <w:rsid w:val="00832C9C"/>
    <w:rsid w:val="00834FE2"/>
    <w:rsid w:val="00835581"/>
    <w:rsid w:val="00836956"/>
    <w:rsid w:val="00840E18"/>
    <w:rsid w:val="00842509"/>
    <w:rsid w:val="00845410"/>
    <w:rsid w:val="00845723"/>
    <w:rsid w:val="0084581F"/>
    <w:rsid w:val="0084677A"/>
    <w:rsid w:val="008474BC"/>
    <w:rsid w:val="00851B5D"/>
    <w:rsid w:val="00852033"/>
    <w:rsid w:val="00852801"/>
    <w:rsid w:val="0085345B"/>
    <w:rsid w:val="00853C0B"/>
    <w:rsid w:val="008540E5"/>
    <w:rsid w:val="008548EE"/>
    <w:rsid w:val="00854C08"/>
    <w:rsid w:val="00854E6A"/>
    <w:rsid w:val="00855C36"/>
    <w:rsid w:val="00856675"/>
    <w:rsid w:val="00856C8B"/>
    <w:rsid w:val="008573F5"/>
    <w:rsid w:val="00862CF6"/>
    <w:rsid w:val="00862EC4"/>
    <w:rsid w:val="008630AC"/>
    <w:rsid w:val="00863E10"/>
    <w:rsid w:val="0086423B"/>
    <w:rsid w:val="00865098"/>
    <w:rsid w:val="00865C96"/>
    <w:rsid w:val="0086735C"/>
    <w:rsid w:val="008706A9"/>
    <w:rsid w:val="00872C4C"/>
    <w:rsid w:val="00872FFD"/>
    <w:rsid w:val="0087379C"/>
    <w:rsid w:val="00874630"/>
    <w:rsid w:val="008759B7"/>
    <w:rsid w:val="00875A50"/>
    <w:rsid w:val="00876139"/>
    <w:rsid w:val="008766AE"/>
    <w:rsid w:val="0087684A"/>
    <w:rsid w:val="00880148"/>
    <w:rsid w:val="008817C5"/>
    <w:rsid w:val="00881909"/>
    <w:rsid w:val="00883139"/>
    <w:rsid w:val="0088634A"/>
    <w:rsid w:val="00887515"/>
    <w:rsid w:val="00890B28"/>
    <w:rsid w:val="00891337"/>
    <w:rsid w:val="008915E2"/>
    <w:rsid w:val="00891699"/>
    <w:rsid w:val="00893870"/>
    <w:rsid w:val="00893A6C"/>
    <w:rsid w:val="00893E78"/>
    <w:rsid w:val="008957AB"/>
    <w:rsid w:val="008957BE"/>
    <w:rsid w:val="008974D2"/>
    <w:rsid w:val="008A004C"/>
    <w:rsid w:val="008A1169"/>
    <w:rsid w:val="008A2515"/>
    <w:rsid w:val="008A2790"/>
    <w:rsid w:val="008A29A1"/>
    <w:rsid w:val="008A2C80"/>
    <w:rsid w:val="008A2FF7"/>
    <w:rsid w:val="008A3675"/>
    <w:rsid w:val="008A4AE9"/>
    <w:rsid w:val="008A5ECD"/>
    <w:rsid w:val="008A69F3"/>
    <w:rsid w:val="008A7113"/>
    <w:rsid w:val="008A7820"/>
    <w:rsid w:val="008B06C7"/>
    <w:rsid w:val="008B0FB4"/>
    <w:rsid w:val="008B104D"/>
    <w:rsid w:val="008B10A4"/>
    <w:rsid w:val="008B192B"/>
    <w:rsid w:val="008B2307"/>
    <w:rsid w:val="008B27E4"/>
    <w:rsid w:val="008B31DB"/>
    <w:rsid w:val="008B761F"/>
    <w:rsid w:val="008B78A8"/>
    <w:rsid w:val="008C0CFF"/>
    <w:rsid w:val="008C4410"/>
    <w:rsid w:val="008C5183"/>
    <w:rsid w:val="008D0214"/>
    <w:rsid w:val="008D088D"/>
    <w:rsid w:val="008D24F5"/>
    <w:rsid w:val="008D32FA"/>
    <w:rsid w:val="008D48BB"/>
    <w:rsid w:val="008D4A27"/>
    <w:rsid w:val="008D51A4"/>
    <w:rsid w:val="008D56A4"/>
    <w:rsid w:val="008D5986"/>
    <w:rsid w:val="008D5AF4"/>
    <w:rsid w:val="008D5B3E"/>
    <w:rsid w:val="008D5E53"/>
    <w:rsid w:val="008D5FB1"/>
    <w:rsid w:val="008E03DB"/>
    <w:rsid w:val="008E12B7"/>
    <w:rsid w:val="008E1428"/>
    <w:rsid w:val="008E75A3"/>
    <w:rsid w:val="008F0197"/>
    <w:rsid w:val="008F05C9"/>
    <w:rsid w:val="008F1B3F"/>
    <w:rsid w:val="008F1BFB"/>
    <w:rsid w:val="008F226A"/>
    <w:rsid w:val="008F2E56"/>
    <w:rsid w:val="008F351F"/>
    <w:rsid w:val="008F3E01"/>
    <w:rsid w:val="008F408A"/>
    <w:rsid w:val="008F44A0"/>
    <w:rsid w:val="008F4F57"/>
    <w:rsid w:val="008F5DAD"/>
    <w:rsid w:val="008F607A"/>
    <w:rsid w:val="008F6BEB"/>
    <w:rsid w:val="008F6CB4"/>
    <w:rsid w:val="00900059"/>
    <w:rsid w:val="00900CE4"/>
    <w:rsid w:val="00903DD3"/>
    <w:rsid w:val="009047C1"/>
    <w:rsid w:val="00905427"/>
    <w:rsid w:val="00906AAD"/>
    <w:rsid w:val="00906D88"/>
    <w:rsid w:val="009077A3"/>
    <w:rsid w:val="0091231F"/>
    <w:rsid w:val="009143E5"/>
    <w:rsid w:val="00914827"/>
    <w:rsid w:val="00915101"/>
    <w:rsid w:val="0091576D"/>
    <w:rsid w:val="00915D84"/>
    <w:rsid w:val="009165EC"/>
    <w:rsid w:val="0091660E"/>
    <w:rsid w:val="00916AB5"/>
    <w:rsid w:val="0091707C"/>
    <w:rsid w:val="0091747D"/>
    <w:rsid w:val="00917CB5"/>
    <w:rsid w:val="00917CC7"/>
    <w:rsid w:val="00917F63"/>
    <w:rsid w:val="00920039"/>
    <w:rsid w:val="009206B4"/>
    <w:rsid w:val="00920C3C"/>
    <w:rsid w:val="00921A0D"/>
    <w:rsid w:val="009239A3"/>
    <w:rsid w:val="00923ACD"/>
    <w:rsid w:val="00923D63"/>
    <w:rsid w:val="009247EB"/>
    <w:rsid w:val="00926140"/>
    <w:rsid w:val="00926E53"/>
    <w:rsid w:val="00927BA0"/>
    <w:rsid w:val="00930299"/>
    <w:rsid w:val="00930360"/>
    <w:rsid w:val="00930848"/>
    <w:rsid w:val="009319FD"/>
    <w:rsid w:val="009323EB"/>
    <w:rsid w:val="00932608"/>
    <w:rsid w:val="0093395E"/>
    <w:rsid w:val="00936C2B"/>
    <w:rsid w:val="00937228"/>
    <w:rsid w:val="0093793B"/>
    <w:rsid w:val="00937D4A"/>
    <w:rsid w:val="0094120A"/>
    <w:rsid w:val="009431CF"/>
    <w:rsid w:val="00943749"/>
    <w:rsid w:val="00944004"/>
    <w:rsid w:val="0094430E"/>
    <w:rsid w:val="00944993"/>
    <w:rsid w:val="0094516C"/>
    <w:rsid w:val="009460A3"/>
    <w:rsid w:val="009464DF"/>
    <w:rsid w:val="00946618"/>
    <w:rsid w:val="009508B5"/>
    <w:rsid w:val="00950CB7"/>
    <w:rsid w:val="00952EFB"/>
    <w:rsid w:val="00952F14"/>
    <w:rsid w:val="009536AF"/>
    <w:rsid w:val="00954310"/>
    <w:rsid w:val="00955061"/>
    <w:rsid w:val="00955741"/>
    <w:rsid w:val="009559AC"/>
    <w:rsid w:val="00955AF5"/>
    <w:rsid w:val="0095674D"/>
    <w:rsid w:val="00956968"/>
    <w:rsid w:val="00956D85"/>
    <w:rsid w:val="009571D0"/>
    <w:rsid w:val="00957674"/>
    <w:rsid w:val="00957BB2"/>
    <w:rsid w:val="00957EEC"/>
    <w:rsid w:val="00961109"/>
    <w:rsid w:val="00961337"/>
    <w:rsid w:val="00961FA9"/>
    <w:rsid w:val="00962578"/>
    <w:rsid w:val="00962768"/>
    <w:rsid w:val="00962DDF"/>
    <w:rsid w:val="0096340B"/>
    <w:rsid w:val="00963CF7"/>
    <w:rsid w:val="00965E48"/>
    <w:rsid w:val="0096730C"/>
    <w:rsid w:val="00967946"/>
    <w:rsid w:val="00971932"/>
    <w:rsid w:val="00972172"/>
    <w:rsid w:val="00972307"/>
    <w:rsid w:val="009731F1"/>
    <w:rsid w:val="009732F6"/>
    <w:rsid w:val="00973548"/>
    <w:rsid w:val="00975018"/>
    <w:rsid w:val="00975E67"/>
    <w:rsid w:val="0097794A"/>
    <w:rsid w:val="00977C5F"/>
    <w:rsid w:val="00982385"/>
    <w:rsid w:val="009832E4"/>
    <w:rsid w:val="00983573"/>
    <w:rsid w:val="009836E2"/>
    <w:rsid w:val="00985EAE"/>
    <w:rsid w:val="00985F5E"/>
    <w:rsid w:val="00986355"/>
    <w:rsid w:val="0098728E"/>
    <w:rsid w:val="00992D59"/>
    <w:rsid w:val="00993831"/>
    <w:rsid w:val="009957B7"/>
    <w:rsid w:val="00995ED4"/>
    <w:rsid w:val="00997122"/>
    <w:rsid w:val="009A2874"/>
    <w:rsid w:val="009A30CB"/>
    <w:rsid w:val="009A316C"/>
    <w:rsid w:val="009A4335"/>
    <w:rsid w:val="009A6C25"/>
    <w:rsid w:val="009A7856"/>
    <w:rsid w:val="009B0013"/>
    <w:rsid w:val="009B0226"/>
    <w:rsid w:val="009B1BD4"/>
    <w:rsid w:val="009B1CB8"/>
    <w:rsid w:val="009B35DF"/>
    <w:rsid w:val="009B40EC"/>
    <w:rsid w:val="009B6E3F"/>
    <w:rsid w:val="009B749A"/>
    <w:rsid w:val="009B7775"/>
    <w:rsid w:val="009B7D5D"/>
    <w:rsid w:val="009C2953"/>
    <w:rsid w:val="009C29A5"/>
    <w:rsid w:val="009C3A49"/>
    <w:rsid w:val="009C4361"/>
    <w:rsid w:val="009C46E2"/>
    <w:rsid w:val="009C5174"/>
    <w:rsid w:val="009C5F4F"/>
    <w:rsid w:val="009C7243"/>
    <w:rsid w:val="009C770A"/>
    <w:rsid w:val="009D00E5"/>
    <w:rsid w:val="009D0160"/>
    <w:rsid w:val="009D0D22"/>
    <w:rsid w:val="009D1393"/>
    <w:rsid w:val="009D1FAD"/>
    <w:rsid w:val="009D2982"/>
    <w:rsid w:val="009D4162"/>
    <w:rsid w:val="009D68CA"/>
    <w:rsid w:val="009D6EF8"/>
    <w:rsid w:val="009D79D6"/>
    <w:rsid w:val="009D7B70"/>
    <w:rsid w:val="009D7CCD"/>
    <w:rsid w:val="009E1569"/>
    <w:rsid w:val="009E365F"/>
    <w:rsid w:val="009E39FF"/>
    <w:rsid w:val="009E46C9"/>
    <w:rsid w:val="009E61D4"/>
    <w:rsid w:val="009E6314"/>
    <w:rsid w:val="009E6546"/>
    <w:rsid w:val="009E7D85"/>
    <w:rsid w:val="009F3898"/>
    <w:rsid w:val="009F3933"/>
    <w:rsid w:val="009F3F85"/>
    <w:rsid w:val="009F5ACC"/>
    <w:rsid w:val="009F73D3"/>
    <w:rsid w:val="00A00623"/>
    <w:rsid w:val="00A018CB"/>
    <w:rsid w:val="00A0193D"/>
    <w:rsid w:val="00A021CB"/>
    <w:rsid w:val="00A029A5"/>
    <w:rsid w:val="00A037D1"/>
    <w:rsid w:val="00A03C65"/>
    <w:rsid w:val="00A05ECC"/>
    <w:rsid w:val="00A079E5"/>
    <w:rsid w:val="00A07BAA"/>
    <w:rsid w:val="00A1044D"/>
    <w:rsid w:val="00A113CB"/>
    <w:rsid w:val="00A11DFC"/>
    <w:rsid w:val="00A13295"/>
    <w:rsid w:val="00A156BC"/>
    <w:rsid w:val="00A15818"/>
    <w:rsid w:val="00A1588E"/>
    <w:rsid w:val="00A16A26"/>
    <w:rsid w:val="00A171F7"/>
    <w:rsid w:val="00A20FCF"/>
    <w:rsid w:val="00A21931"/>
    <w:rsid w:val="00A21983"/>
    <w:rsid w:val="00A21E59"/>
    <w:rsid w:val="00A236AB"/>
    <w:rsid w:val="00A23A7C"/>
    <w:rsid w:val="00A25B63"/>
    <w:rsid w:val="00A26EC2"/>
    <w:rsid w:val="00A274D4"/>
    <w:rsid w:val="00A27D35"/>
    <w:rsid w:val="00A31815"/>
    <w:rsid w:val="00A32783"/>
    <w:rsid w:val="00A33D9B"/>
    <w:rsid w:val="00A354A3"/>
    <w:rsid w:val="00A36918"/>
    <w:rsid w:val="00A37545"/>
    <w:rsid w:val="00A4040B"/>
    <w:rsid w:val="00A4050D"/>
    <w:rsid w:val="00A405B2"/>
    <w:rsid w:val="00A40D3E"/>
    <w:rsid w:val="00A42F68"/>
    <w:rsid w:val="00A45AE7"/>
    <w:rsid w:val="00A45DDD"/>
    <w:rsid w:val="00A46371"/>
    <w:rsid w:val="00A46D6B"/>
    <w:rsid w:val="00A46E7B"/>
    <w:rsid w:val="00A47FE3"/>
    <w:rsid w:val="00A5182D"/>
    <w:rsid w:val="00A54BF3"/>
    <w:rsid w:val="00A55C8F"/>
    <w:rsid w:val="00A55CDF"/>
    <w:rsid w:val="00A562EB"/>
    <w:rsid w:val="00A56F8B"/>
    <w:rsid w:val="00A60BA2"/>
    <w:rsid w:val="00A63148"/>
    <w:rsid w:val="00A649F9"/>
    <w:rsid w:val="00A65452"/>
    <w:rsid w:val="00A6550C"/>
    <w:rsid w:val="00A655DF"/>
    <w:rsid w:val="00A661EB"/>
    <w:rsid w:val="00A67283"/>
    <w:rsid w:val="00A67CD3"/>
    <w:rsid w:val="00A705F9"/>
    <w:rsid w:val="00A70FC0"/>
    <w:rsid w:val="00A71349"/>
    <w:rsid w:val="00A713E7"/>
    <w:rsid w:val="00A72064"/>
    <w:rsid w:val="00A75AE2"/>
    <w:rsid w:val="00A76379"/>
    <w:rsid w:val="00A76BC9"/>
    <w:rsid w:val="00A80595"/>
    <w:rsid w:val="00A80AE0"/>
    <w:rsid w:val="00A80F81"/>
    <w:rsid w:val="00A817ED"/>
    <w:rsid w:val="00A81EAB"/>
    <w:rsid w:val="00A83989"/>
    <w:rsid w:val="00A842F7"/>
    <w:rsid w:val="00A86097"/>
    <w:rsid w:val="00A871D4"/>
    <w:rsid w:val="00A90A91"/>
    <w:rsid w:val="00A90EE2"/>
    <w:rsid w:val="00A910ED"/>
    <w:rsid w:val="00A91923"/>
    <w:rsid w:val="00A9193D"/>
    <w:rsid w:val="00A93726"/>
    <w:rsid w:val="00A950A9"/>
    <w:rsid w:val="00A95CAF"/>
    <w:rsid w:val="00A9664F"/>
    <w:rsid w:val="00A97BF0"/>
    <w:rsid w:val="00AA0538"/>
    <w:rsid w:val="00AA06CF"/>
    <w:rsid w:val="00AA0C95"/>
    <w:rsid w:val="00AA0E02"/>
    <w:rsid w:val="00AA16D2"/>
    <w:rsid w:val="00AA2878"/>
    <w:rsid w:val="00AA2E71"/>
    <w:rsid w:val="00AA4714"/>
    <w:rsid w:val="00AA4DB6"/>
    <w:rsid w:val="00AA555E"/>
    <w:rsid w:val="00AA606D"/>
    <w:rsid w:val="00AB06EE"/>
    <w:rsid w:val="00AB24B5"/>
    <w:rsid w:val="00AB3854"/>
    <w:rsid w:val="00AB61C4"/>
    <w:rsid w:val="00AB746E"/>
    <w:rsid w:val="00AC13A5"/>
    <w:rsid w:val="00AC1887"/>
    <w:rsid w:val="00AC2D14"/>
    <w:rsid w:val="00AC45E8"/>
    <w:rsid w:val="00AC4839"/>
    <w:rsid w:val="00AC5349"/>
    <w:rsid w:val="00AC5398"/>
    <w:rsid w:val="00AC5559"/>
    <w:rsid w:val="00AC6239"/>
    <w:rsid w:val="00AC6F8B"/>
    <w:rsid w:val="00AC70FD"/>
    <w:rsid w:val="00AC7724"/>
    <w:rsid w:val="00AD0788"/>
    <w:rsid w:val="00AD0AE3"/>
    <w:rsid w:val="00AD1CF6"/>
    <w:rsid w:val="00AD3232"/>
    <w:rsid w:val="00AD3F57"/>
    <w:rsid w:val="00AD52E2"/>
    <w:rsid w:val="00AD5871"/>
    <w:rsid w:val="00AD67F9"/>
    <w:rsid w:val="00AE15EE"/>
    <w:rsid w:val="00AE1FEB"/>
    <w:rsid w:val="00AE39D7"/>
    <w:rsid w:val="00AE5D20"/>
    <w:rsid w:val="00AE64EF"/>
    <w:rsid w:val="00AF05BB"/>
    <w:rsid w:val="00AF10A3"/>
    <w:rsid w:val="00AF1D97"/>
    <w:rsid w:val="00AF2607"/>
    <w:rsid w:val="00AF2D37"/>
    <w:rsid w:val="00AF36E3"/>
    <w:rsid w:val="00AF658D"/>
    <w:rsid w:val="00B01B52"/>
    <w:rsid w:val="00B034F6"/>
    <w:rsid w:val="00B043A3"/>
    <w:rsid w:val="00B04AC6"/>
    <w:rsid w:val="00B05918"/>
    <w:rsid w:val="00B07084"/>
    <w:rsid w:val="00B0760A"/>
    <w:rsid w:val="00B1038E"/>
    <w:rsid w:val="00B105EA"/>
    <w:rsid w:val="00B10E97"/>
    <w:rsid w:val="00B113B5"/>
    <w:rsid w:val="00B1145F"/>
    <w:rsid w:val="00B1243C"/>
    <w:rsid w:val="00B139A2"/>
    <w:rsid w:val="00B14BE5"/>
    <w:rsid w:val="00B16A51"/>
    <w:rsid w:val="00B20B31"/>
    <w:rsid w:val="00B20FCC"/>
    <w:rsid w:val="00B213F0"/>
    <w:rsid w:val="00B216F7"/>
    <w:rsid w:val="00B227B3"/>
    <w:rsid w:val="00B23C1C"/>
    <w:rsid w:val="00B23F7A"/>
    <w:rsid w:val="00B240EB"/>
    <w:rsid w:val="00B33F82"/>
    <w:rsid w:val="00B345D4"/>
    <w:rsid w:val="00B36637"/>
    <w:rsid w:val="00B3709E"/>
    <w:rsid w:val="00B37583"/>
    <w:rsid w:val="00B37ADB"/>
    <w:rsid w:val="00B37B4C"/>
    <w:rsid w:val="00B4004D"/>
    <w:rsid w:val="00B40BFA"/>
    <w:rsid w:val="00B40EEE"/>
    <w:rsid w:val="00B42E1F"/>
    <w:rsid w:val="00B43577"/>
    <w:rsid w:val="00B44211"/>
    <w:rsid w:val="00B45700"/>
    <w:rsid w:val="00B457E8"/>
    <w:rsid w:val="00B46BA4"/>
    <w:rsid w:val="00B50BAD"/>
    <w:rsid w:val="00B5247B"/>
    <w:rsid w:val="00B5394E"/>
    <w:rsid w:val="00B53F84"/>
    <w:rsid w:val="00B54360"/>
    <w:rsid w:val="00B54DB5"/>
    <w:rsid w:val="00B552F8"/>
    <w:rsid w:val="00B5561F"/>
    <w:rsid w:val="00B55C08"/>
    <w:rsid w:val="00B567CC"/>
    <w:rsid w:val="00B56C48"/>
    <w:rsid w:val="00B57144"/>
    <w:rsid w:val="00B60AB0"/>
    <w:rsid w:val="00B6202B"/>
    <w:rsid w:val="00B620DE"/>
    <w:rsid w:val="00B62A22"/>
    <w:rsid w:val="00B62B91"/>
    <w:rsid w:val="00B62FED"/>
    <w:rsid w:val="00B6358D"/>
    <w:rsid w:val="00B63F73"/>
    <w:rsid w:val="00B6556D"/>
    <w:rsid w:val="00B66D58"/>
    <w:rsid w:val="00B6752D"/>
    <w:rsid w:val="00B6791A"/>
    <w:rsid w:val="00B67930"/>
    <w:rsid w:val="00B700DB"/>
    <w:rsid w:val="00B7086C"/>
    <w:rsid w:val="00B70A30"/>
    <w:rsid w:val="00B70AE1"/>
    <w:rsid w:val="00B70B33"/>
    <w:rsid w:val="00B71A4D"/>
    <w:rsid w:val="00B72D99"/>
    <w:rsid w:val="00B73A27"/>
    <w:rsid w:val="00B74327"/>
    <w:rsid w:val="00B74FE0"/>
    <w:rsid w:val="00B77CFB"/>
    <w:rsid w:val="00B80805"/>
    <w:rsid w:val="00B81DFA"/>
    <w:rsid w:val="00B82086"/>
    <w:rsid w:val="00B821D4"/>
    <w:rsid w:val="00B82393"/>
    <w:rsid w:val="00B84620"/>
    <w:rsid w:val="00B86031"/>
    <w:rsid w:val="00B87239"/>
    <w:rsid w:val="00B87863"/>
    <w:rsid w:val="00B90590"/>
    <w:rsid w:val="00B9144B"/>
    <w:rsid w:val="00B91C0C"/>
    <w:rsid w:val="00B92F85"/>
    <w:rsid w:val="00B95835"/>
    <w:rsid w:val="00B95905"/>
    <w:rsid w:val="00B963FD"/>
    <w:rsid w:val="00B972DF"/>
    <w:rsid w:val="00BA0195"/>
    <w:rsid w:val="00BA2B94"/>
    <w:rsid w:val="00BA4452"/>
    <w:rsid w:val="00BA47FF"/>
    <w:rsid w:val="00BA6C46"/>
    <w:rsid w:val="00BA750C"/>
    <w:rsid w:val="00BA7D7A"/>
    <w:rsid w:val="00BB00F7"/>
    <w:rsid w:val="00BB01C0"/>
    <w:rsid w:val="00BB2425"/>
    <w:rsid w:val="00BB3410"/>
    <w:rsid w:val="00BB512F"/>
    <w:rsid w:val="00BB568C"/>
    <w:rsid w:val="00BC25E4"/>
    <w:rsid w:val="00BC2DB1"/>
    <w:rsid w:val="00BC2DD1"/>
    <w:rsid w:val="00BC423F"/>
    <w:rsid w:val="00BC565A"/>
    <w:rsid w:val="00BC7AAC"/>
    <w:rsid w:val="00BD01ED"/>
    <w:rsid w:val="00BD02B9"/>
    <w:rsid w:val="00BD0539"/>
    <w:rsid w:val="00BD0957"/>
    <w:rsid w:val="00BD2A40"/>
    <w:rsid w:val="00BD36B7"/>
    <w:rsid w:val="00BD3A34"/>
    <w:rsid w:val="00BD52AF"/>
    <w:rsid w:val="00BD54A2"/>
    <w:rsid w:val="00BD5FDD"/>
    <w:rsid w:val="00BD686F"/>
    <w:rsid w:val="00BD68AB"/>
    <w:rsid w:val="00BD7972"/>
    <w:rsid w:val="00BE0BFE"/>
    <w:rsid w:val="00BE0E56"/>
    <w:rsid w:val="00BE2C19"/>
    <w:rsid w:val="00BE30A9"/>
    <w:rsid w:val="00BE3E8F"/>
    <w:rsid w:val="00BE473C"/>
    <w:rsid w:val="00BE5A90"/>
    <w:rsid w:val="00BE76D8"/>
    <w:rsid w:val="00BF3026"/>
    <w:rsid w:val="00BF646E"/>
    <w:rsid w:val="00C02659"/>
    <w:rsid w:val="00C02D88"/>
    <w:rsid w:val="00C03119"/>
    <w:rsid w:val="00C04751"/>
    <w:rsid w:val="00C04A61"/>
    <w:rsid w:val="00C05311"/>
    <w:rsid w:val="00C067EE"/>
    <w:rsid w:val="00C06F07"/>
    <w:rsid w:val="00C06F7D"/>
    <w:rsid w:val="00C07862"/>
    <w:rsid w:val="00C10253"/>
    <w:rsid w:val="00C10BA5"/>
    <w:rsid w:val="00C10E42"/>
    <w:rsid w:val="00C11CFA"/>
    <w:rsid w:val="00C12881"/>
    <w:rsid w:val="00C12BAB"/>
    <w:rsid w:val="00C139A5"/>
    <w:rsid w:val="00C15D1E"/>
    <w:rsid w:val="00C1619C"/>
    <w:rsid w:val="00C16D2E"/>
    <w:rsid w:val="00C205DC"/>
    <w:rsid w:val="00C20ADC"/>
    <w:rsid w:val="00C213BC"/>
    <w:rsid w:val="00C216ED"/>
    <w:rsid w:val="00C217BA"/>
    <w:rsid w:val="00C2259D"/>
    <w:rsid w:val="00C22C0B"/>
    <w:rsid w:val="00C232ED"/>
    <w:rsid w:val="00C236D8"/>
    <w:rsid w:val="00C240C5"/>
    <w:rsid w:val="00C24FEA"/>
    <w:rsid w:val="00C252C6"/>
    <w:rsid w:val="00C2656F"/>
    <w:rsid w:val="00C26BF1"/>
    <w:rsid w:val="00C27D72"/>
    <w:rsid w:val="00C30926"/>
    <w:rsid w:val="00C30FDF"/>
    <w:rsid w:val="00C315CC"/>
    <w:rsid w:val="00C32999"/>
    <w:rsid w:val="00C32EF0"/>
    <w:rsid w:val="00C347DF"/>
    <w:rsid w:val="00C359BF"/>
    <w:rsid w:val="00C3607C"/>
    <w:rsid w:val="00C3626E"/>
    <w:rsid w:val="00C36CFF"/>
    <w:rsid w:val="00C36DE2"/>
    <w:rsid w:val="00C4154F"/>
    <w:rsid w:val="00C421FB"/>
    <w:rsid w:val="00C42BBC"/>
    <w:rsid w:val="00C43A92"/>
    <w:rsid w:val="00C449F2"/>
    <w:rsid w:val="00C45B3A"/>
    <w:rsid w:val="00C46337"/>
    <w:rsid w:val="00C46A96"/>
    <w:rsid w:val="00C46B60"/>
    <w:rsid w:val="00C47D24"/>
    <w:rsid w:val="00C50E50"/>
    <w:rsid w:val="00C511B2"/>
    <w:rsid w:val="00C51C19"/>
    <w:rsid w:val="00C52390"/>
    <w:rsid w:val="00C5316F"/>
    <w:rsid w:val="00C5344E"/>
    <w:rsid w:val="00C57602"/>
    <w:rsid w:val="00C61471"/>
    <w:rsid w:val="00C62C0E"/>
    <w:rsid w:val="00C643F1"/>
    <w:rsid w:val="00C648EA"/>
    <w:rsid w:val="00C64DBE"/>
    <w:rsid w:val="00C64DE6"/>
    <w:rsid w:val="00C6654C"/>
    <w:rsid w:val="00C6663A"/>
    <w:rsid w:val="00C67BFA"/>
    <w:rsid w:val="00C67DE6"/>
    <w:rsid w:val="00C70D3E"/>
    <w:rsid w:val="00C71869"/>
    <w:rsid w:val="00C72825"/>
    <w:rsid w:val="00C73FFE"/>
    <w:rsid w:val="00C7430E"/>
    <w:rsid w:val="00C75002"/>
    <w:rsid w:val="00C75D04"/>
    <w:rsid w:val="00C75D41"/>
    <w:rsid w:val="00C76375"/>
    <w:rsid w:val="00C7693B"/>
    <w:rsid w:val="00C76A62"/>
    <w:rsid w:val="00C76AD0"/>
    <w:rsid w:val="00C76BE5"/>
    <w:rsid w:val="00C76C18"/>
    <w:rsid w:val="00C77A79"/>
    <w:rsid w:val="00C80EC5"/>
    <w:rsid w:val="00C8109B"/>
    <w:rsid w:val="00C815ED"/>
    <w:rsid w:val="00C8171F"/>
    <w:rsid w:val="00C822D8"/>
    <w:rsid w:val="00C82391"/>
    <w:rsid w:val="00C82A9D"/>
    <w:rsid w:val="00C83244"/>
    <w:rsid w:val="00C83DE3"/>
    <w:rsid w:val="00C84B35"/>
    <w:rsid w:val="00C8622A"/>
    <w:rsid w:val="00C86ECE"/>
    <w:rsid w:val="00C87C08"/>
    <w:rsid w:val="00C87CC3"/>
    <w:rsid w:val="00C902D0"/>
    <w:rsid w:val="00C90834"/>
    <w:rsid w:val="00C908BC"/>
    <w:rsid w:val="00C9180D"/>
    <w:rsid w:val="00C92267"/>
    <w:rsid w:val="00C92FFB"/>
    <w:rsid w:val="00C93585"/>
    <w:rsid w:val="00C9376B"/>
    <w:rsid w:val="00C9675F"/>
    <w:rsid w:val="00C96917"/>
    <w:rsid w:val="00C96FB9"/>
    <w:rsid w:val="00CA234F"/>
    <w:rsid w:val="00CA40EB"/>
    <w:rsid w:val="00CA4AE3"/>
    <w:rsid w:val="00CA4C7A"/>
    <w:rsid w:val="00CA54B5"/>
    <w:rsid w:val="00CA5D97"/>
    <w:rsid w:val="00CA7237"/>
    <w:rsid w:val="00CA7802"/>
    <w:rsid w:val="00CB42AC"/>
    <w:rsid w:val="00CB6741"/>
    <w:rsid w:val="00CB681E"/>
    <w:rsid w:val="00CC071C"/>
    <w:rsid w:val="00CC0AC0"/>
    <w:rsid w:val="00CC1CDA"/>
    <w:rsid w:val="00CC37DD"/>
    <w:rsid w:val="00CC617E"/>
    <w:rsid w:val="00CC7ABA"/>
    <w:rsid w:val="00CC7FBE"/>
    <w:rsid w:val="00CD0A64"/>
    <w:rsid w:val="00CD24B3"/>
    <w:rsid w:val="00CD350D"/>
    <w:rsid w:val="00CD3537"/>
    <w:rsid w:val="00CD4BB3"/>
    <w:rsid w:val="00CD4DAA"/>
    <w:rsid w:val="00CD579C"/>
    <w:rsid w:val="00CD69A0"/>
    <w:rsid w:val="00CE0F19"/>
    <w:rsid w:val="00CE1E39"/>
    <w:rsid w:val="00CE25A4"/>
    <w:rsid w:val="00CE4F56"/>
    <w:rsid w:val="00CE583B"/>
    <w:rsid w:val="00CE5C21"/>
    <w:rsid w:val="00CF0C0D"/>
    <w:rsid w:val="00CF280E"/>
    <w:rsid w:val="00CF301B"/>
    <w:rsid w:val="00CF394F"/>
    <w:rsid w:val="00CF65C5"/>
    <w:rsid w:val="00CF7E47"/>
    <w:rsid w:val="00D00ECF"/>
    <w:rsid w:val="00D02D9E"/>
    <w:rsid w:val="00D038E3"/>
    <w:rsid w:val="00D06552"/>
    <w:rsid w:val="00D0702E"/>
    <w:rsid w:val="00D0712C"/>
    <w:rsid w:val="00D07764"/>
    <w:rsid w:val="00D07A9B"/>
    <w:rsid w:val="00D07F7C"/>
    <w:rsid w:val="00D106F2"/>
    <w:rsid w:val="00D12424"/>
    <w:rsid w:val="00D12B7C"/>
    <w:rsid w:val="00D1315C"/>
    <w:rsid w:val="00D135B8"/>
    <w:rsid w:val="00D13DA8"/>
    <w:rsid w:val="00D13F5D"/>
    <w:rsid w:val="00D14320"/>
    <w:rsid w:val="00D14DA0"/>
    <w:rsid w:val="00D16976"/>
    <w:rsid w:val="00D20038"/>
    <w:rsid w:val="00D20C46"/>
    <w:rsid w:val="00D22C0D"/>
    <w:rsid w:val="00D22F22"/>
    <w:rsid w:val="00D23093"/>
    <w:rsid w:val="00D23557"/>
    <w:rsid w:val="00D23E4E"/>
    <w:rsid w:val="00D2456F"/>
    <w:rsid w:val="00D258AE"/>
    <w:rsid w:val="00D25E6B"/>
    <w:rsid w:val="00D2631F"/>
    <w:rsid w:val="00D31663"/>
    <w:rsid w:val="00D3180D"/>
    <w:rsid w:val="00D31ECF"/>
    <w:rsid w:val="00D32174"/>
    <w:rsid w:val="00D32F4F"/>
    <w:rsid w:val="00D3430B"/>
    <w:rsid w:val="00D3541D"/>
    <w:rsid w:val="00D372B1"/>
    <w:rsid w:val="00D37B7F"/>
    <w:rsid w:val="00D4093C"/>
    <w:rsid w:val="00D41F6F"/>
    <w:rsid w:val="00D42C7D"/>
    <w:rsid w:val="00D42CA6"/>
    <w:rsid w:val="00D445AF"/>
    <w:rsid w:val="00D45D1F"/>
    <w:rsid w:val="00D45D28"/>
    <w:rsid w:val="00D50881"/>
    <w:rsid w:val="00D50983"/>
    <w:rsid w:val="00D54BAE"/>
    <w:rsid w:val="00D54CB8"/>
    <w:rsid w:val="00D552D3"/>
    <w:rsid w:val="00D55C04"/>
    <w:rsid w:val="00D55E10"/>
    <w:rsid w:val="00D55EF3"/>
    <w:rsid w:val="00D56CB7"/>
    <w:rsid w:val="00D56FB4"/>
    <w:rsid w:val="00D57726"/>
    <w:rsid w:val="00D57A1C"/>
    <w:rsid w:val="00D60442"/>
    <w:rsid w:val="00D60D12"/>
    <w:rsid w:val="00D61EDF"/>
    <w:rsid w:val="00D62BAB"/>
    <w:rsid w:val="00D662EE"/>
    <w:rsid w:val="00D67524"/>
    <w:rsid w:val="00D7239B"/>
    <w:rsid w:val="00D72E7A"/>
    <w:rsid w:val="00D732E6"/>
    <w:rsid w:val="00D76A87"/>
    <w:rsid w:val="00D76AF8"/>
    <w:rsid w:val="00D76FCE"/>
    <w:rsid w:val="00D77A1B"/>
    <w:rsid w:val="00D807BA"/>
    <w:rsid w:val="00D824A4"/>
    <w:rsid w:val="00D83056"/>
    <w:rsid w:val="00D8514D"/>
    <w:rsid w:val="00D904A3"/>
    <w:rsid w:val="00D907AC"/>
    <w:rsid w:val="00D9092D"/>
    <w:rsid w:val="00D91703"/>
    <w:rsid w:val="00D91C43"/>
    <w:rsid w:val="00D91DF9"/>
    <w:rsid w:val="00D9247F"/>
    <w:rsid w:val="00D926F3"/>
    <w:rsid w:val="00D9437F"/>
    <w:rsid w:val="00D9446E"/>
    <w:rsid w:val="00D94E38"/>
    <w:rsid w:val="00D95059"/>
    <w:rsid w:val="00D95B14"/>
    <w:rsid w:val="00DA2397"/>
    <w:rsid w:val="00DA31EF"/>
    <w:rsid w:val="00DA34C6"/>
    <w:rsid w:val="00DA3EC8"/>
    <w:rsid w:val="00DA489D"/>
    <w:rsid w:val="00DA4E3F"/>
    <w:rsid w:val="00DA5A85"/>
    <w:rsid w:val="00DA63AA"/>
    <w:rsid w:val="00DA6A09"/>
    <w:rsid w:val="00DA7264"/>
    <w:rsid w:val="00DA771E"/>
    <w:rsid w:val="00DA7F25"/>
    <w:rsid w:val="00DB069F"/>
    <w:rsid w:val="00DB06B7"/>
    <w:rsid w:val="00DB06E0"/>
    <w:rsid w:val="00DB179F"/>
    <w:rsid w:val="00DB17A7"/>
    <w:rsid w:val="00DB2B17"/>
    <w:rsid w:val="00DB32A9"/>
    <w:rsid w:val="00DB352A"/>
    <w:rsid w:val="00DB40B3"/>
    <w:rsid w:val="00DB4B70"/>
    <w:rsid w:val="00DB58B2"/>
    <w:rsid w:val="00DB67D8"/>
    <w:rsid w:val="00DC04BA"/>
    <w:rsid w:val="00DC0878"/>
    <w:rsid w:val="00DC4748"/>
    <w:rsid w:val="00DC5A5D"/>
    <w:rsid w:val="00DC5E6D"/>
    <w:rsid w:val="00DC620D"/>
    <w:rsid w:val="00DC6E67"/>
    <w:rsid w:val="00DD0745"/>
    <w:rsid w:val="00DD1DCB"/>
    <w:rsid w:val="00DD478E"/>
    <w:rsid w:val="00DD50F1"/>
    <w:rsid w:val="00DD56BC"/>
    <w:rsid w:val="00DD6354"/>
    <w:rsid w:val="00DD7F36"/>
    <w:rsid w:val="00DE14EA"/>
    <w:rsid w:val="00DE1570"/>
    <w:rsid w:val="00DE383E"/>
    <w:rsid w:val="00DE392E"/>
    <w:rsid w:val="00DE4619"/>
    <w:rsid w:val="00DE46B3"/>
    <w:rsid w:val="00DE54BC"/>
    <w:rsid w:val="00DE62C9"/>
    <w:rsid w:val="00DE6EC1"/>
    <w:rsid w:val="00DF03CD"/>
    <w:rsid w:val="00DF0750"/>
    <w:rsid w:val="00DF123F"/>
    <w:rsid w:val="00DF14F1"/>
    <w:rsid w:val="00DF17FB"/>
    <w:rsid w:val="00DF1BB2"/>
    <w:rsid w:val="00DF2B76"/>
    <w:rsid w:val="00DF2BBE"/>
    <w:rsid w:val="00DF3149"/>
    <w:rsid w:val="00DF3A8D"/>
    <w:rsid w:val="00DF490D"/>
    <w:rsid w:val="00DF75C4"/>
    <w:rsid w:val="00E00041"/>
    <w:rsid w:val="00E009AC"/>
    <w:rsid w:val="00E01D57"/>
    <w:rsid w:val="00E02C11"/>
    <w:rsid w:val="00E0374B"/>
    <w:rsid w:val="00E03FAA"/>
    <w:rsid w:val="00E0515C"/>
    <w:rsid w:val="00E05A10"/>
    <w:rsid w:val="00E10617"/>
    <w:rsid w:val="00E10C55"/>
    <w:rsid w:val="00E1129C"/>
    <w:rsid w:val="00E135D5"/>
    <w:rsid w:val="00E138A3"/>
    <w:rsid w:val="00E13C33"/>
    <w:rsid w:val="00E15927"/>
    <w:rsid w:val="00E15CED"/>
    <w:rsid w:val="00E1657E"/>
    <w:rsid w:val="00E17940"/>
    <w:rsid w:val="00E17C92"/>
    <w:rsid w:val="00E20C18"/>
    <w:rsid w:val="00E26C36"/>
    <w:rsid w:val="00E30DEA"/>
    <w:rsid w:val="00E340FF"/>
    <w:rsid w:val="00E35642"/>
    <w:rsid w:val="00E35B45"/>
    <w:rsid w:val="00E361E3"/>
    <w:rsid w:val="00E40653"/>
    <w:rsid w:val="00E40FE5"/>
    <w:rsid w:val="00E42F32"/>
    <w:rsid w:val="00E43506"/>
    <w:rsid w:val="00E43993"/>
    <w:rsid w:val="00E44F6A"/>
    <w:rsid w:val="00E47110"/>
    <w:rsid w:val="00E5190B"/>
    <w:rsid w:val="00E530E6"/>
    <w:rsid w:val="00E54D87"/>
    <w:rsid w:val="00E54E75"/>
    <w:rsid w:val="00E56084"/>
    <w:rsid w:val="00E5668E"/>
    <w:rsid w:val="00E567A5"/>
    <w:rsid w:val="00E5683A"/>
    <w:rsid w:val="00E5697F"/>
    <w:rsid w:val="00E62437"/>
    <w:rsid w:val="00E6322D"/>
    <w:rsid w:val="00E63FB2"/>
    <w:rsid w:val="00E6431F"/>
    <w:rsid w:val="00E64A2F"/>
    <w:rsid w:val="00E64FB0"/>
    <w:rsid w:val="00E653EA"/>
    <w:rsid w:val="00E65692"/>
    <w:rsid w:val="00E66B2B"/>
    <w:rsid w:val="00E67AAB"/>
    <w:rsid w:val="00E70D0D"/>
    <w:rsid w:val="00E729B7"/>
    <w:rsid w:val="00E72D0C"/>
    <w:rsid w:val="00E7533D"/>
    <w:rsid w:val="00E761D0"/>
    <w:rsid w:val="00E76D3D"/>
    <w:rsid w:val="00E775E4"/>
    <w:rsid w:val="00E779AA"/>
    <w:rsid w:val="00E77DEE"/>
    <w:rsid w:val="00E77E77"/>
    <w:rsid w:val="00E80731"/>
    <w:rsid w:val="00E822F9"/>
    <w:rsid w:val="00E82E65"/>
    <w:rsid w:val="00E83220"/>
    <w:rsid w:val="00E84A18"/>
    <w:rsid w:val="00E869C1"/>
    <w:rsid w:val="00E935E1"/>
    <w:rsid w:val="00E93D48"/>
    <w:rsid w:val="00E93F89"/>
    <w:rsid w:val="00E95007"/>
    <w:rsid w:val="00E95562"/>
    <w:rsid w:val="00E96058"/>
    <w:rsid w:val="00EA00A2"/>
    <w:rsid w:val="00EA02F0"/>
    <w:rsid w:val="00EA0D29"/>
    <w:rsid w:val="00EA15E5"/>
    <w:rsid w:val="00EA5B32"/>
    <w:rsid w:val="00EB0B22"/>
    <w:rsid w:val="00EB11DE"/>
    <w:rsid w:val="00EB32C4"/>
    <w:rsid w:val="00EB5150"/>
    <w:rsid w:val="00EB5F9C"/>
    <w:rsid w:val="00EB6D4C"/>
    <w:rsid w:val="00EB72E7"/>
    <w:rsid w:val="00EC15EC"/>
    <w:rsid w:val="00EC170F"/>
    <w:rsid w:val="00EC2170"/>
    <w:rsid w:val="00EC4718"/>
    <w:rsid w:val="00EC4FE5"/>
    <w:rsid w:val="00EC7B9E"/>
    <w:rsid w:val="00ED001D"/>
    <w:rsid w:val="00ED5678"/>
    <w:rsid w:val="00ED77D4"/>
    <w:rsid w:val="00ED78A8"/>
    <w:rsid w:val="00ED7FA1"/>
    <w:rsid w:val="00EE03D4"/>
    <w:rsid w:val="00EE0435"/>
    <w:rsid w:val="00EE1317"/>
    <w:rsid w:val="00EE1F05"/>
    <w:rsid w:val="00EE2840"/>
    <w:rsid w:val="00EE28FB"/>
    <w:rsid w:val="00EE314E"/>
    <w:rsid w:val="00EE3F20"/>
    <w:rsid w:val="00EE5794"/>
    <w:rsid w:val="00EE5860"/>
    <w:rsid w:val="00EE7B35"/>
    <w:rsid w:val="00EF1D4B"/>
    <w:rsid w:val="00EF2159"/>
    <w:rsid w:val="00EF21A1"/>
    <w:rsid w:val="00EF328E"/>
    <w:rsid w:val="00EF3430"/>
    <w:rsid w:val="00EF5136"/>
    <w:rsid w:val="00EF5CC2"/>
    <w:rsid w:val="00EF6DC2"/>
    <w:rsid w:val="00EF7531"/>
    <w:rsid w:val="00EF758F"/>
    <w:rsid w:val="00F0159B"/>
    <w:rsid w:val="00F05659"/>
    <w:rsid w:val="00F05A98"/>
    <w:rsid w:val="00F06685"/>
    <w:rsid w:val="00F06953"/>
    <w:rsid w:val="00F07C6B"/>
    <w:rsid w:val="00F1164B"/>
    <w:rsid w:val="00F1391B"/>
    <w:rsid w:val="00F148B7"/>
    <w:rsid w:val="00F14D2A"/>
    <w:rsid w:val="00F1500D"/>
    <w:rsid w:val="00F1690D"/>
    <w:rsid w:val="00F16DEB"/>
    <w:rsid w:val="00F20023"/>
    <w:rsid w:val="00F205C3"/>
    <w:rsid w:val="00F23803"/>
    <w:rsid w:val="00F24841"/>
    <w:rsid w:val="00F25CEA"/>
    <w:rsid w:val="00F25D3D"/>
    <w:rsid w:val="00F26433"/>
    <w:rsid w:val="00F33D32"/>
    <w:rsid w:val="00F35892"/>
    <w:rsid w:val="00F35C64"/>
    <w:rsid w:val="00F3628C"/>
    <w:rsid w:val="00F3673B"/>
    <w:rsid w:val="00F36827"/>
    <w:rsid w:val="00F37A10"/>
    <w:rsid w:val="00F37F7D"/>
    <w:rsid w:val="00F41518"/>
    <w:rsid w:val="00F41817"/>
    <w:rsid w:val="00F43636"/>
    <w:rsid w:val="00F444CF"/>
    <w:rsid w:val="00F45448"/>
    <w:rsid w:val="00F456A7"/>
    <w:rsid w:val="00F46B34"/>
    <w:rsid w:val="00F47E7B"/>
    <w:rsid w:val="00F50C48"/>
    <w:rsid w:val="00F51486"/>
    <w:rsid w:val="00F5219A"/>
    <w:rsid w:val="00F52EFB"/>
    <w:rsid w:val="00F534F9"/>
    <w:rsid w:val="00F539ED"/>
    <w:rsid w:val="00F556E1"/>
    <w:rsid w:val="00F56617"/>
    <w:rsid w:val="00F574A7"/>
    <w:rsid w:val="00F60738"/>
    <w:rsid w:val="00F610DC"/>
    <w:rsid w:val="00F61AD8"/>
    <w:rsid w:val="00F6554A"/>
    <w:rsid w:val="00F65777"/>
    <w:rsid w:val="00F66395"/>
    <w:rsid w:val="00F67715"/>
    <w:rsid w:val="00F67C39"/>
    <w:rsid w:val="00F70448"/>
    <w:rsid w:val="00F7062A"/>
    <w:rsid w:val="00F7087D"/>
    <w:rsid w:val="00F70A54"/>
    <w:rsid w:val="00F70F0C"/>
    <w:rsid w:val="00F72174"/>
    <w:rsid w:val="00F73DC6"/>
    <w:rsid w:val="00F75C47"/>
    <w:rsid w:val="00F775A2"/>
    <w:rsid w:val="00F7785E"/>
    <w:rsid w:val="00F81522"/>
    <w:rsid w:val="00F820A2"/>
    <w:rsid w:val="00F825E8"/>
    <w:rsid w:val="00F866B3"/>
    <w:rsid w:val="00F86DC5"/>
    <w:rsid w:val="00F8770E"/>
    <w:rsid w:val="00F87822"/>
    <w:rsid w:val="00F92CBE"/>
    <w:rsid w:val="00F92E56"/>
    <w:rsid w:val="00F940CF"/>
    <w:rsid w:val="00F94EB7"/>
    <w:rsid w:val="00F9544F"/>
    <w:rsid w:val="00F968EA"/>
    <w:rsid w:val="00F96F82"/>
    <w:rsid w:val="00F9797F"/>
    <w:rsid w:val="00FA0BF1"/>
    <w:rsid w:val="00FA0E43"/>
    <w:rsid w:val="00FA1D23"/>
    <w:rsid w:val="00FA2591"/>
    <w:rsid w:val="00FA2632"/>
    <w:rsid w:val="00FA27D0"/>
    <w:rsid w:val="00FA348E"/>
    <w:rsid w:val="00FA4778"/>
    <w:rsid w:val="00FA6BD1"/>
    <w:rsid w:val="00FA776C"/>
    <w:rsid w:val="00FA7E5A"/>
    <w:rsid w:val="00FB006A"/>
    <w:rsid w:val="00FB2BB8"/>
    <w:rsid w:val="00FB35DB"/>
    <w:rsid w:val="00FB4AA1"/>
    <w:rsid w:val="00FB5DEB"/>
    <w:rsid w:val="00FB6317"/>
    <w:rsid w:val="00FC0212"/>
    <w:rsid w:val="00FC023F"/>
    <w:rsid w:val="00FC2298"/>
    <w:rsid w:val="00FC26CE"/>
    <w:rsid w:val="00FC2DCE"/>
    <w:rsid w:val="00FC5D1B"/>
    <w:rsid w:val="00FC6C1F"/>
    <w:rsid w:val="00FD01C1"/>
    <w:rsid w:val="00FD095A"/>
    <w:rsid w:val="00FD1393"/>
    <w:rsid w:val="00FD1785"/>
    <w:rsid w:val="00FD7312"/>
    <w:rsid w:val="00FD7768"/>
    <w:rsid w:val="00FE050A"/>
    <w:rsid w:val="00FE1206"/>
    <w:rsid w:val="00FE1918"/>
    <w:rsid w:val="00FE3CCB"/>
    <w:rsid w:val="00FE508F"/>
    <w:rsid w:val="00FE6409"/>
    <w:rsid w:val="00FE640A"/>
    <w:rsid w:val="00FE6CF1"/>
    <w:rsid w:val="00FF089C"/>
    <w:rsid w:val="00FF1166"/>
    <w:rsid w:val="00FF215D"/>
    <w:rsid w:val="00FF3764"/>
    <w:rsid w:val="00FF46F4"/>
    <w:rsid w:val="00FF5982"/>
    <w:rsid w:val="00FF5B44"/>
    <w:rsid w:val="00FF6BFD"/>
    <w:rsid w:val="00FF72AA"/>
    <w:rsid w:val="00FF79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3" strokecolor="red">
      <v:stroke color="red" weight="1.5pt"/>
    </o:shapedefaults>
    <o:shapelayout v:ext="edit">
      <o:idmap v:ext="edit" data="2"/>
    </o:shapelayout>
  </w:shapeDefaults>
  <w:decimalSymbol w:val="."/>
  <w:listSeparator w:val=";"/>
  <w14:docId w14:val="12F3AF8E"/>
  <w15:docId w15:val="{66303A54-3598-4917-8F6B-8F0936482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76375"/>
    <w:pPr>
      <w:autoSpaceDE w:val="0"/>
      <w:autoSpaceDN w:val="0"/>
      <w:adjustRightInd w:val="0"/>
    </w:pPr>
    <w:rPr>
      <w:rFonts w:asciiTheme="minorHAnsi" w:hAnsiTheme="minorHAnsi" w:cs="Arial"/>
      <w:sz w:val="24"/>
      <w:szCs w:val="22"/>
      <w:lang w:eastAsia="en-US"/>
    </w:rPr>
  </w:style>
  <w:style w:type="paragraph" w:styleId="berschrift1">
    <w:name w:val="heading 1"/>
    <w:basedOn w:val="Standard"/>
    <w:next w:val="Standard"/>
    <w:link w:val="berschrift1Zchn"/>
    <w:qFormat/>
    <w:locked/>
    <w:rsid w:val="00C76375"/>
    <w:pPr>
      <w:keepNext/>
      <w:keepLines/>
      <w:outlineLvl w:val="0"/>
    </w:pPr>
    <w:rPr>
      <w:rFonts w:eastAsiaTheme="majorEastAsia" w:cstheme="majorBidi"/>
      <w:b/>
      <w:bCs/>
      <w:sz w:val="36"/>
      <w:szCs w:val="28"/>
      <w:u w:val="single"/>
    </w:rPr>
  </w:style>
  <w:style w:type="paragraph" w:styleId="berschrift2">
    <w:name w:val="heading 2"/>
    <w:basedOn w:val="Standard"/>
    <w:next w:val="Standard"/>
    <w:link w:val="berschrift2Zchn"/>
    <w:uiPriority w:val="99"/>
    <w:qFormat/>
    <w:rsid w:val="00C76375"/>
    <w:pPr>
      <w:keepNext/>
      <w:outlineLvl w:val="1"/>
    </w:pPr>
    <w:rPr>
      <w:b/>
      <w:bCs/>
      <w:iCs/>
      <w:sz w:val="32"/>
      <w:szCs w:val="28"/>
      <w:u w:val="single"/>
    </w:rPr>
  </w:style>
  <w:style w:type="paragraph" w:styleId="berschrift3">
    <w:name w:val="heading 3"/>
    <w:basedOn w:val="Standard"/>
    <w:link w:val="berschrift3Zchn"/>
    <w:uiPriority w:val="99"/>
    <w:qFormat/>
    <w:rsid w:val="00C76375"/>
    <w:pPr>
      <w:outlineLvl w:val="2"/>
    </w:pPr>
    <w:rPr>
      <w:b/>
      <w:bCs/>
      <w:sz w:val="28"/>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9"/>
    <w:locked/>
    <w:rsid w:val="00C76375"/>
    <w:rPr>
      <w:rFonts w:asciiTheme="minorHAnsi" w:hAnsiTheme="minorHAnsi" w:cs="Arial"/>
      <w:b/>
      <w:bCs/>
      <w:iCs/>
      <w:sz w:val="32"/>
      <w:szCs w:val="28"/>
      <w:u w:val="single"/>
      <w:lang w:eastAsia="en-US"/>
    </w:rPr>
  </w:style>
  <w:style w:type="character" w:customStyle="1" w:styleId="berschrift3Zchn">
    <w:name w:val="Überschrift 3 Zchn"/>
    <w:basedOn w:val="Absatz-Standardschriftart"/>
    <w:link w:val="berschrift3"/>
    <w:uiPriority w:val="99"/>
    <w:locked/>
    <w:rsid w:val="00C76375"/>
    <w:rPr>
      <w:rFonts w:asciiTheme="minorHAnsi" w:hAnsiTheme="minorHAnsi" w:cs="Arial"/>
      <w:b/>
      <w:bCs/>
      <w:sz w:val="28"/>
      <w:szCs w:val="22"/>
      <w:u w:val="single"/>
      <w:lang w:eastAsia="en-US"/>
    </w:rPr>
  </w:style>
  <w:style w:type="table" w:styleId="Tabellenraster">
    <w:name w:val="Table Grid"/>
    <w:basedOn w:val="NormaleTabelle"/>
    <w:uiPriority w:val="39"/>
    <w:rsid w:val="00B07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99"/>
    <w:qFormat/>
    <w:rsid w:val="007D2286"/>
    <w:rPr>
      <w:rFonts w:cs="Times New Roman"/>
      <w:b/>
      <w:bCs/>
    </w:rPr>
  </w:style>
  <w:style w:type="paragraph" w:styleId="StandardWeb">
    <w:name w:val="Normal (Web)"/>
    <w:basedOn w:val="Standard"/>
    <w:uiPriority w:val="99"/>
    <w:rsid w:val="007D2286"/>
    <w:pPr>
      <w:spacing w:before="100" w:beforeAutospacing="1" w:after="100" w:afterAutospacing="1"/>
    </w:pPr>
  </w:style>
  <w:style w:type="character" w:styleId="Hyperlink">
    <w:name w:val="Hyperlink"/>
    <w:basedOn w:val="Absatz-Standardschriftart"/>
    <w:uiPriority w:val="99"/>
    <w:rsid w:val="007D2286"/>
    <w:rPr>
      <w:rFonts w:cs="Times New Roman"/>
      <w:color w:val="0000FF"/>
      <w:u w:val="single"/>
    </w:rPr>
  </w:style>
  <w:style w:type="character" w:styleId="Hervorhebung">
    <w:name w:val="Emphasis"/>
    <w:basedOn w:val="Absatz-Standardschriftart"/>
    <w:uiPriority w:val="99"/>
    <w:qFormat/>
    <w:rsid w:val="007D2286"/>
    <w:rPr>
      <w:rFonts w:cs="Times New Roman"/>
      <w:i/>
      <w:iCs/>
    </w:rPr>
  </w:style>
  <w:style w:type="paragraph" w:styleId="Textkrper">
    <w:name w:val="Body Text"/>
    <w:basedOn w:val="Standard"/>
    <w:link w:val="TextkrperZchn"/>
    <w:uiPriority w:val="99"/>
    <w:rsid w:val="00074960"/>
    <w:pPr>
      <w:spacing w:after="120"/>
    </w:pPr>
  </w:style>
  <w:style w:type="character" w:customStyle="1" w:styleId="TextkrperZchn">
    <w:name w:val="Textkörper Zchn"/>
    <w:basedOn w:val="Absatz-Standardschriftart"/>
    <w:link w:val="Textkrper"/>
    <w:uiPriority w:val="99"/>
    <w:semiHidden/>
    <w:locked/>
    <w:rsid w:val="00BC7AAC"/>
    <w:rPr>
      <w:rFonts w:cs="Times New Roman"/>
      <w:sz w:val="24"/>
      <w:szCs w:val="24"/>
    </w:rPr>
  </w:style>
  <w:style w:type="paragraph" w:styleId="Textkrper-Zeileneinzug">
    <w:name w:val="Body Text Indent"/>
    <w:basedOn w:val="Standard"/>
    <w:link w:val="Textkrper-ZeileneinzugZchn"/>
    <w:uiPriority w:val="99"/>
    <w:rsid w:val="00074960"/>
    <w:pPr>
      <w:spacing w:after="120"/>
      <w:ind w:left="360"/>
    </w:pPr>
  </w:style>
  <w:style w:type="character" w:customStyle="1" w:styleId="Textkrper-ZeileneinzugZchn">
    <w:name w:val="Textkörper-Zeileneinzug Zchn"/>
    <w:basedOn w:val="Absatz-Standardschriftart"/>
    <w:link w:val="Textkrper-Zeileneinzug"/>
    <w:uiPriority w:val="99"/>
    <w:semiHidden/>
    <w:locked/>
    <w:rsid w:val="00BC7AAC"/>
    <w:rPr>
      <w:rFonts w:cs="Times New Roman"/>
      <w:sz w:val="24"/>
      <w:szCs w:val="24"/>
    </w:rPr>
  </w:style>
  <w:style w:type="paragraph" w:styleId="Textkrper-Erstzeileneinzug2">
    <w:name w:val="Body Text First Indent 2"/>
    <w:basedOn w:val="Textkrper-Zeileneinzug"/>
    <w:link w:val="Textkrper-Erstzeileneinzug2Zchn"/>
    <w:uiPriority w:val="99"/>
    <w:rsid w:val="00074960"/>
    <w:pPr>
      <w:ind w:firstLine="210"/>
    </w:pPr>
  </w:style>
  <w:style w:type="character" w:customStyle="1" w:styleId="Textkrper-Erstzeileneinzug2Zchn">
    <w:name w:val="Textkörper-Erstzeileneinzug 2 Zchn"/>
    <w:basedOn w:val="Textkrper-ZeileneinzugZchn"/>
    <w:link w:val="Textkrper-Erstzeileneinzug2"/>
    <w:uiPriority w:val="99"/>
    <w:semiHidden/>
    <w:locked/>
    <w:rsid w:val="00BC7AAC"/>
    <w:rPr>
      <w:rFonts w:cs="Times New Roman"/>
      <w:sz w:val="24"/>
      <w:szCs w:val="24"/>
    </w:rPr>
  </w:style>
  <w:style w:type="paragraph" w:styleId="HTMLVorformatiert">
    <w:name w:val="HTML Preformatted"/>
    <w:basedOn w:val="Standard"/>
    <w:link w:val="HTMLVorformatiertZchn"/>
    <w:uiPriority w:val="99"/>
    <w:rsid w:val="0058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locked/>
    <w:rsid w:val="00BC7AAC"/>
    <w:rPr>
      <w:rFonts w:ascii="Courier New" w:hAnsi="Courier New" w:cs="Courier New"/>
      <w:sz w:val="20"/>
      <w:szCs w:val="20"/>
    </w:rPr>
  </w:style>
  <w:style w:type="paragraph" w:styleId="Sprechblasentext">
    <w:name w:val="Balloon Text"/>
    <w:basedOn w:val="Standard"/>
    <w:link w:val="SprechblasentextZchn"/>
    <w:uiPriority w:val="99"/>
    <w:rsid w:val="00EF6DC2"/>
    <w:rPr>
      <w:rFonts w:ascii="Tahoma" w:hAnsi="Tahoma" w:cs="Tahoma"/>
      <w:sz w:val="16"/>
      <w:szCs w:val="16"/>
    </w:rPr>
  </w:style>
  <w:style w:type="character" w:customStyle="1" w:styleId="SprechblasentextZchn">
    <w:name w:val="Sprechblasentext Zchn"/>
    <w:basedOn w:val="Absatz-Standardschriftart"/>
    <w:link w:val="Sprechblasentext"/>
    <w:uiPriority w:val="99"/>
    <w:locked/>
    <w:rsid w:val="00EF6DC2"/>
    <w:rPr>
      <w:rFonts w:ascii="Tahoma" w:hAnsi="Tahoma" w:cs="Tahoma"/>
      <w:sz w:val="16"/>
      <w:szCs w:val="16"/>
    </w:rPr>
  </w:style>
  <w:style w:type="paragraph" w:customStyle="1" w:styleId="g">
    <w:name w:val="g"/>
    <w:basedOn w:val="Standard"/>
    <w:uiPriority w:val="99"/>
    <w:rsid w:val="00FF79A3"/>
    <w:pPr>
      <w:spacing w:before="240" w:after="240"/>
    </w:pPr>
  </w:style>
  <w:style w:type="character" w:customStyle="1" w:styleId="hl">
    <w:name w:val="hl"/>
    <w:basedOn w:val="Absatz-Standardschriftart"/>
    <w:uiPriority w:val="99"/>
    <w:rsid w:val="00FF79A3"/>
    <w:rPr>
      <w:rFonts w:cs="Times New Roman"/>
    </w:rPr>
  </w:style>
  <w:style w:type="paragraph" w:styleId="Kopfzeile">
    <w:name w:val="header"/>
    <w:basedOn w:val="Standard"/>
    <w:link w:val="KopfzeileZchn"/>
    <w:uiPriority w:val="99"/>
    <w:rsid w:val="00206932"/>
    <w:pPr>
      <w:tabs>
        <w:tab w:val="center" w:pos="4680"/>
        <w:tab w:val="right" w:pos="9360"/>
      </w:tabs>
    </w:pPr>
  </w:style>
  <w:style w:type="character" w:customStyle="1" w:styleId="KopfzeileZchn">
    <w:name w:val="Kopfzeile Zchn"/>
    <w:basedOn w:val="Absatz-Standardschriftart"/>
    <w:link w:val="Kopfzeile"/>
    <w:uiPriority w:val="99"/>
    <w:locked/>
    <w:rsid w:val="00206932"/>
    <w:rPr>
      <w:rFonts w:cs="Times New Roman"/>
      <w:sz w:val="24"/>
      <w:szCs w:val="24"/>
    </w:rPr>
  </w:style>
  <w:style w:type="paragraph" w:styleId="Fuzeile">
    <w:name w:val="footer"/>
    <w:basedOn w:val="Standard"/>
    <w:link w:val="FuzeileZchn"/>
    <w:uiPriority w:val="99"/>
    <w:rsid w:val="00206932"/>
    <w:pPr>
      <w:tabs>
        <w:tab w:val="center" w:pos="4680"/>
        <w:tab w:val="right" w:pos="9360"/>
      </w:tabs>
    </w:pPr>
  </w:style>
  <w:style w:type="character" w:customStyle="1" w:styleId="FuzeileZchn">
    <w:name w:val="Fußzeile Zchn"/>
    <w:basedOn w:val="Absatz-Standardschriftart"/>
    <w:link w:val="Fuzeile"/>
    <w:uiPriority w:val="99"/>
    <w:locked/>
    <w:rsid w:val="00206932"/>
    <w:rPr>
      <w:rFonts w:cs="Times New Roman"/>
      <w:sz w:val="24"/>
      <w:szCs w:val="24"/>
    </w:rPr>
  </w:style>
  <w:style w:type="paragraph" w:styleId="Listenabsatz">
    <w:name w:val="List Paragraph"/>
    <w:basedOn w:val="Standard"/>
    <w:uiPriority w:val="99"/>
    <w:qFormat/>
    <w:rsid w:val="004D6266"/>
    <w:pPr>
      <w:ind w:left="720"/>
    </w:pPr>
    <w:rPr>
      <w:rFonts w:ascii="Calibri" w:hAnsi="Calibri"/>
      <w:sz w:val="22"/>
    </w:rPr>
  </w:style>
  <w:style w:type="paragraph" w:customStyle="1" w:styleId="econo-defaultpara">
    <w:name w:val="econo-defaultpara"/>
    <w:basedOn w:val="Standard"/>
    <w:uiPriority w:val="99"/>
    <w:rsid w:val="000C45AC"/>
    <w:pPr>
      <w:spacing w:before="150" w:after="150"/>
      <w:textAlignment w:val="top"/>
    </w:pPr>
    <w:rPr>
      <w:rFonts w:ascii="Arial" w:hAnsi="Arial"/>
      <w:color w:val="000000"/>
      <w:sz w:val="20"/>
      <w:szCs w:val="20"/>
    </w:rPr>
  </w:style>
  <w:style w:type="character" w:customStyle="1" w:styleId="econo-sectiontitle1">
    <w:name w:val="econo-sectiontitle1"/>
    <w:basedOn w:val="Absatz-Standardschriftart"/>
    <w:uiPriority w:val="99"/>
    <w:rsid w:val="000C45AC"/>
    <w:rPr>
      <w:rFonts w:ascii="Arial" w:hAnsi="Arial" w:cs="Arial"/>
      <w:b/>
      <w:bCs/>
      <w:color w:val="333333"/>
      <w:sz w:val="20"/>
      <w:szCs w:val="20"/>
    </w:rPr>
  </w:style>
  <w:style w:type="paragraph" w:customStyle="1" w:styleId="inside-copy">
    <w:name w:val="inside-copy"/>
    <w:basedOn w:val="Standard"/>
    <w:uiPriority w:val="99"/>
    <w:rsid w:val="009B1CB8"/>
    <w:pPr>
      <w:spacing w:before="100" w:beforeAutospacing="1" w:after="100" w:afterAutospacing="1" w:line="225" w:lineRule="atLeast"/>
    </w:pPr>
    <w:rPr>
      <w:color w:val="000000"/>
      <w:sz w:val="18"/>
      <w:szCs w:val="18"/>
    </w:rPr>
  </w:style>
  <w:style w:type="character" w:customStyle="1" w:styleId="berschrift1Zchn">
    <w:name w:val="Überschrift 1 Zchn"/>
    <w:basedOn w:val="Absatz-Standardschriftart"/>
    <w:link w:val="berschrift1"/>
    <w:rsid w:val="00C76375"/>
    <w:rPr>
      <w:rFonts w:asciiTheme="minorHAnsi" w:eastAsiaTheme="majorEastAsia" w:hAnsiTheme="minorHAnsi" w:cstheme="majorBidi"/>
      <w:b/>
      <w:bCs/>
      <w:sz w:val="36"/>
      <w:szCs w:val="28"/>
      <w:u w:val="single"/>
      <w:lang w:eastAsia="en-US"/>
    </w:rPr>
  </w:style>
  <w:style w:type="paragraph" w:styleId="Verzeichnis2">
    <w:name w:val="toc 2"/>
    <w:basedOn w:val="Standard"/>
    <w:next w:val="Standard"/>
    <w:autoRedefine/>
    <w:uiPriority w:val="39"/>
    <w:locked/>
    <w:rsid w:val="007B7337"/>
    <w:pPr>
      <w:spacing w:before="60"/>
      <w:ind w:left="238"/>
    </w:pPr>
    <w:rPr>
      <w:rFonts w:ascii="Arial" w:hAnsi="Arial"/>
      <w:sz w:val="20"/>
    </w:rPr>
  </w:style>
  <w:style w:type="paragraph" w:styleId="Verzeichnis3">
    <w:name w:val="toc 3"/>
    <w:basedOn w:val="Standard"/>
    <w:next w:val="Standard"/>
    <w:autoRedefine/>
    <w:uiPriority w:val="39"/>
    <w:locked/>
    <w:rsid w:val="008957BE"/>
    <w:pPr>
      <w:ind w:left="482"/>
    </w:pPr>
    <w:rPr>
      <w:rFonts w:ascii="Arial" w:hAnsi="Arial"/>
      <w:sz w:val="20"/>
    </w:rPr>
  </w:style>
  <w:style w:type="paragraph" w:styleId="Verzeichnis1">
    <w:name w:val="toc 1"/>
    <w:basedOn w:val="Standard"/>
    <w:next w:val="Standard"/>
    <w:autoRedefine/>
    <w:uiPriority w:val="39"/>
    <w:locked/>
    <w:rsid w:val="007B7337"/>
    <w:pPr>
      <w:spacing w:before="60"/>
    </w:pPr>
    <w:rPr>
      <w:rFonts w:ascii="Arial" w:hAnsi="Arial"/>
      <w:b/>
      <w:i/>
      <w:sz w:val="20"/>
    </w:rPr>
  </w:style>
  <w:style w:type="paragraph" w:styleId="Verzeichnis4">
    <w:name w:val="toc 4"/>
    <w:basedOn w:val="Standard"/>
    <w:next w:val="Standard"/>
    <w:autoRedefine/>
    <w:uiPriority w:val="39"/>
    <w:unhideWhenUsed/>
    <w:locked/>
    <w:rsid w:val="00AA606D"/>
    <w:pPr>
      <w:spacing w:after="100" w:line="276" w:lineRule="auto"/>
      <w:ind w:left="660"/>
    </w:pPr>
    <w:rPr>
      <w:rFonts w:eastAsia="SimSun" w:cstheme="minorBidi"/>
      <w:sz w:val="22"/>
      <w:lang w:eastAsia="zh-CN"/>
    </w:rPr>
  </w:style>
  <w:style w:type="paragraph" w:styleId="Verzeichnis5">
    <w:name w:val="toc 5"/>
    <w:basedOn w:val="Standard"/>
    <w:next w:val="Standard"/>
    <w:autoRedefine/>
    <w:uiPriority w:val="39"/>
    <w:unhideWhenUsed/>
    <w:locked/>
    <w:rsid w:val="00AA606D"/>
    <w:pPr>
      <w:spacing w:after="100" w:line="276" w:lineRule="auto"/>
      <w:ind w:left="880"/>
    </w:pPr>
    <w:rPr>
      <w:rFonts w:eastAsia="SimSun" w:cstheme="minorBidi"/>
      <w:sz w:val="22"/>
      <w:lang w:eastAsia="zh-CN"/>
    </w:rPr>
  </w:style>
  <w:style w:type="paragraph" w:styleId="Verzeichnis6">
    <w:name w:val="toc 6"/>
    <w:basedOn w:val="Standard"/>
    <w:next w:val="Standard"/>
    <w:autoRedefine/>
    <w:uiPriority w:val="39"/>
    <w:unhideWhenUsed/>
    <w:locked/>
    <w:rsid w:val="00AA606D"/>
    <w:pPr>
      <w:spacing w:after="100" w:line="276" w:lineRule="auto"/>
      <w:ind w:left="1100"/>
    </w:pPr>
    <w:rPr>
      <w:rFonts w:eastAsia="SimSun" w:cstheme="minorBidi"/>
      <w:sz w:val="22"/>
      <w:lang w:eastAsia="zh-CN"/>
    </w:rPr>
  </w:style>
  <w:style w:type="paragraph" w:styleId="Verzeichnis7">
    <w:name w:val="toc 7"/>
    <w:basedOn w:val="Standard"/>
    <w:next w:val="Standard"/>
    <w:autoRedefine/>
    <w:uiPriority w:val="39"/>
    <w:unhideWhenUsed/>
    <w:locked/>
    <w:rsid w:val="00AA606D"/>
    <w:pPr>
      <w:spacing w:after="100" w:line="276" w:lineRule="auto"/>
      <w:ind w:left="1320"/>
    </w:pPr>
    <w:rPr>
      <w:rFonts w:eastAsia="SimSun" w:cstheme="minorBidi"/>
      <w:sz w:val="22"/>
      <w:lang w:eastAsia="zh-CN"/>
    </w:rPr>
  </w:style>
  <w:style w:type="paragraph" w:styleId="Verzeichnis8">
    <w:name w:val="toc 8"/>
    <w:basedOn w:val="Standard"/>
    <w:next w:val="Standard"/>
    <w:autoRedefine/>
    <w:uiPriority w:val="39"/>
    <w:unhideWhenUsed/>
    <w:locked/>
    <w:rsid w:val="00AA606D"/>
    <w:pPr>
      <w:spacing w:after="100" w:line="276" w:lineRule="auto"/>
      <w:ind w:left="1540"/>
    </w:pPr>
    <w:rPr>
      <w:rFonts w:eastAsia="SimSun" w:cstheme="minorBidi"/>
      <w:sz w:val="22"/>
      <w:lang w:eastAsia="zh-CN"/>
    </w:rPr>
  </w:style>
  <w:style w:type="paragraph" w:styleId="Verzeichnis9">
    <w:name w:val="toc 9"/>
    <w:basedOn w:val="Standard"/>
    <w:next w:val="Standard"/>
    <w:autoRedefine/>
    <w:uiPriority w:val="39"/>
    <w:unhideWhenUsed/>
    <w:locked/>
    <w:rsid w:val="00AA606D"/>
    <w:pPr>
      <w:spacing w:after="100" w:line="276" w:lineRule="auto"/>
      <w:ind w:left="1760"/>
    </w:pPr>
    <w:rPr>
      <w:rFonts w:eastAsia="SimSun" w:cstheme="minorBidi"/>
      <w:sz w:val="22"/>
      <w:lang w:eastAsia="zh-CN"/>
    </w:rPr>
  </w:style>
  <w:style w:type="paragraph" w:styleId="Titel">
    <w:name w:val="Title"/>
    <w:aliases w:val="Header 3"/>
    <w:basedOn w:val="Standard"/>
    <w:next w:val="Standard"/>
    <w:link w:val="TitelZchn"/>
    <w:uiPriority w:val="10"/>
    <w:qFormat/>
    <w:locked/>
    <w:rsid w:val="00CB42AC"/>
    <w:pPr>
      <w:contextualSpacing/>
    </w:pPr>
    <w:rPr>
      <w:rFonts w:asciiTheme="majorHAnsi" w:eastAsiaTheme="majorEastAsia" w:hAnsiTheme="majorHAnsi" w:cstheme="majorBidi"/>
      <w:spacing w:val="-10"/>
      <w:kern w:val="28"/>
      <w:sz w:val="56"/>
      <w:szCs w:val="56"/>
    </w:rPr>
  </w:style>
  <w:style w:type="character" w:customStyle="1" w:styleId="TitelZchn">
    <w:name w:val="Titel Zchn"/>
    <w:aliases w:val="Header 3 Zchn"/>
    <w:basedOn w:val="Absatz-Standardschriftart"/>
    <w:link w:val="Titel"/>
    <w:uiPriority w:val="10"/>
    <w:rsid w:val="00CB42AC"/>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21029">
      <w:bodyDiv w:val="1"/>
      <w:marLeft w:val="0"/>
      <w:marRight w:val="0"/>
      <w:marTop w:val="0"/>
      <w:marBottom w:val="0"/>
      <w:divBdr>
        <w:top w:val="none" w:sz="0" w:space="0" w:color="auto"/>
        <w:left w:val="none" w:sz="0" w:space="0" w:color="auto"/>
        <w:bottom w:val="none" w:sz="0" w:space="0" w:color="auto"/>
        <w:right w:val="none" w:sz="0" w:space="0" w:color="auto"/>
      </w:divBdr>
    </w:div>
    <w:div w:id="774403145">
      <w:bodyDiv w:val="1"/>
      <w:marLeft w:val="0"/>
      <w:marRight w:val="0"/>
      <w:marTop w:val="0"/>
      <w:marBottom w:val="0"/>
      <w:divBdr>
        <w:top w:val="none" w:sz="0" w:space="0" w:color="auto"/>
        <w:left w:val="none" w:sz="0" w:space="0" w:color="auto"/>
        <w:bottom w:val="none" w:sz="0" w:space="0" w:color="auto"/>
        <w:right w:val="none" w:sz="0" w:space="0" w:color="auto"/>
      </w:divBdr>
    </w:div>
    <w:div w:id="776606957">
      <w:bodyDiv w:val="1"/>
      <w:marLeft w:val="0"/>
      <w:marRight w:val="0"/>
      <w:marTop w:val="0"/>
      <w:marBottom w:val="0"/>
      <w:divBdr>
        <w:top w:val="none" w:sz="0" w:space="0" w:color="auto"/>
        <w:left w:val="none" w:sz="0" w:space="0" w:color="auto"/>
        <w:bottom w:val="none" w:sz="0" w:space="0" w:color="auto"/>
        <w:right w:val="none" w:sz="0" w:space="0" w:color="auto"/>
      </w:divBdr>
    </w:div>
    <w:div w:id="1471248485">
      <w:bodyDiv w:val="1"/>
      <w:marLeft w:val="0"/>
      <w:marRight w:val="0"/>
      <w:marTop w:val="0"/>
      <w:marBottom w:val="0"/>
      <w:divBdr>
        <w:top w:val="none" w:sz="0" w:space="0" w:color="auto"/>
        <w:left w:val="none" w:sz="0" w:space="0" w:color="auto"/>
        <w:bottom w:val="none" w:sz="0" w:space="0" w:color="auto"/>
        <w:right w:val="none" w:sz="0" w:space="0" w:color="auto"/>
      </w:divBdr>
    </w:div>
    <w:div w:id="1496916944">
      <w:bodyDiv w:val="1"/>
      <w:marLeft w:val="0"/>
      <w:marRight w:val="0"/>
      <w:marTop w:val="0"/>
      <w:marBottom w:val="0"/>
      <w:divBdr>
        <w:top w:val="none" w:sz="0" w:space="0" w:color="auto"/>
        <w:left w:val="none" w:sz="0" w:space="0" w:color="auto"/>
        <w:bottom w:val="none" w:sz="0" w:space="0" w:color="auto"/>
        <w:right w:val="none" w:sz="0" w:space="0" w:color="auto"/>
      </w:divBdr>
    </w:div>
    <w:div w:id="1501848091">
      <w:bodyDiv w:val="1"/>
      <w:marLeft w:val="0"/>
      <w:marRight w:val="0"/>
      <w:marTop w:val="0"/>
      <w:marBottom w:val="0"/>
      <w:divBdr>
        <w:top w:val="none" w:sz="0" w:space="0" w:color="auto"/>
        <w:left w:val="none" w:sz="0" w:space="0" w:color="auto"/>
        <w:bottom w:val="none" w:sz="0" w:space="0" w:color="auto"/>
        <w:right w:val="none" w:sz="0" w:space="0" w:color="auto"/>
      </w:divBdr>
    </w:div>
    <w:div w:id="1639186970">
      <w:bodyDiv w:val="1"/>
      <w:marLeft w:val="0"/>
      <w:marRight w:val="0"/>
      <w:marTop w:val="0"/>
      <w:marBottom w:val="0"/>
      <w:divBdr>
        <w:top w:val="none" w:sz="0" w:space="0" w:color="auto"/>
        <w:left w:val="none" w:sz="0" w:space="0" w:color="auto"/>
        <w:bottom w:val="none" w:sz="0" w:space="0" w:color="auto"/>
        <w:right w:val="none" w:sz="0" w:space="0" w:color="auto"/>
      </w:divBdr>
    </w:div>
    <w:div w:id="1653563017">
      <w:marLeft w:val="0"/>
      <w:marRight w:val="0"/>
      <w:marTop w:val="0"/>
      <w:marBottom w:val="0"/>
      <w:divBdr>
        <w:top w:val="none" w:sz="0" w:space="0" w:color="auto"/>
        <w:left w:val="none" w:sz="0" w:space="0" w:color="auto"/>
        <w:bottom w:val="none" w:sz="0" w:space="0" w:color="auto"/>
        <w:right w:val="none" w:sz="0" w:space="0" w:color="auto"/>
      </w:divBdr>
    </w:div>
    <w:div w:id="1653563019">
      <w:marLeft w:val="0"/>
      <w:marRight w:val="0"/>
      <w:marTop w:val="0"/>
      <w:marBottom w:val="0"/>
      <w:divBdr>
        <w:top w:val="none" w:sz="0" w:space="0" w:color="auto"/>
        <w:left w:val="none" w:sz="0" w:space="0" w:color="auto"/>
        <w:bottom w:val="none" w:sz="0" w:space="0" w:color="auto"/>
        <w:right w:val="none" w:sz="0" w:space="0" w:color="auto"/>
      </w:divBdr>
    </w:div>
    <w:div w:id="1653563021">
      <w:marLeft w:val="0"/>
      <w:marRight w:val="0"/>
      <w:marTop w:val="0"/>
      <w:marBottom w:val="0"/>
      <w:divBdr>
        <w:top w:val="none" w:sz="0" w:space="0" w:color="auto"/>
        <w:left w:val="none" w:sz="0" w:space="0" w:color="auto"/>
        <w:bottom w:val="none" w:sz="0" w:space="0" w:color="auto"/>
        <w:right w:val="none" w:sz="0" w:space="0" w:color="auto"/>
      </w:divBdr>
      <w:divsChild>
        <w:div w:id="1653563031">
          <w:marLeft w:val="0"/>
          <w:marRight w:val="0"/>
          <w:marTop w:val="0"/>
          <w:marBottom w:val="0"/>
          <w:divBdr>
            <w:top w:val="none" w:sz="0" w:space="0" w:color="auto"/>
            <w:left w:val="none" w:sz="0" w:space="0" w:color="auto"/>
            <w:bottom w:val="none" w:sz="0" w:space="0" w:color="auto"/>
            <w:right w:val="none" w:sz="0" w:space="0" w:color="auto"/>
          </w:divBdr>
        </w:div>
      </w:divsChild>
    </w:div>
    <w:div w:id="1653563022">
      <w:marLeft w:val="0"/>
      <w:marRight w:val="0"/>
      <w:marTop w:val="0"/>
      <w:marBottom w:val="0"/>
      <w:divBdr>
        <w:top w:val="none" w:sz="0" w:space="0" w:color="auto"/>
        <w:left w:val="none" w:sz="0" w:space="0" w:color="auto"/>
        <w:bottom w:val="none" w:sz="0" w:space="0" w:color="auto"/>
        <w:right w:val="none" w:sz="0" w:space="0" w:color="auto"/>
      </w:divBdr>
    </w:div>
    <w:div w:id="1653563023">
      <w:marLeft w:val="0"/>
      <w:marRight w:val="0"/>
      <w:marTop w:val="0"/>
      <w:marBottom w:val="0"/>
      <w:divBdr>
        <w:top w:val="none" w:sz="0" w:space="0" w:color="auto"/>
        <w:left w:val="none" w:sz="0" w:space="0" w:color="auto"/>
        <w:bottom w:val="none" w:sz="0" w:space="0" w:color="auto"/>
        <w:right w:val="none" w:sz="0" w:space="0" w:color="auto"/>
      </w:divBdr>
    </w:div>
    <w:div w:id="1653563025">
      <w:marLeft w:val="0"/>
      <w:marRight w:val="0"/>
      <w:marTop w:val="0"/>
      <w:marBottom w:val="0"/>
      <w:divBdr>
        <w:top w:val="none" w:sz="0" w:space="0" w:color="auto"/>
        <w:left w:val="none" w:sz="0" w:space="0" w:color="auto"/>
        <w:bottom w:val="none" w:sz="0" w:space="0" w:color="auto"/>
        <w:right w:val="none" w:sz="0" w:space="0" w:color="auto"/>
      </w:divBdr>
    </w:div>
    <w:div w:id="1653563026">
      <w:marLeft w:val="0"/>
      <w:marRight w:val="0"/>
      <w:marTop w:val="0"/>
      <w:marBottom w:val="0"/>
      <w:divBdr>
        <w:top w:val="none" w:sz="0" w:space="0" w:color="auto"/>
        <w:left w:val="none" w:sz="0" w:space="0" w:color="auto"/>
        <w:bottom w:val="none" w:sz="0" w:space="0" w:color="auto"/>
        <w:right w:val="none" w:sz="0" w:space="0" w:color="auto"/>
      </w:divBdr>
    </w:div>
    <w:div w:id="1653563030">
      <w:marLeft w:val="0"/>
      <w:marRight w:val="0"/>
      <w:marTop w:val="0"/>
      <w:marBottom w:val="0"/>
      <w:divBdr>
        <w:top w:val="none" w:sz="0" w:space="0" w:color="auto"/>
        <w:left w:val="none" w:sz="0" w:space="0" w:color="auto"/>
        <w:bottom w:val="none" w:sz="0" w:space="0" w:color="auto"/>
        <w:right w:val="none" w:sz="0" w:space="0" w:color="auto"/>
      </w:divBdr>
    </w:div>
    <w:div w:id="1653563032">
      <w:marLeft w:val="0"/>
      <w:marRight w:val="0"/>
      <w:marTop w:val="0"/>
      <w:marBottom w:val="0"/>
      <w:divBdr>
        <w:top w:val="none" w:sz="0" w:space="0" w:color="auto"/>
        <w:left w:val="none" w:sz="0" w:space="0" w:color="auto"/>
        <w:bottom w:val="none" w:sz="0" w:space="0" w:color="auto"/>
        <w:right w:val="none" w:sz="0" w:space="0" w:color="auto"/>
      </w:divBdr>
    </w:div>
    <w:div w:id="1653563034">
      <w:marLeft w:val="0"/>
      <w:marRight w:val="0"/>
      <w:marTop w:val="0"/>
      <w:marBottom w:val="0"/>
      <w:divBdr>
        <w:top w:val="none" w:sz="0" w:space="0" w:color="auto"/>
        <w:left w:val="none" w:sz="0" w:space="0" w:color="auto"/>
        <w:bottom w:val="none" w:sz="0" w:space="0" w:color="auto"/>
        <w:right w:val="none" w:sz="0" w:space="0" w:color="auto"/>
      </w:divBdr>
    </w:div>
    <w:div w:id="1653563037">
      <w:marLeft w:val="0"/>
      <w:marRight w:val="0"/>
      <w:marTop w:val="0"/>
      <w:marBottom w:val="0"/>
      <w:divBdr>
        <w:top w:val="none" w:sz="0" w:space="0" w:color="auto"/>
        <w:left w:val="none" w:sz="0" w:space="0" w:color="auto"/>
        <w:bottom w:val="none" w:sz="0" w:space="0" w:color="auto"/>
        <w:right w:val="none" w:sz="0" w:space="0" w:color="auto"/>
      </w:divBdr>
      <w:divsChild>
        <w:div w:id="1653563162">
          <w:marLeft w:val="0"/>
          <w:marRight w:val="0"/>
          <w:marTop w:val="0"/>
          <w:marBottom w:val="0"/>
          <w:divBdr>
            <w:top w:val="none" w:sz="0" w:space="0" w:color="auto"/>
            <w:left w:val="none" w:sz="0" w:space="0" w:color="auto"/>
            <w:bottom w:val="none" w:sz="0" w:space="0" w:color="auto"/>
            <w:right w:val="none" w:sz="0" w:space="0" w:color="auto"/>
          </w:divBdr>
          <w:divsChild>
            <w:div w:id="1653563198">
              <w:marLeft w:val="0"/>
              <w:marRight w:val="0"/>
              <w:marTop w:val="0"/>
              <w:marBottom w:val="0"/>
              <w:divBdr>
                <w:top w:val="none" w:sz="0" w:space="0" w:color="auto"/>
                <w:left w:val="none" w:sz="0" w:space="0" w:color="auto"/>
                <w:bottom w:val="none" w:sz="0" w:space="0" w:color="auto"/>
                <w:right w:val="none" w:sz="0" w:space="0" w:color="auto"/>
              </w:divBdr>
              <w:divsChild>
                <w:div w:id="16535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563038">
      <w:marLeft w:val="0"/>
      <w:marRight w:val="0"/>
      <w:marTop w:val="0"/>
      <w:marBottom w:val="0"/>
      <w:divBdr>
        <w:top w:val="none" w:sz="0" w:space="0" w:color="auto"/>
        <w:left w:val="none" w:sz="0" w:space="0" w:color="auto"/>
        <w:bottom w:val="none" w:sz="0" w:space="0" w:color="auto"/>
        <w:right w:val="none" w:sz="0" w:space="0" w:color="auto"/>
      </w:divBdr>
    </w:div>
    <w:div w:id="1653563039">
      <w:marLeft w:val="0"/>
      <w:marRight w:val="0"/>
      <w:marTop w:val="0"/>
      <w:marBottom w:val="0"/>
      <w:divBdr>
        <w:top w:val="none" w:sz="0" w:space="0" w:color="auto"/>
        <w:left w:val="none" w:sz="0" w:space="0" w:color="auto"/>
        <w:bottom w:val="none" w:sz="0" w:space="0" w:color="auto"/>
        <w:right w:val="none" w:sz="0" w:space="0" w:color="auto"/>
      </w:divBdr>
    </w:div>
    <w:div w:id="1653563043">
      <w:marLeft w:val="0"/>
      <w:marRight w:val="0"/>
      <w:marTop w:val="0"/>
      <w:marBottom w:val="0"/>
      <w:divBdr>
        <w:top w:val="none" w:sz="0" w:space="0" w:color="auto"/>
        <w:left w:val="none" w:sz="0" w:space="0" w:color="auto"/>
        <w:bottom w:val="none" w:sz="0" w:space="0" w:color="auto"/>
        <w:right w:val="none" w:sz="0" w:space="0" w:color="auto"/>
      </w:divBdr>
    </w:div>
    <w:div w:id="1653563044">
      <w:marLeft w:val="0"/>
      <w:marRight w:val="0"/>
      <w:marTop w:val="0"/>
      <w:marBottom w:val="0"/>
      <w:divBdr>
        <w:top w:val="none" w:sz="0" w:space="0" w:color="auto"/>
        <w:left w:val="none" w:sz="0" w:space="0" w:color="auto"/>
        <w:bottom w:val="none" w:sz="0" w:space="0" w:color="auto"/>
        <w:right w:val="none" w:sz="0" w:space="0" w:color="auto"/>
      </w:divBdr>
    </w:div>
    <w:div w:id="1653563045">
      <w:marLeft w:val="0"/>
      <w:marRight w:val="0"/>
      <w:marTop w:val="0"/>
      <w:marBottom w:val="0"/>
      <w:divBdr>
        <w:top w:val="none" w:sz="0" w:space="0" w:color="auto"/>
        <w:left w:val="none" w:sz="0" w:space="0" w:color="auto"/>
        <w:bottom w:val="none" w:sz="0" w:space="0" w:color="auto"/>
        <w:right w:val="none" w:sz="0" w:space="0" w:color="auto"/>
      </w:divBdr>
    </w:div>
    <w:div w:id="1653563046">
      <w:marLeft w:val="0"/>
      <w:marRight w:val="0"/>
      <w:marTop w:val="0"/>
      <w:marBottom w:val="0"/>
      <w:divBdr>
        <w:top w:val="none" w:sz="0" w:space="0" w:color="auto"/>
        <w:left w:val="none" w:sz="0" w:space="0" w:color="auto"/>
        <w:bottom w:val="none" w:sz="0" w:space="0" w:color="auto"/>
        <w:right w:val="none" w:sz="0" w:space="0" w:color="auto"/>
      </w:divBdr>
    </w:div>
    <w:div w:id="1653563048">
      <w:marLeft w:val="0"/>
      <w:marRight w:val="0"/>
      <w:marTop w:val="0"/>
      <w:marBottom w:val="0"/>
      <w:divBdr>
        <w:top w:val="none" w:sz="0" w:space="0" w:color="auto"/>
        <w:left w:val="none" w:sz="0" w:space="0" w:color="auto"/>
        <w:bottom w:val="none" w:sz="0" w:space="0" w:color="auto"/>
        <w:right w:val="none" w:sz="0" w:space="0" w:color="auto"/>
      </w:divBdr>
      <w:divsChild>
        <w:div w:id="1653563064">
          <w:marLeft w:val="0"/>
          <w:marRight w:val="0"/>
          <w:marTop w:val="0"/>
          <w:marBottom w:val="0"/>
          <w:divBdr>
            <w:top w:val="none" w:sz="0" w:space="0" w:color="auto"/>
            <w:left w:val="none" w:sz="0" w:space="0" w:color="auto"/>
            <w:bottom w:val="none" w:sz="0" w:space="0" w:color="auto"/>
            <w:right w:val="none" w:sz="0" w:space="0" w:color="auto"/>
          </w:divBdr>
          <w:divsChild>
            <w:div w:id="1653563128">
              <w:marLeft w:val="0"/>
              <w:marRight w:val="0"/>
              <w:marTop w:val="0"/>
              <w:marBottom w:val="0"/>
              <w:divBdr>
                <w:top w:val="none" w:sz="0" w:space="0" w:color="auto"/>
                <w:left w:val="none" w:sz="0" w:space="0" w:color="auto"/>
                <w:bottom w:val="none" w:sz="0" w:space="0" w:color="auto"/>
                <w:right w:val="none" w:sz="0" w:space="0" w:color="auto"/>
              </w:divBdr>
              <w:divsChild>
                <w:div w:id="1653563214">
                  <w:marLeft w:val="0"/>
                  <w:marRight w:val="0"/>
                  <w:marTop w:val="0"/>
                  <w:marBottom w:val="0"/>
                  <w:divBdr>
                    <w:top w:val="none" w:sz="0" w:space="0" w:color="auto"/>
                    <w:left w:val="none" w:sz="0" w:space="0" w:color="auto"/>
                    <w:bottom w:val="none" w:sz="0" w:space="0" w:color="auto"/>
                    <w:right w:val="none" w:sz="0" w:space="0" w:color="auto"/>
                  </w:divBdr>
                  <w:divsChild>
                    <w:div w:id="1653563175">
                      <w:marLeft w:val="0"/>
                      <w:marRight w:val="0"/>
                      <w:marTop w:val="0"/>
                      <w:marBottom w:val="0"/>
                      <w:divBdr>
                        <w:top w:val="none" w:sz="0" w:space="0" w:color="auto"/>
                        <w:left w:val="none" w:sz="0" w:space="0" w:color="auto"/>
                        <w:bottom w:val="none" w:sz="0" w:space="0" w:color="auto"/>
                        <w:right w:val="none" w:sz="0" w:space="0" w:color="auto"/>
                      </w:divBdr>
                      <w:divsChild>
                        <w:div w:id="1653563211">
                          <w:marLeft w:val="0"/>
                          <w:marRight w:val="0"/>
                          <w:marTop w:val="0"/>
                          <w:marBottom w:val="0"/>
                          <w:divBdr>
                            <w:top w:val="none" w:sz="0" w:space="0" w:color="auto"/>
                            <w:left w:val="none" w:sz="0" w:space="0" w:color="auto"/>
                            <w:bottom w:val="none" w:sz="0" w:space="0" w:color="auto"/>
                            <w:right w:val="none" w:sz="0" w:space="0" w:color="auto"/>
                          </w:divBdr>
                          <w:divsChild>
                            <w:div w:id="16535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0">
      <w:marLeft w:val="0"/>
      <w:marRight w:val="0"/>
      <w:marTop w:val="0"/>
      <w:marBottom w:val="0"/>
      <w:divBdr>
        <w:top w:val="none" w:sz="0" w:space="0" w:color="auto"/>
        <w:left w:val="none" w:sz="0" w:space="0" w:color="auto"/>
        <w:bottom w:val="none" w:sz="0" w:space="0" w:color="auto"/>
        <w:right w:val="none" w:sz="0" w:space="0" w:color="auto"/>
      </w:divBdr>
    </w:div>
    <w:div w:id="1653563052">
      <w:marLeft w:val="0"/>
      <w:marRight w:val="0"/>
      <w:marTop w:val="0"/>
      <w:marBottom w:val="0"/>
      <w:divBdr>
        <w:top w:val="none" w:sz="0" w:space="0" w:color="auto"/>
        <w:left w:val="none" w:sz="0" w:space="0" w:color="auto"/>
        <w:bottom w:val="none" w:sz="0" w:space="0" w:color="auto"/>
        <w:right w:val="none" w:sz="0" w:space="0" w:color="auto"/>
      </w:divBdr>
    </w:div>
    <w:div w:id="1653563053">
      <w:marLeft w:val="0"/>
      <w:marRight w:val="0"/>
      <w:marTop w:val="0"/>
      <w:marBottom w:val="0"/>
      <w:divBdr>
        <w:top w:val="none" w:sz="0" w:space="0" w:color="auto"/>
        <w:left w:val="none" w:sz="0" w:space="0" w:color="auto"/>
        <w:bottom w:val="none" w:sz="0" w:space="0" w:color="auto"/>
        <w:right w:val="none" w:sz="0" w:space="0" w:color="auto"/>
      </w:divBdr>
      <w:divsChild>
        <w:div w:id="1653563207">
          <w:marLeft w:val="0"/>
          <w:marRight w:val="0"/>
          <w:marTop w:val="0"/>
          <w:marBottom w:val="0"/>
          <w:divBdr>
            <w:top w:val="none" w:sz="0" w:space="0" w:color="auto"/>
            <w:left w:val="none" w:sz="0" w:space="0" w:color="auto"/>
            <w:bottom w:val="none" w:sz="0" w:space="0" w:color="auto"/>
            <w:right w:val="none" w:sz="0" w:space="0" w:color="auto"/>
          </w:divBdr>
          <w:divsChild>
            <w:div w:id="1653563103">
              <w:marLeft w:val="0"/>
              <w:marRight w:val="0"/>
              <w:marTop w:val="0"/>
              <w:marBottom w:val="0"/>
              <w:divBdr>
                <w:top w:val="none" w:sz="0" w:space="0" w:color="auto"/>
                <w:left w:val="none" w:sz="0" w:space="0" w:color="auto"/>
                <w:bottom w:val="none" w:sz="0" w:space="0" w:color="auto"/>
                <w:right w:val="none" w:sz="0" w:space="0" w:color="auto"/>
              </w:divBdr>
              <w:divsChild>
                <w:div w:id="1653563182">
                  <w:marLeft w:val="0"/>
                  <w:marRight w:val="0"/>
                  <w:marTop w:val="0"/>
                  <w:marBottom w:val="0"/>
                  <w:divBdr>
                    <w:top w:val="none" w:sz="0" w:space="0" w:color="auto"/>
                    <w:left w:val="none" w:sz="0" w:space="0" w:color="auto"/>
                    <w:bottom w:val="none" w:sz="0" w:space="0" w:color="auto"/>
                    <w:right w:val="none" w:sz="0" w:space="0" w:color="auto"/>
                  </w:divBdr>
                  <w:divsChild>
                    <w:div w:id="1653563083">
                      <w:marLeft w:val="0"/>
                      <w:marRight w:val="0"/>
                      <w:marTop w:val="0"/>
                      <w:marBottom w:val="0"/>
                      <w:divBdr>
                        <w:top w:val="none" w:sz="0" w:space="0" w:color="auto"/>
                        <w:left w:val="none" w:sz="0" w:space="0" w:color="auto"/>
                        <w:bottom w:val="none" w:sz="0" w:space="0" w:color="auto"/>
                        <w:right w:val="none" w:sz="0" w:space="0" w:color="auto"/>
                      </w:divBdr>
                      <w:divsChild>
                        <w:div w:id="1653563202">
                          <w:marLeft w:val="0"/>
                          <w:marRight w:val="0"/>
                          <w:marTop w:val="0"/>
                          <w:marBottom w:val="0"/>
                          <w:divBdr>
                            <w:top w:val="none" w:sz="0" w:space="0" w:color="auto"/>
                            <w:left w:val="none" w:sz="0" w:space="0" w:color="auto"/>
                            <w:bottom w:val="none" w:sz="0" w:space="0" w:color="auto"/>
                            <w:right w:val="none" w:sz="0" w:space="0" w:color="auto"/>
                          </w:divBdr>
                          <w:divsChild>
                            <w:div w:id="16535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057">
      <w:marLeft w:val="0"/>
      <w:marRight w:val="0"/>
      <w:marTop w:val="0"/>
      <w:marBottom w:val="0"/>
      <w:divBdr>
        <w:top w:val="none" w:sz="0" w:space="0" w:color="auto"/>
        <w:left w:val="none" w:sz="0" w:space="0" w:color="auto"/>
        <w:bottom w:val="none" w:sz="0" w:space="0" w:color="auto"/>
        <w:right w:val="none" w:sz="0" w:space="0" w:color="auto"/>
      </w:divBdr>
    </w:div>
    <w:div w:id="1653563058">
      <w:marLeft w:val="0"/>
      <w:marRight w:val="0"/>
      <w:marTop w:val="0"/>
      <w:marBottom w:val="0"/>
      <w:divBdr>
        <w:top w:val="none" w:sz="0" w:space="0" w:color="auto"/>
        <w:left w:val="none" w:sz="0" w:space="0" w:color="auto"/>
        <w:bottom w:val="none" w:sz="0" w:space="0" w:color="auto"/>
        <w:right w:val="none" w:sz="0" w:space="0" w:color="auto"/>
      </w:divBdr>
    </w:div>
    <w:div w:id="1653563059">
      <w:marLeft w:val="0"/>
      <w:marRight w:val="0"/>
      <w:marTop w:val="0"/>
      <w:marBottom w:val="0"/>
      <w:divBdr>
        <w:top w:val="none" w:sz="0" w:space="0" w:color="auto"/>
        <w:left w:val="none" w:sz="0" w:space="0" w:color="auto"/>
        <w:bottom w:val="none" w:sz="0" w:space="0" w:color="auto"/>
        <w:right w:val="none" w:sz="0" w:space="0" w:color="auto"/>
      </w:divBdr>
    </w:div>
    <w:div w:id="1653563062">
      <w:marLeft w:val="0"/>
      <w:marRight w:val="0"/>
      <w:marTop w:val="0"/>
      <w:marBottom w:val="0"/>
      <w:divBdr>
        <w:top w:val="none" w:sz="0" w:space="0" w:color="auto"/>
        <w:left w:val="none" w:sz="0" w:space="0" w:color="auto"/>
        <w:bottom w:val="none" w:sz="0" w:space="0" w:color="auto"/>
        <w:right w:val="none" w:sz="0" w:space="0" w:color="auto"/>
      </w:divBdr>
    </w:div>
    <w:div w:id="1653563063">
      <w:marLeft w:val="0"/>
      <w:marRight w:val="0"/>
      <w:marTop w:val="0"/>
      <w:marBottom w:val="0"/>
      <w:divBdr>
        <w:top w:val="none" w:sz="0" w:space="0" w:color="auto"/>
        <w:left w:val="none" w:sz="0" w:space="0" w:color="auto"/>
        <w:bottom w:val="none" w:sz="0" w:space="0" w:color="auto"/>
        <w:right w:val="none" w:sz="0" w:space="0" w:color="auto"/>
      </w:divBdr>
    </w:div>
    <w:div w:id="1653563065">
      <w:marLeft w:val="0"/>
      <w:marRight w:val="0"/>
      <w:marTop w:val="0"/>
      <w:marBottom w:val="0"/>
      <w:divBdr>
        <w:top w:val="none" w:sz="0" w:space="0" w:color="auto"/>
        <w:left w:val="none" w:sz="0" w:space="0" w:color="auto"/>
        <w:bottom w:val="none" w:sz="0" w:space="0" w:color="auto"/>
        <w:right w:val="none" w:sz="0" w:space="0" w:color="auto"/>
      </w:divBdr>
    </w:div>
    <w:div w:id="1653563066">
      <w:marLeft w:val="0"/>
      <w:marRight w:val="0"/>
      <w:marTop w:val="0"/>
      <w:marBottom w:val="0"/>
      <w:divBdr>
        <w:top w:val="none" w:sz="0" w:space="0" w:color="auto"/>
        <w:left w:val="none" w:sz="0" w:space="0" w:color="auto"/>
        <w:bottom w:val="none" w:sz="0" w:space="0" w:color="auto"/>
        <w:right w:val="none" w:sz="0" w:space="0" w:color="auto"/>
      </w:divBdr>
    </w:div>
    <w:div w:id="1653563068">
      <w:marLeft w:val="0"/>
      <w:marRight w:val="0"/>
      <w:marTop w:val="0"/>
      <w:marBottom w:val="0"/>
      <w:divBdr>
        <w:top w:val="none" w:sz="0" w:space="0" w:color="auto"/>
        <w:left w:val="none" w:sz="0" w:space="0" w:color="auto"/>
        <w:bottom w:val="none" w:sz="0" w:space="0" w:color="auto"/>
        <w:right w:val="none" w:sz="0" w:space="0" w:color="auto"/>
      </w:divBdr>
    </w:div>
    <w:div w:id="1653563069">
      <w:marLeft w:val="0"/>
      <w:marRight w:val="0"/>
      <w:marTop w:val="0"/>
      <w:marBottom w:val="0"/>
      <w:divBdr>
        <w:top w:val="none" w:sz="0" w:space="0" w:color="auto"/>
        <w:left w:val="none" w:sz="0" w:space="0" w:color="auto"/>
        <w:bottom w:val="none" w:sz="0" w:space="0" w:color="auto"/>
        <w:right w:val="none" w:sz="0" w:space="0" w:color="auto"/>
      </w:divBdr>
      <w:divsChild>
        <w:div w:id="1653563020">
          <w:marLeft w:val="547"/>
          <w:marRight w:val="0"/>
          <w:marTop w:val="67"/>
          <w:marBottom w:val="0"/>
          <w:divBdr>
            <w:top w:val="none" w:sz="0" w:space="0" w:color="auto"/>
            <w:left w:val="none" w:sz="0" w:space="0" w:color="auto"/>
            <w:bottom w:val="none" w:sz="0" w:space="0" w:color="auto"/>
            <w:right w:val="none" w:sz="0" w:space="0" w:color="auto"/>
          </w:divBdr>
        </w:div>
        <w:div w:id="1653563027">
          <w:marLeft w:val="547"/>
          <w:marRight w:val="0"/>
          <w:marTop w:val="67"/>
          <w:marBottom w:val="0"/>
          <w:divBdr>
            <w:top w:val="none" w:sz="0" w:space="0" w:color="auto"/>
            <w:left w:val="none" w:sz="0" w:space="0" w:color="auto"/>
            <w:bottom w:val="none" w:sz="0" w:space="0" w:color="auto"/>
            <w:right w:val="none" w:sz="0" w:space="0" w:color="auto"/>
          </w:divBdr>
        </w:div>
        <w:div w:id="1653563036">
          <w:marLeft w:val="547"/>
          <w:marRight w:val="0"/>
          <w:marTop w:val="67"/>
          <w:marBottom w:val="0"/>
          <w:divBdr>
            <w:top w:val="none" w:sz="0" w:space="0" w:color="auto"/>
            <w:left w:val="none" w:sz="0" w:space="0" w:color="auto"/>
            <w:bottom w:val="none" w:sz="0" w:space="0" w:color="auto"/>
            <w:right w:val="none" w:sz="0" w:space="0" w:color="auto"/>
          </w:divBdr>
        </w:div>
        <w:div w:id="1653563049">
          <w:marLeft w:val="1166"/>
          <w:marRight w:val="0"/>
          <w:marTop w:val="0"/>
          <w:marBottom w:val="0"/>
          <w:divBdr>
            <w:top w:val="none" w:sz="0" w:space="0" w:color="auto"/>
            <w:left w:val="none" w:sz="0" w:space="0" w:color="auto"/>
            <w:bottom w:val="none" w:sz="0" w:space="0" w:color="auto"/>
            <w:right w:val="none" w:sz="0" w:space="0" w:color="auto"/>
          </w:divBdr>
        </w:div>
        <w:div w:id="1653563084">
          <w:marLeft w:val="547"/>
          <w:marRight w:val="0"/>
          <w:marTop w:val="67"/>
          <w:marBottom w:val="0"/>
          <w:divBdr>
            <w:top w:val="none" w:sz="0" w:space="0" w:color="auto"/>
            <w:left w:val="none" w:sz="0" w:space="0" w:color="auto"/>
            <w:bottom w:val="none" w:sz="0" w:space="0" w:color="auto"/>
            <w:right w:val="none" w:sz="0" w:space="0" w:color="auto"/>
          </w:divBdr>
        </w:div>
        <w:div w:id="1653563098">
          <w:marLeft w:val="1166"/>
          <w:marRight w:val="0"/>
          <w:marTop w:val="0"/>
          <w:marBottom w:val="0"/>
          <w:divBdr>
            <w:top w:val="none" w:sz="0" w:space="0" w:color="auto"/>
            <w:left w:val="none" w:sz="0" w:space="0" w:color="auto"/>
            <w:bottom w:val="none" w:sz="0" w:space="0" w:color="auto"/>
            <w:right w:val="none" w:sz="0" w:space="0" w:color="auto"/>
          </w:divBdr>
        </w:div>
        <w:div w:id="1653563101">
          <w:marLeft w:val="547"/>
          <w:marRight w:val="0"/>
          <w:marTop w:val="67"/>
          <w:marBottom w:val="0"/>
          <w:divBdr>
            <w:top w:val="none" w:sz="0" w:space="0" w:color="auto"/>
            <w:left w:val="none" w:sz="0" w:space="0" w:color="auto"/>
            <w:bottom w:val="none" w:sz="0" w:space="0" w:color="auto"/>
            <w:right w:val="none" w:sz="0" w:space="0" w:color="auto"/>
          </w:divBdr>
        </w:div>
        <w:div w:id="1653563133">
          <w:marLeft w:val="547"/>
          <w:marRight w:val="0"/>
          <w:marTop w:val="67"/>
          <w:marBottom w:val="0"/>
          <w:divBdr>
            <w:top w:val="none" w:sz="0" w:space="0" w:color="auto"/>
            <w:left w:val="none" w:sz="0" w:space="0" w:color="auto"/>
            <w:bottom w:val="none" w:sz="0" w:space="0" w:color="auto"/>
            <w:right w:val="none" w:sz="0" w:space="0" w:color="auto"/>
          </w:divBdr>
        </w:div>
        <w:div w:id="1653563181">
          <w:marLeft w:val="1166"/>
          <w:marRight w:val="0"/>
          <w:marTop w:val="0"/>
          <w:marBottom w:val="0"/>
          <w:divBdr>
            <w:top w:val="none" w:sz="0" w:space="0" w:color="auto"/>
            <w:left w:val="none" w:sz="0" w:space="0" w:color="auto"/>
            <w:bottom w:val="none" w:sz="0" w:space="0" w:color="auto"/>
            <w:right w:val="none" w:sz="0" w:space="0" w:color="auto"/>
          </w:divBdr>
        </w:div>
      </w:divsChild>
    </w:div>
    <w:div w:id="1653563070">
      <w:marLeft w:val="0"/>
      <w:marRight w:val="0"/>
      <w:marTop w:val="0"/>
      <w:marBottom w:val="0"/>
      <w:divBdr>
        <w:top w:val="none" w:sz="0" w:space="0" w:color="auto"/>
        <w:left w:val="none" w:sz="0" w:space="0" w:color="auto"/>
        <w:bottom w:val="none" w:sz="0" w:space="0" w:color="auto"/>
        <w:right w:val="none" w:sz="0" w:space="0" w:color="auto"/>
      </w:divBdr>
    </w:div>
    <w:div w:id="1653563074">
      <w:marLeft w:val="0"/>
      <w:marRight w:val="0"/>
      <w:marTop w:val="0"/>
      <w:marBottom w:val="0"/>
      <w:divBdr>
        <w:top w:val="none" w:sz="0" w:space="0" w:color="auto"/>
        <w:left w:val="none" w:sz="0" w:space="0" w:color="auto"/>
        <w:bottom w:val="none" w:sz="0" w:space="0" w:color="auto"/>
        <w:right w:val="none" w:sz="0" w:space="0" w:color="auto"/>
      </w:divBdr>
    </w:div>
    <w:div w:id="1653563075">
      <w:marLeft w:val="0"/>
      <w:marRight w:val="0"/>
      <w:marTop w:val="0"/>
      <w:marBottom w:val="0"/>
      <w:divBdr>
        <w:top w:val="none" w:sz="0" w:space="0" w:color="auto"/>
        <w:left w:val="none" w:sz="0" w:space="0" w:color="auto"/>
        <w:bottom w:val="none" w:sz="0" w:space="0" w:color="auto"/>
        <w:right w:val="none" w:sz="0" w:space="0" w:color="auto"/>
      </w:divBdr>
    </w:div>
    <w:div w:id="1653563076">
      <w:marLeft w:val="0"/>
      <w:marRight w:val="0"/>
      <w:marTop w:val="0"/>
      <w:marBottom w:val="0"/>
      <w:divBdr>
        <w:top w:val="none" w:sz="0" w:space="0" w:color="auto"/>
        <w:left w:val="none" w:sz="0" w:space="0" w:color="auto"/>
        <w:bottom w:val="none" w:sz="0" w:space="0" w:color="auto"/>
        <w:right w:val="none" w:sz="0" w:space="0" w:color="auto"/>
      </w:divBdr>
      <w:divsChild>
        <w:div w:id="1653563040">
          <w:marLeft w:val="0"/>
          <w:marRight w:val="0"/>
          <w:marTop w:val="240"/>
          <w:marBottom w:val="240"/>
          <w:divBdr>
            <w:top w:val="none" w:sz="0" w:space="0" w:color="auto"/>
            <w:left w:val="none" w:sz="0" w:space="0" w:color="auto"/>
            <w:bottom w:val="none" w:sz="0" w:space="0" w:color="auto"/>
            <w:right w:val="none" w:sz="0" w:space="0" w:color="auto"/>
          </w:divBdr>
        </w:div>
      </w:divsChild>
    </w:div>
    <w:div w:id="1653563081">
      <w:marLeft w:val="0"/>
      <w:marRight w:val="0"/>
      <w:marTop w:val="0"/>
      <w:marBottom w:val="0"/>
      <w:divBdr>
        <w:top w:val="none" w:sz="0" w:space="0" w:color="auto"/>
        <w:left w:val="none" w:sz="0" w:space="0" w:color="auto"/>
        <w:bottom w:val="none" w:sz="0" w:space="0" w:color="auto"/>
        <w:right w:val="none" w:sz="0" w:space="0" w:color="auto"/>
      </w:divBdr>
    </w:div>
    <w:div w:id="1653563089">
      <w:marLeft w:val="0"/>
      <w:marRight w:val="0"/>
      <w:marTop w:val="0"/>
      <w:marBottom w:val="0"/>
      <w:divBdr>
        <w:top w:val="none" w:sz="0" w:space="0" w:color="auto"/>
        <w:left w:val="none" w:sz="0" w:space="0" w:color="auto"/>
        <w:bottom w:val="none" w:sz="0" w:space="0" w:color="auto"/>
        <w:right w:val="none" w:sz="0" w:space="0" w:color="auto"/>
      </w:divBdr>
    </w:div>
    <w:div w:id="1653563090">
      <w:marLeft w:val="0"/>
      <w:marRight w:val="0"/>
      <w:marTop w:val="0"/>
      <w:marBottom w:val="0"/>
      <w:divBdr>
        <w:top w:val="none" w:sz="0" w:space="0" w:color="auto"/>
        <w:left w:val="none" w:sz="0" w:space="0" w:color="auto"/>
        <w:bottom w:val="none" w:sz="0" w:space="0" w:color="auto"/>
        <w:right w:val="none" w:sz="0" w:space="0" w:color="auto"/>
      </w:divBdr>
    </w:div>
    <w:div w:id="1653563091">
      <w:marLeft w:val="0"/>
      <w:marRight w:val="0"/>
      <w:marTop w:val="0"/>
      <w:marBottom w:val="0"/>
      <w:divBdr>
        <w:top w:val="none" w:sz="0" w:space="0" w:color="auto"/>
        <w:left w:val="none" w:sz="0" w:space="0" w:color="auto"/>
        <w:bottom w:val="none" w:sz="0" w:space="0" w:color="auto"/>
        <w:right w:val="none" w:sz="0" w:space="0" w:color="auto"/>
      </w:divBdr>
    </w:div>
    <w:div w:id="1653563092">
      <w:marLeft w:val="0"/>
      <w:marRight w:val="0"/>
      <w:marTop w:val="0"/>
      <w:marBottom w:val="0"/>
      <w:divBdr>
        <w:top w:val="none" w:sz="0" w:space="0" w:color="auto"/>
        <w:left w:val="none" w:sz="0" w:space="0" w:color="auto"/>
        <w:bottom w:val="none" w:sz="0" w:space="0" w:color="auto"/>
        <w:right w:val="none" w:sz="0" w:space="0" w:color="auto"/>
      </w:divBdr>
      <w:divsChild>
        <w:div w:id="1653563179">
          <w:marLeft w:val="0"/>
          <w:marRight w:val="0"/>
          <w:marTop w:val="240"/>
          <w:marBottom w:val="240"/>
          <w:divBdr>
            <w:top w:val="none" w:sz="0" w:space="0" w:color="auto"/>
            <w:left w:val="none" w:sz="0" w:space="0" w:color="auto"/>
            <w:bottom w:val="none" w:sz="0" w:space="0" w:color="auto"/>
            <w:right w:val="none" w:sz="0" w:space="0" w:color="auto"/>
          </w:divBdr>
        </w:div>
      </w:divsChild>
    </w:div>
    <w:div w:id="1653563093">
      <w:marLeft w:val="0"/>
      <w:marRight w:val="0"/>
      <w:marTop w:val="0"/>
      <w:marBottom w:val="0"/>
      <w:divBdr>
        <w:top w:val="none" w:sz="0" w:space="0" w:color="auto"/>
        <w:left w:val="none" w:sz="0" w:space="0" w:color="auto"/>
        <w:bottom w:val="none" w:sz="0" w:space="0" w:color="auto"/>
        <w:right w:val="none" w:sz="0" w:space="0" w:color="auto"/>
      </w:divBdr>
    </w:div>
    <w:div w:id="1653563099">
      <w:marLeft w:val="0"/>
      <w:marRight w:val="0"/>
      <w:marTop w:val="0"/>
      <w:marBottom w:val="0"/>
      <w:divBdr>
        <w:top w:val="none" w:sz="0" w:space="0" w:color="auto"/>
        <w:left w:val="none" w:sz="0" w:space="0" w:color="auto"/>
        <w:bottom w:val="none" w:sz="0" w:space="0" w:color="auto"/>
        <w:right w:val="none" w:sz="0" w:space="0" w:color="auto"/>
      </w:divBdr>
      <w:divsChild>
        <w:div w:id="1653563071">
          <w:marLeft w:val="0"/>
          <w:marRight w:val="0"/>
          <w:marTop w:val="0"/>
          <w:marBottom w:val="0"/>
          <w:divBdr>
            <w:top w:val="none" w:sz="0" w:space="0" w:color="auto"/>
            <w:left w:val="none" w:sz="0" w:space="0" w:color="auto"/>
            <w:bottom w:val="none" w:sz="0" w:space="0" w:color="auto"/>
            <w:right w:val="none" w:sz="0" w:space="0" w:color="auto"/>
          </w:divBdr>
          <w:divsChild>
            <w:div w:id="1653563188">
              <w:marLeft w:val="0"/>
              <w:marRight w:val="0"/>
              <w:marTop w:val="0"/>
              <w:marBottom w:val="0"/>
              <w:divBdr>
                <w:top w:val="none" w:sz="0" w:space="0" w:color="auto"/>
                <w:left w:val="none" w:sz="0" w:space="0" w:color="auto"/>
                <w:bottom w:val="none" w:sz="0" w:space="0" w:color="auto"/>
                <w:right w:val="none" w:sz="0" w:space="0" w:color="auto"/>
              </w:divBdr>
              <w:divsChild>
                <w:div w:id="1653563152">
                  <w:marLeft w:val="0"/>
                  <w:marRight w:val="0"/>
                  <w:marTop w:val="0"/>
                  <w:marBottom w:val="0"/>
                  <w:divBdr>
                    <w:top w:val="none" w:sz="0" w:space="0" w:color="auto"/>
                    <w:left w:val="none" w:sz="0" w:space="0" w:color="auto"/>
                    <w:bottom w:val="none" w:sz="0" w:space="0" w:color="auto"/>
                    <w:right w:val="none" w:sz="0" w:space="0" w:color="auto"/>
                  </w:divBdr>
                  <w:divsChild>
                    <w:div w:id="1653563105">
                      <w:marLeft w:val="0"/>
                      <w:marRight w:val="0"/>
                      <w:marTop w:val="0"/>
                      <w:marBottom w:val="0"/>
                      <w:divBdr>
                        <w:top w:val="none" w:sz="0" w:space="0" w:color="auto"/>
                        <w:left w:val="none" w:sz="0" w:space="0" w:color="auto"/>
                        <w:bottom w:val="none" w:sz="0" w:space="0" w:color="auto"/>
                        <w:right w:val="none" w:sz="0" w:space="0" w:color="auto"/>
                      </w:divBdr>
                      <w:divsChild>
                        <w:div w:id="1653563156">
                          <w:marLeft w:val="0"/>
                          <w:marRight w:val="0"/>
                          <w:marTop w:val="0"/>
                          <w:marBottom w:val="0"/>
                          <w:divBdr>
                            <w:top w:val="none" w:sz="0" w:space="0" w:color="auto"/>
                            <w:left w:val="none" w:sz="0" w:space="0" w:color="auto"/>
                            <w:bottom w:val="none" w:sz="0" w:space="0" w:color="auto"/>
                            <w:right w:val="none" w:sz="0" w:space="0" w:color="auto"/>
                          </w:divBdr>
                          <w:divsChild>
                            <w:div w:id="1653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02">
      <w:marLeft w:val="0"/>
      <w:marRight w:val="0"/>
      <w:marTop w:val="0"/>
      <w:marBottom w:val="0"/>
      <w:divBdr>
        <w:top w:val="none" w:sz="0" w:space="0" w:color="auto"/>
        <w:left w:val="none" w:sz="0" w:space="0" w:color="auto"/>
        <w:bottom w:val="none" w:sz="0" w:space="0" w:color="auto"/>
        <w:right w:val="none" w:sz="0" w:space="0" w:color="auto"/>
      </w:divBdr>
    </w:div>
    <w:div w:id="1653563104">
      <w:marLeft w:val="0"/>
      <w:marRight w:val="0"/>
      <w:marTop w:val="0"/>
      <w:marBottom w:val="0"/>
      <w:divBdr>
        <w:top w:val="none" w:sz="0" w:space="0" w:color="auto"/>
        <w:left w:val="none" w:sz="0" w:space="0" w:color="auto"/>
        <w:bottom w:val="none" w:sz="0" w:space="0" w:color="auto"/>
        <w:right w:val="none" w:sz="0" w:space="0" w:color="auto"/>
      </w:divBdr>
    </w:div>
    <w:div w:id="1653563110">
      <w:marLeft w:val="0"/>
      <w:marRight w:val="0"/>
      <w:marTop w:val="0"/>
      <w:marBottom w:val="0"/>
      <w:divBdr>
        <w:top w:val="none" w:sz="0" w:space="0" w:color="auto"/>
        <w:left w:val="none" w:sz="0" w:space="0" w:color="auto"/>
        <w:bottom w:val="none" w:sz="0" w:space="0" w:color="auto"/>
        <w:right w:val="none" w:sz="0" w:space="0" w:color="auto"/>
      </w:divBdr>
    </w:div>
    <w:div w:id="1653563111">
      <w:marLeft w:val="0"/>
      <w:marRight w:val="0"/>
      <w:marTop w:val="0"/>
      <w:marBottom w:val="0"/>
      <w:divBdr>
        <w:top w:val="none" w:sz="0" w:space="0" w:color="auto"/>
        <w:left w:val="none" w:sz="0" w:space="0" w:color="auto"/>
        <w:bottom w:val="none" w:sz="0" w:space="0" w:color="auto"/>
        <w:right w:val="none" w:sz="0" w:space="0" w:color="auto"/>
      </w:divBdr>
    </w:div>
    <w:div w:id="1653563112">
      <w:marLeft w:val="0"/>
      <w:marRight w:val="0"/>
      <w:marTop w:val="0"/>
      <w:marBottom w:val="0"/>
      <w:divBdr>
        <w:top w:val="none" w:sz="0" w:space="0" w:color="auto"/>
        <w:left w:val="none" w:sz="0" w:space="0" w:color="auto"/>
        <w:bottom w:val="none" w:sz="0" w:space="0" w:color="auto"/>
        <w:right w:val="none" w:sz="0" w:space="0" w:color="auto"/>
      </w:divBdr>
    </w:div>
    <w:div w:id="1653563117">
      <w:marLeft w:val="0"/>
      <w:marRight w:val="0"/>
      <w:marTop w:val="0"/>
      <w:marBottom w:val="0"/>
      <w:divBdr>
        <w:top w:val="none" w:sz="0" w:space="0" w:color="auto"/>
        <w:left w:val="none" w:sz="0" w:space="0" w:color="auto"/>
        <w:bottom w:val="none" w:sz="0" w:space="0" w:color="auto"/>
        <w:right w:val="none" w:sz="0" w:space="0" w:color="auto"/>
      </w:divBdr>
      <w:divsChild>
        <w:div w:id="1653563189">
          <w:marLeft w:val="0"/>
          <w:marRight w:val="0"/>
          <w:marTop w:val="240"/>
          <w:marBottom w:val="240"/>
          <w:divBdr>
            <w:top w:val="none" w:sz="0" w:space="0" w:color="auto"/>
            <w:left w:val="none" w:sz="0" w:space="0" w:color="auto"/>
            <w:bottom w:val="none" w:sz="0" w:space="0" w:color="auto"/>
            <w:right w:val="none" w:sz="0" w:space="0" w:color="auto"/>
          </w:divBdr>
        </w:div>
      </w:divsChild>
    </w:div>
    <w:div w:id="1653563120">
      <w:marLeft w:val="0"/>
      <w:marRight w:val="0"/>
      <w:marTop w:val="0"/>
      <w:marBottom w:val="0"/>
      <w:divBdr>
        <w:top w:val="none" w:sz="0" w:space="0" w:color="auto"/>
        <w:left w:val="none" w:sz="0" w:space="0" w:color="auto"/>
        <w:bottom w:val="none" w:sz="0" w:space="0" w:color="auto"/>
        <w:right w:val="none" w:sz="0" w:space="0" w:color="auto"/>
      </w:divBdr>
    </w:div>
    <w:div w:id="1653563121">
      <w:marLeft w:val="0"/>
      <w:marRight w:val="0"/>
      <w:marTop w:val="0"/>
      <w:marBottom w:val="0"/>
      <w:divBdr>
        <w:top w:val="none" w:sz="0" w:space="0" w:color="auto"/>
        <w:left w:val="none" w:sz="0" w:space="0" w:color="auto"/>
        <w:bottom w:val="none" w:sz="0" w:space="0" w:color="auto"/>
        <w:right w:val="none" w:sz="0" w:space="0" w:color="auto"/>
      </w:divBdr>
      <w:divsChild>
        <w:div w:id="1653563174">
          <w:marLeft w:val="720"/>
          <w:marRight w:val="720"/>
          <w:marTop w:val="100"/>
          <w:marBottom w:val="100"/>
          <w:divBdr>
            <w:top w:val="none" w:sz="0" w:space="0" w:color="auto"/>
            <w:left w:val="none" w:sz="0" w:space="0" w:color="auto"/>
            <w:bottom w:val="none" w:sz="0" w:space="0" w:color="auto"/>
            <w:right w:val="none" w:sz="0" w:space="0" w:color="auto"/>
          </w:divBdr>
        </w:div>
      </w:divsChild>
    </w:div>
    <w:div w:id="1653563125">
      <w:marLeft w:val="0"/>
      <w:marRight w:val="0"/>
      <w:marTop w:val="0"/>
      <w:marBottom w:val="0"/>
      <w:divBdr>
        <w:top w:val="none" w:sz="0" w:space="0" w:color="auto"/>
        <w:left w:val="none" w:sz="0" w:space="0" w:color="auto"/>
        <w:bottom w:val="none" w:sz="0" w:space="0" w:color="auto"/>
        <w:right w:val="none" w:sz="0" w:space="0" w:color="auto"/>
      </w:divBdr>
      <w:divsChild>
        <w:div w:id="1653563126">
          <w:marLeft w:val="0"/>
          <w:marRight w:val="0"/>
          <w:marTop w:val="0"/>
          <w:marBottom w:val="0"/>
          <w:divBdr>
            <w:top w:val="none" w:sz="0" w:space="0" w:color="auto"/>
            <w:left w:val="none" w:sz="0" w:space="0" w:color="auto"/>
            <w:bottom w:val="none" w:sz="0" w:space="0" w:color="auto"/>
            <w:right w:val="none" w:sz="0" w:space="0" w:color="auto"/>
          </w:divBdr>
          <w:divsChild>
            <w:div w:id="1653563170">
              <w:marLeft w:val="0"/>
              <w:marRight w:val="0"/>
              <w:marTop w:val="0"/>
              <w:marBottom w:val="0"/>
              <w:divBdr>
                <w:top w:val="none" w:sz="0" w:space="0" w:color="auto"/>
                <w:left w:val="none" w:sz="0" w:space="0" w:color="auto"/>
                <w:bottom w:val="none" w:sz="0" w:space="0" w:color="auto"/>
                <w:right w:val="none" w:sz="0" w:space="0" w:color="auto"/>
              </w:divBdr>
              <w:divsChild>
                <w:div w:id="1653563115">
                  <w:marLeft w:val="0"/>
                  <w:marRight w:val="0"/>
                  <w:marTop w:val="0"/>
                  <w:marBottom w:val="0"/>
                  <w:divBdr>
                    <w:top w:val="none" w:sz="0" w:space="0" w:color="auto"/>
                    <w:left w:val="none" w:sz="0" w:space="0" w:color="auto"/>
                    <w:bottom w:val="none" w:sz="0" w:space="0" w:color="auto"/>
                    <w:right w:val="none" w:sz="0" w:space="0" w:color="auto"/>
                  </w:divBdr>
                  <w:divsChild>
                    <w:div w:id="1653563054">
                      <w:marLeft w:val="0"/>
                      <w:marRight w:val="0"/>
                      <w:marTop w:val="0"/>
                      <w:marBottom w:val="0"/>
                      <w:divBdr>
                        <w:top w:val="none" w:sz="0" w:space="0" w:color="auto"/>
                        <w:left w:val="none" w:sz="0" w:space="0" w:color="auto"/>
                        <w:bottom w:val="none" w:sz="0" w:space="0" w:color="auto"/>
                        <w:right w:val="none" w:sz="0" w:space="0" w:color="auto"/>
                      </w:divBdr>
                      <w:divsChild>
                        <w:div w:id="1653563137">
                          <w:marLeft w:val="0"/>
                          <w:marRight w:val="0"/>
                          <w:marTop w:val="0"/>
                          <w:marBottom w:val="0"/>
                          <w:divBdr>
                            <w:top w:val="none" w:sz="0" w:space="0" w:color="auto"/>
                            <w:left w:val="none" w:sz="0" w:space="0" w:color="auto"/>
                            <w:bottom w:val="none" w:sz="0" w:space="0" w:color="auto"/>
                            <w:right w:val="none" w:sz="0" w:space="0" w:color="auto"/>
                          </w:divBdr>
                          <w:divsChild>
                            <w:div w:id="16535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29">
      <w:marLeft w:val="0"/>
      <w:marRight w:val="0"/>
      <w:marTop w:val="0"/>
      <w:marBottom w:val="0"/>
      <w:divBdr>
        <w:top w:val="none" w:sz="0" w:space="0" w:color="auto"/>
        <w:left w:val="none" w:sz="0" w:space="0" w:color="auto"/>
        <w:bottom w:val="none" w:sz="0" w:space="0" w:color="auto"/>
        <w:right w:val="none" w:sz="0" w:space="0" w:color="auto"/>
      </w:divBdr>
    </w:div>
    <w:div w:id="1653563130">
      <w:marLeft w:val="0"/>
      <w:marRight w:val="0"/>
      <w:marTop w:val="0"/>
      <w:marBottom w:val="0"/>
      <w:divBdr>
        <w:top w:val="none" w:sz="0" w:space="0" w:color="auto"/>
        <w:left w:val="none" w:sz="0" w:space="0" w:color="auto"/>
        <w:bottom w:val="none" w:sz="0" w:space="0" w:color="auto"/>
        <w:right w:val="none" w:sz="0" w:space="0" w:color="auto"/>
      </w:divBdr>
    </w:div>
    <w:div w:id="1653563131">
      <w:marLeft w:val="0"/>
      <w:marRight w:val="0"/>
      <w:marTop w:val="0"/>
      <w:marBottom w:val="0"/>
      <w:divBdr>
        <w:top w:val="none" w:sz="0" w:space="0" w:color="auto"/>
        <w:left w:val="none" w:sz="0" w:space="0" w:color="auto"/>
        <w:bottom w:val="none" w:sz="0" w:space="0" w:color="auto"/>
        <w:right w:val="none" w:sz="0" w:space="0" w:color="auto"/>
      </w:divBdr>
      <w:divsChild>
        <w:div w:id="1653563087">
          <w:marLeft w:val="0"/>
          <w:marRight w:val="0"/>
          <w:marTop w:val="0"/>
          <w:marBottom w:val="0"/>
          <w:divBdr>
            <w:top w:val="none" w:sz="0" w:space="0" w:color="auto"/>
            <w:left w:val="none" w:sz="0" w:space="0" w:color="auto"/>
            <w:bottom w:val="none" w:sz="0" w:space="0" w:color="auto"/>
            <w:right w:val="none" w:sz="0" w:space="0" w:color="auto"/>
          </w:divBdr>
          <w:divsChild>
            <w:div w:id="1653563024">
              <w:marLeft w:val="0"/>
              <w:marRight w:val="0"/>
              <w:marTop w:val="0"/>
              <w:marBottom w:val="0"/>
              <w:divBdr>
                <w:top w:val="none" w:sz="0" w:space="0" w:color="auto"/>
                <w:left w:val="none" w:sz="0" w:space="0" w:color="auto"/>
                <w:bottom w:val="none" w:sz="0" w:space="0" w:color="auto"/>
                <w:right w:val="none" w:sz="0" w:space="0" w:color="auto"/>
              </w:divBdr>
              <w:divsChild>
                <w:div w:id="1653563108">
                  <w:marLeft w:val="0"/>
                  <w:marRight w:val="0"/>
                  <w:marTop w:val="0"/>
                  <w:marBottom w:val="0"/>
                  <w:divBdr>
                    <w:top w:val="none" w:sz="0" w:space="0" w:color="auto"/>
                    <w:left w:val="none" w:sz="0" w:space="0" w:color="auto"/>
                    <w:bottom w:val="none" w:sz="0" w:space="0" w:color="auto"/>
                    <w:right w:val="none" w:sz="0" w:space="0" w:color="auto"/>
                  </w:divBdr>
                  <w:divsChild>
                    <w:div w:id="1653563078">
                      <w:marLeft w:val="0"/>
                      <w:marRight w:val="0"/>
                      <w:marTop w:val="0"/>
                      <w:marBottom w:val="0"/>
                      <w:divBdr>
                        <w:top w:val="none" w:sz="0" w:space="0" w:color="auto"/>
                        <w:left w:val="none" w:sz="0" w:space="0" w:color="auto"/>
                        <w:bottom w:val="none" w:sz="0" w:space="0" w:color="auto"/>
                        <w:right w:val="none" w:sz="0" w:space="0" w:color="auto"/>
                      </w:divBdr>
                      <w:divsChild>
                        <w:div w:id="1653563193">
                          <w:marLeft w:val="0"/>
                          <w:marRight w:val="0"/>
                          <w:marTop w:val="0"/>
                          <w:marBottom w:val="0"/>
                          <w:divBdr>
                            <w:top w:val="none" w:sz="0" w:space="0" w:color="auto"/>
                            <w:left w:val="none" w:sz="0" w:space="0" w:color="auto"/>
                            <w:bottom w:val="none" w:sz="0" w:space="0" w:color="auto"/>
                            <w:right w:val="none" w:sz="0" w:space="0" w:color="auto"/>
                          </w:divBdr>
                          <w:divsChild>
                            <w:div w:id="16535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32">
      <w:marLeft w:val="0"/>
      <w:marRight w:val="0"/>
      <w:marTop w:val="0"/>
      <w:marBottom w:val="0"/>
      <w:divBdr>
        <w:top w:val="none" w:sz="0" w:space="0" w:color="auto"/>
        <w:left w:val="none" w:sz="0" w:space="0" w:color="auto"/>
        <w:bottom w:val="none" w:sz="0" w:space="0" w:color="auto"/>
        <w:right w:val="none" w:sz="0" w:space="0" w:color="auto"/>
      </w:divBdr>
      <w:divsChild>
        <w:div w:id="1653563134">
          <w:marLeft w:val="0"/>
          <w:marRight w:val="0"/>
          <w:marTop w:val="240"/>
          <w:marBottom w:val="240"/>
          <w:divBdr>
            <w:top w:val="none" w:sz="0" w:space="0" w:color="auto"/>
            <w:left w:val="none" w:sz="0" w:space="0" w:color="auto"/>
            <w:bottom w:val="none" w:sz="0" w:space="0" w:color="auto"/>
            <w:right w:val="none" w:sz="0" w:space="0" w:color="auto"/>
          </w:divBdr>
        </w:div>
      </w:divsChild>
    </w:div>
    <w:div w:id="1653563138">
      <w:marLeft w:val="0"/>
      <w:marRight w:val="0"/>
      <w:marTop w:val="0"/>
      <w:marBottom w:val="0"/>
      <w:divBdr>
        <w:top w:val="none" w:sz="0" w:space="0" w:color="auto"/>
        <w:left w:val="none" w:sz="0" w:space="0" w:color="auto"/>
        <w:bottom w:val="none" w:sz="0" w:space="0" w:color="auto"/>
        <w:right w:val="none" w:sz="0" w:space="0" w:color="auto"/>
      </w:divBdr>
    </w:div>
    <w:div w:id="1653563140">
      <w:marLeft w:val="0"/>
      <w:marRight w:val="0"/>
      <w:marTop w:val="0"/>
      <w:marBottom w:val="0"/>
      <w:divBdr>
        <w:top w:val="none" w:sz="0" w:space="0" w:color="auto"/>
        <w:left w:val="none" w:sz="0" w:space="0" w:color="auto"/>
        <w:bottom w:val="none" w:sz="0" w:space="0" w:color="auto"/>
        <w:right w:val="none" w:sz="0" w:space="0" w:color="auto"/>
      </w:divBdr>
    </w:div>
    <w:div w:id="1653563141">
      <w:marLeft w:val="0"/>
      <w:marRight w:val="0"/>
      <w:marTop w:val="0"/>
      <w:marBottom w:val="0"/>
      <w:divBdr>
        <w:top w:val="none" w:sz="0" w:space="0" w:color="auto"/>
        <w:left w:val="none" w:sz="0" w:space="0" w:color="auto"/>
        <w:bottom w:val="none" w:sz="0" w:space="0" w:color="auto"/>
        <w:right w:val="none" w:sz="0" w:space="0" w:color="auto"/>
      </w:divBdr>
    </w:div>
    <w:div w:id="1653563142">
      <w:marLeft w:val="0"/>
      <w:marRight w:val="0"/>
      <w:marTop w:val="0"/>
      <w:marBottom w:val="0"/>
      <w:divBdr>
        <w:top w:val="none" w:sz="0" w:space="0" w:color="auto"/>
        <w:left w:val="none" w:sz="0" w:space="0" w:color="auto"/>
        <w:bottom w:val="none" w:sz="0" w:space="0" w:color="auto"/>
        <w:right w:val="none" w:sz="0" w:space="0" w:color="auto"/>
      </w:divBdr>
      <w:divsChild>
        <w:div w:id="1653563218">
          <w:marLeft w:val="0"/>
          <w:marRight w:val="0"/>
          <w:marTop w:val="0"/>
          <w:marBottom w:val="0"/>
          <w:divBdr>
            <w:top w:val="none" w:sz="0" w:space="0" w:color="auto"/>
            <w:left w:val="single" w:sz="6" w:space="0" w:color="8D9CAA"/>
            <w:bottom w:val="single" w:sz="6" w:space="0" w:color="8D9CAA"/>
            <w:right w:val="single" w:sz="6" w:space="0" w:color="8D9CAA"/>
          </w:divBdr>
          <w:divsChild>
            <w:div w:id="16535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3">
      <w:marLeft w:val="0"/>
      <w:marRight w:val="0"/>
      <w:marTop w:val="0"/>
      <w:marBottom w:val="0"/>
      <w:divBdr>
        <w:top w:val="none" w:sz="0" w:space="0" w:color="auto"/>
        <w:left w:val="none" w:sz="0" w:space="0" w:color="auto"/>
        <w:bottom w:val="none" w:sz="0" w:space="0" w:color="auto"/>
        <w:right w:val="none" w:sz="0" w:space="0" w:color="auto"/>
      </w:divBdr>
    </w:div>
    <w:div w:id="1653563145">
      <w:marLeft w:val="0"/>
      <w:marRight w:val="0"/>
      <w:marTop w:val="0"/>
      <w:marBottom w:val="0"/>
      <w:divBdr>
        <w:top w:val="none" w:sz="0" w:space="0" w:color="auto"/>
        <w:left w:val="none" w:sz="0" w:space="0" w:color="auto"/>
        <w:bottom w:val="none" w:sz="0" w:space="0" w:color="auto"/>
        <w:right w:val="none" w:sz="0" w:space="0" w:color="auto"/>
      </w:divBdr>
      <w:divsChild>
        <w:div w:id="1653563184">
          <w:marLeft w:val="0"/>
          <w:marRight w:val="0"/>
          <w:marTop w:val="240"/>
          <w:marBottom w:val="240"/>
          <w:divBdr>
            <w:top w:val="none" w:sz="0" w:space="0" w:color="auto"/>
            <w:left w:val="none" w:sz="0" w:space="0" w:color="auto"/>
            <w:bottom w:val="none" w:sz="0" w:space="0" w:color="auto"/>
            <w:right w:val="none" w:sz="0" w:space="0" w:color="auto"/>
          </w:divBdr>
        </w:div>
      </w:divsChild>
    </w:div>
    <w:div w:id="1653563146">
      <w:marLeft w:val="0"/>
      <w:marRight w:val="0"/>
      <w:marTop w:val="0"/>
      <w:marBottom w:val="0"/>
      <w:divBdr>
        <w:top w:val="none" w:sz="0" w:space="0" w:color="auto"/>
        <w:left w:val="none" w:sz="0" w:space="0" w:color="auto"/>
        <w:bottom w:val="none" w:sz="0" w:space="0" w:color="auto"/>
        <w:right w:val="none" w:sz="0" w:space="0" w:color="auto"/>
      </w:divBdr>
    </w:div>
    <w:div w:id="1653563147">
      <w:marLeft w:val="0"/>
      <w:marRight w:val="0"/>
      <w:marTop w:val="0"/>
      <w:marBottom w:val="0"/>
      <w:divBdr>
        <w:top w:val="none" w:sz="0" w:space="0" w:color="auto"/>
        <w:left w:val="none" w:sz="0" w:space="0" w:color="auto"/>
        <w:bottom w:val="none" w:sz="0" w:space="0" w:color="auto"/>
        <w:right w:val="none" w:sz="0" w:space="0" w:color="auto"/>
      </w:divBdr>
      <w:divsChild>
        <w:div w:id="1653563056">
          <w:marLeft w:val="0"/>
          <w:marRight w:val="0"/>
          <w:marTop w:val="0"/>
          <w:marBottom w:val="0"/>
          <w:divBdr>
            <w:top w:val="none" w:sz="0" w:space="0" w:color="auto"/>
            <w:left w:val="none" w:sz="0" w:space="0" w:color="auto"/>
            <w:bottom w:val="none" w:sz="0" w:space="0" w:color="auto"/>
            <w:right w:val="none" w:sz="0" w:space="0" w:color="auto"/>
          </w:divBdr>
          <w:divsChild>
            <w:div w:id="1653563028">
              <w:marLeft w:val="0"/>
              <w:marRight w:val="0"/>
              <w:marTop w:val="0"/>
              <w:marBottom w:val="0"/>
              <w:divBdr>
                <w:top w:val="none" w:sz="0" w:space="0" w:color="auto"/>
                <w:left w:val="none" w:sz="0" w:space="0" w:color="auto"/>
                <w:bottom w:val="none" w:sz="0" w:space="0" w:color="auto"/>
                <w:right w:val="none" w:sz="0" w:space="0" w:color="auto"/>
              </w:divBdr>
            </w:div>
            <w:div w:id="1653563033">
              <w:marLeft w:val="0"/>
              <w:marRight w:val="0"/>
              <w:marTop w:val="0"/>
              <w:marBottom w:val="0"/>
              <w:divBdr>
                <w:top w:val="none" w:sz="0" w:space="0" w:color="auto"/>
                <w:left w:val="none" w:sz="0" w:space="0" w:color="auto"/>
                <w:bottom w:val="none" w:sz="0" w:space="0" w:color="auto"/>
                <w:right w:val="none" w:sz="0" w:space="0" w:color="auto"/>
              </w:divBdr>
            </w:div>
            <w:div w:id="1653563051">
              <w:marLeft w:val="0"/>
              <w:marRight w:val="0"/>
              <w:marTop w:val="0"/>
              <w:marBottom w:val="0"/>
              <w:divBdr>
                <w:top w:val="none" w:sz="0" w:space="0" w:color="auto"/>
                <w:left w:val="none" w:sz="0" w:space="0" w:color="auto"/>
                <w:bottom w:val="none" w:sz="0" w:space="0" w:color="auto"/>
                <w:right w:val="none" w:sz="0" w:space="0" w:color="auto"/>
              </w:divBdr>
            </w:div>
            <w:div w:id="1653563100">
              <w:marLeft w:val="0"/>
              <w:marRight w:val="0"/>
              <w:marTop w:val="0"/>
              <w:marBottom w:val="0"/>
              <w:divBdr>
                <w:top w:val="none" w:sz="0" w:space="0" w:color="auto"/>
                <w:left w:val="none" w:sz="0" w:space="0" w:color="auto"/>
                <w:bottom w:val="none" w:sz="0" w:space="0" w:color="auto"/>
                <w:right w:val="none" w:sz="0" w:space="0" w:color="auto"/>
              </w:divBdr>
            </w:div>
            <w:div w:id="1653563180">
              <w:marLeft w:val="0"/>
              <w:marRight w:val="0"/>
              <w:marTop w:val="0"/>
              <w:marBottom w:val="0"/>
              <w:divBdr>
                <w:top w:val="none" w:sz="0" w:space="0" w:color="auto"/>
                <w:left w:val="none" w:sz="0" w:space="0" w:color="auto"/>
                <w:bottom w:val="none" w:sz="0" w:space="0" w:color="auto"/>
                <w:right w:val="none" w:sz="0" w:space="0" w:color="auto"/>
              </w:divBdr>
            </w:div>
            <w:div w:id="1653563183">
              <w:marLeft w:val="0"/>
              <w:marRight w:val="0"/>
              <w:marTop w:val="0"/>
              <w:marBottom w:val="0"/>
              <w:divBdr>
                <w:top w:val="none" w:sz="0" w:space="0" w:color="auto"/>
                <w:left w:val="none" w:sz="0" w:space="0" w:color="auto"/>
                <w:bottom w:val="none" w:sz="0" w:space="0" w:color="auto"/>
                <w:right w:val="none" w:sz="0" w:space="0" w:color="auto"/>
              </w:divBdr>
            </w:div>
            <w:div w:id="1653563187">
              <w:marLeft w:val="0"/>
              <w:marRight w:val="0"/>
              <w:marTop w:val="0"/>
              <w:marBottom w:val="0"/>
              <w:divBdr>
                <w:top w:val="none" w:sz="0" w:space="0" w:color="auto"/>
                <w:left w:val="none" w:sz="0" w:space="0" w:color="auto"/>
                <w:bottom w:val="none" w:sz="0" w:space="0" w:color="auto"/>
                <w:right w:val="none" w:sz="0" w:space="0" w:color="auto"/>
              </w:divBdr>
            </w:div>
            <w:div w:id="1653563208">
              <w:marLeft w:val="0"/>
              <w:marRight w:val="0"/>
              <w:marTop w:val="0"/>
              <w:marBottom w:val="0"/>
              <w:divBdr>
                <w:top w:val="none" w:sz="0" w:space="0" w:color="auto"/>
                <w:left w:val="none" w:sz="0" w:space="0" w:color="auto"/>
                <w:bottom w:val="none" w:sz="0" w:space="0" w:color="auto"/>
                <w:right w:val="none" w:sz="0" w:space="0" w:color="auto"/>
              </w:divBdr>
            </w:div>
            <w:div w:id="16535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48">
      <w:marLeft w:val="0"/>
      <w:marRight w:val="0"/>
      <w:marTop w:val="0"/>
      <w:marBottom w:val="0"/>
      <w:divBdr>
        <w:top w:val="none" w:sz="0" w:space="0" w:color="auto"/>
        <w:left w:val="none" w:sz="0" w:space="0" w:color="auto"/>
        <w:bottom w:val="none" w:sz="0" w:space="0" w:color="auto"/>
        <w:right w:val="none" w:sz="0" w:space="0" w:color="auto"/>
      </w:divBdr>
    </w:div>
    <w:div w:id="1653563149">
      <w:marLeft w:val="0"/>
      <w:marRight w:val="0"/>
      <w:marTop w:val="0"/>
      <w:marBottom w:val="0"/>
      <w:divBdr>
        <w:top w:val="none" w:sz="0" w:space="0" w:color="auto"/>
        <w:left w:val="none" w:sz="0" w:space="0" w:color="auto"/>
        <w:bottom w:val="none" w:sz="0" w:space="0" w:color="auto"/>
        <w:right w:val="none" w:sz="0" w:space="0" w:color="auto"/>
      </w:divBdr>
    </w:div>
    <w:div w:id="1653563150">
      <w:marLeft w:val="0"/>
      <w:marRight w:val="0"/>
      <w:marTop w:val="0"/>
      <w:marBottom w:val="0"/>
      <w:divBdr>
        <w:top w:val="none" w:sz="0" w:space="0" w:color="auto"/>
        <w:left w:val="none" w:sz="0" w:space="0" w:color="auto"/>
        <w:bottom w:val="none" w:sz="0" w:space="0" w:color="auto"/>
        <w:right w:val="none" w:sz="0" w:space="0" w:color="auto"/>
      </w:divBdr>
    </w:div>
    <w:div w:id="1653563153">
      <w:marLeft w:val="0"/>
      <w:marRight w:val="0"/>
      <w:marTop w:val="0"/>
      <w:marBottom w:val="0"/>
      <w:divBdr>
        <w:top w:val="none" w:sz="0" w:space="0" w:color="auto"/>
        <w:left w:val="none" w:sz="0" w:space="0" w:color="auto"/>
        <w:bottom w:val="none" w:sz="0" w:space="0" w:color="auto"/>
        <w:right w:val="none" w:sz="0" w:space="0" w:color="auto"/>
      </w:divBdr>
      <w:divsChild>
        <w:div w:id="1653563178">
          <w:marLeft w:val="0"/>
          <w:marRight w:val="0"/>
          <w:marTop w:val="0"/>
          <w:marBottom w:val="0"/>
          <w:divBdr>
            <w:top w:val="none" w:sz="0" w:space="0" w:color="auto"/>
            <w:left w:val="none" w:sz="0" w:space="0" w:color="auto"/>
            <w:bottom w:val="none" w:sz="0" w:space="0" w:color="auto"/>
            <w:right w:val="none" w:sz="0" w:space="0" w:color="auto"/>
          </w:divBdr>
          <w:divsChild>
            <w:div w:id="1653563055">
              <w:marLeft w:val="0"/>
              <w:marRight w:val="0"/>
              <w:marTop w:val="0"/>
              <w:marBottom w:val="0"/>
              <w:divBdr>
                <w:top w:val="none" w:sz="0" w:space="0" w:color="auto"/>
                <w:left w:val="none" w:sz="0" w:space="0" w:color="auto"/>
                <w:bottom w:val="none" w:sz="0" w:space="0" w:color="auto"/>
                <w:right w:val="none" w:sz="0" w:space="0" w:color="auto"/>
              </w:divBdr>
              <w:divsChild>
                <w:div w:id="1653563123">
                  <w:marLeft w:val="0"/>
                  <w:marRight w:val="0"/>
                  <w:marTop w:val="0"/>
                  <w:marBottom w:val="0"/>
                  <w:divBdr>
                    <w:top w:val="none" w:sz="0" w:space="0" w:color="auto"/>
                    <w:left w:val="none" w:sz="0" w:space="0" w:color="auto"/>
                    <w:bottom w:val="none" w:sz="0" w:space="0" w:color="auto"/>
                    <w:right w:val="none" w:sz="0" w:space="0" w:color="auto"/>
                  </w:divBdr>
                  <w:divsChild>
                    <w:div w:id="1653563116">
                      <w:marLeft w:val="0"/>
                      <w:marRight w:val="0"/>
                      <w:marTop w:val="0"/>
                      <w:marBottom w:val="0"/>
                      <w:divBdr>
                        <w:top w:val="none" w:sz="0" w:space="0" w:color="auto"/>
                        <w:left w:val="none" w:sz="0" w:space="0" w:color="auto"/>
                        <w:bottom w:val="none" w:sz="0" w:space="0" w:color="auto"/>
                        <w:right w:val="none" w:sz="0" w:space="0" w:color="auto"/>
                      </w:divBdr>
                      <w:divsChild>
                        <w:div w:id="1653563118">
                          <w:marLeft w:val="0"/>
                          <w:marRight w:val="0"/>
                          <w:marTop w:val="0"/>
                          <w:marBottom w:val="0"/>
                          <w:divBdr>
                            <w:top w:val="none" w:sz="0" w:space="0" w:color="auto"/>
                            <w:left w:val="none" w:sz="0" w:space="0" w:color="auto"/>
                            <w:bottom w:val="none" w:sz="0" w:space="0" w:color="auto"/>
                            <w:right w:val="none" w:sz="0" w:space="0" w:color="auto"/>
                          </w:divBdr>
                          <w:divsChild>
                            <w:div w:id="16535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57">
      <w:marLeft w:val="0"/>
      <w:marRight w:val="0"/>
      <w:marTop w:val="0"/>
      <w:marBottom w:val="0"/>
      <w:divBdr>
        <w:top w:val="none" w:sz="0" w:space="0" w:color="auto"/>
        <w:left w:val="none" w:sz="0" w:space="0" w:color="auto"/>
        <w:bottom w:val="none" w:sz="0" w:space="0" w:color="auto"/>
        <w:right w:val="none" w:sz="0" w:space="0" w:color="auto"/>
      </w:divBdr>
    </w:div>
    <w:div w:id="1653563158">
      <w:marLeft w:val="0"/>
      <w:marRight w:val="0"/>
      <w:marTop w:val="0"/>
      <w:marBottom w:val="0"/>
      <w:divBdr>
        <w:top w:val="none" w:sz="0" w:space="0" w:color="auto"/>
        <w:left w:val="none" w:sz="0" w:space="0" w:color="auto"/>
        <w:bottom w:val="none" w:sz="0" w:space="0" w:color="auto"/>
        <w:right w:val="none" w:sz="0" w:space="0" w:color="auto"/>
      </w:divBdr>
    </w:div>
    <w:div w:id="1653563160">
      <w:marLeft w:val="0"/>
      <w:marRight w:val="0"/>
      <w:marTop w:val="0"/>
      <w:marBottom w:val="0"/>
      <w:divBdr>
        <w:top w:val="none" w:sz="0" w:space="0" w:color="auto"/>
        <w:left w:val="none" w:sz="0" w:space="0" w:color="auto"/>
        <w:bottom w:val="none" w:sz="0" w:space="0" w:color="auto"/>
        <w:right w:val="none" w:sz="0" w:space="0" w:color="auto"/>
      </w:divBdr>
    </w:div>
    <w:div w:id="1653563161">
      <w:marLeft w:val="0"/>
      <w:marRight w:val="0"/>
      <w:marTop w:val="0"/>
      <w:marBottom w:val="0"/>
      <w:divBdr>
        <w:top w:val="none" w:sz="0" w:space="0" w:color="auto"/>
        <w:left w:val="none" w:sz="0" w:space="0" w:color="auto"/>
        <w:bottom w:val="none" w:sz="0" w:space="0" w:color="auto"/>
        <w:right w:val="none" w:sz="0" w:space="0" w:color="auto"/>
      </w:divBdr>
    </w:div>
    <w:div w:id="1653563163">
      <w:marLeft w:val="0"/>
      <w:marRight w:val="0"/>
      <w:marTop w:val="0"/>
      <w:marBottom w:val="0"/>
      <w:divBdr>
        <w:top w:val="none" w:sz="0" w:space="0" w:color="auto"/>
        <w:left w:val="none" w:sz="0" w:space="0" w:color="auto"/>
        <w:bottom w:val="none" w:sz="0" w:space="0" w:color="auto"/>
        <w:right w:val="none" w:sz="0" w:space="0" w:color="auto"/>
      </w:divBdr>
      <w:divsChild>
        <w:div w:id="1653563172">
          <w:marLeft w:val="0"/>
          <w:marRight w:val="0"/>
          <w:marTop w:val="240"/>
          <w:marBottom w:val="240"/>
          <w:divBdr>
            <w:top w:val="none" w:sz="0" w:space="0" w:color="auto"/>
            <w:left w:val="none" w:sz="0" w:space="0" w:color="auto"/>
            <w:bottom w:val="none" w:sz="0" w:space="0" w:color="auto"/>
            <w:right w:val="none" w:sz="0" w:space="0" w:color="auto"/>
          </w:divBdr>
        </w:div>
      </w:divsChild>
    </w:div>
    <w:div w:id="1653563169">
      <w:marLeft w:val="0"/>
      <w:marRight w:val="0"/>
      <w:marTop w:val="0"/>
      <w:marBottom w:val="0"/>
      <w:divBdr>
        <w:top w:val="none" w:sz="0" w:space="0" w:color="auto"/>
        <w:left w:val="none" w:sz="0" w:space="0" w:color="auto"/>
        <w:bottom w:val="none" w:sz="0" w:space="0" w:color="auto"/>
        <w:right w:val="none" w:sz="0" w:space="0" w:color="auto"/>
      </w:divBdr>
      <w:divsChild>
        <w:div w:id="1653563094">
          <w:marLeft w:val="0"/>
          <w:marRight w:val="0"/>
          <w:marTop w:val="0"/>
          <w:marBottom w:val="0"/>
          <w:divBdr>
            <w:top w:val="none" w:sz="0" w:space="0" w:color="auto"/>
            <w:left w:val="single" w:sz="6" w:space="0" w:color="8D9CAA"/>
            <w:bottom w:val="single" w:sz="6" w:space="0" w:color="8D9CAA"/>
            <w:right w:val="single" w:sz="6" w:space="0" w:color="8D9CAA"/>
          </w:divBdr>
          <w:divsChild>
            <w:div w:id="16535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71">
      <w:marLeft w:val="0"/>
      <w:marRight w:val="0"/>
      <w:marTop w:val="0"/>
      <w:marBottom w:val="0"/>
      <w:divBdr>
        <w:top w:val="none" w:sz="0" w:space="0" w:color="auto"/>
        <w:left w:val="none" w:sz="0" w:space="0" w:color="auto"/>
        <w:bottom w:val="none" w:sz="0" w:space="0" w:color="auto"/>
        <w:right w:val="none" w:sz="0" w:space="0" w:color="auto"/>
      </w:divBdr>
    </w:div>
    <w:div w:id="1653563173">
      <w:marLeft w:val="0"/>
      <w:marRight w:val="0"/>
      <w:marTop w:val="0"/>
      <w:marBottom w:val="0"/>
      <w:divBdr>
        <w:top w:val="none" w:sz="0" w:space="0" w:color="auto"/>
        <w:left w:val="none" w:sz="0" w:space="0" w:color="auto"/>
        <w:bottom w:val="none" w:sz="0" w:space="0" w:color="auto"/>
        <w:right w:val="none" w:sz="0" w:space="0" w:color="auto"/>
      </w:divBdr>
    </w:div>
    <w:div w:id="1653563177">
      <w:marLeft w:val="0"/>
      <w:marRight w:val="0"/>
      <w:marTop w:val="0"/>
      <w:marBottom w:val="0"/>
      <w:divBdr>
        <w:top w:val="none" w:sz="0" w:space="0" w:color="auto"/>
        <w:left w:val="none" w:sz="0" w:space="0" w:color="auto"/>
        <w:bottom w:val="none" w:sz="0" w:space="0" w:color="auto"/>
        <w:right w:val="none" w:sz="0" w:space="0" w:color="auto"/>
      </w:divBdr>
      <w:divsChild>
        <w:div w:id="1653563122">
          <w:marLeft w:val="0"/>
          <w:marRight w:val="0"/>
          <w:marTop w:val="0"/>
          <w:marBottom w:val="0"/>
          <w:divBdr>
            <w:top w:val="none" w:sz="0" w:space="0" w:color="auto"/>
            <w:left w:val="none" w:sz="0" w:space="0" w:color="auto"/>
            <w:bottom w:val="none" w:sz="0" w:space="0" w:color="auto"/>
            <w:right w:val="none" w:sz="0" w:space="0" w:color="auto"/>
          </w:divBdr>
          <w:divsChild>
            <w:div w:id="1653563060">
              <w:marLeft w:val="0"/>
              <w:marRight w:val="0"/>
              <w:marTop w:val="0"/>
              <w:marBottom w:val="0"/>
              <w:divBdr>
                <w:top w:val="none" w:sz="0" w:space="0" w:color="auto"/>
                <w:left w:val="none" w:sz="0" w:space="0" w:color="auto"/>
                <w:bottom w:val="none" w:sz="0" w:space="0" w:color="auto"/>
                <w:right w:val="none" w:sz="0" w:space="0" w:color="auto"/>
              </w:divBdr>
            </w:div>
            <w:div w:id="1653563086">
              <w:marLeft w:val="0"/>
              <w:marRight w:val="0"/>
              <w:marTop w:val="0"/>
              <w:marBottom w:val="0"/>
              <w:divBdr>
                <w:top w:val="none" w:sz="0" w:space="0" w:color="auto"/>
                <w:left w:val="none" w:sz="0" w:space="0" w:color="auto"/>
                <w:bottom w:val="none" w:sz="0" w:space="0" w:color="auto"/>
                <w:right w:val="none" w:sz="0" w:space="0" w:color="auto"/>
              </w:divBdr>
            </w:div>
            <w:div w:id="1653563095">
              <w:marLeft w:val="0"/>
              <w:marRight w:val="0"/>
              <w:marTop w:val="0"/>
              <w:marBottom w:val="0"/>
              <w:divBdr>
                <w:top w:val="none" w:sz="0" w:space="0" w:color="auto"/>
                <w:left w:val="none" w:sz="0" w:space="0" w:color="auto"/>
                <w:bottom w:val="none" w:sz="0" w:space="0" w:color="auto"/>
                <w:right w:val="none" w:sz="0" w:space="0" w:color="auto"/>
              </w:divBdr>
            </w:div>
            <w:div w:id="165356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185">
      <w:marLeft w:val="0"/>
      <w:marRight w:val="0"/>
      <w:marTop w:val="0"/>
      <w:marBottom w:val="0"/>
      <w:divBdr>
        <w:top w:val="none" w:sz="0" w:space="0" w:color="auto"/>
        <w:left w:val="none" w:sz="0" w:space="0" w:color="auto"/>
        <w:bottom w:val="none" w:sz="0" w:space="0" w:color="auto"/>
        <w:right w:val="none" w:sz="0" w:space="0" w:color="auto"/>
      </w:divBdr>
      <w:divsChild>
        <w:div w:id="1653563203">
          <w:marLeft w:val="0"/>
          <w:marRight w:val="0"/>
          <w:marTop w:val="0"/>
          <w:marBottom w:val="0"/>
          <w:divBdr>
            <w:top w:val="none" w:sz="0" w:space="0" w:color="auto"/>
            <w:left w:val="none" w:sz="0" w:space="0" w:color="auto"/>
            <w:bottom w:val="none" w:sz="0" w:space="0" w:color="auto"/>
            <w:right w:val="none" w:sz="0" w:space="0" w:color="auto"/>
          </w:divBdr>
          <w:divsChild>
            <w:div w:id="1653563080">
              <w:marLeft w:val="0"/>
              <w:marRight w:val="0"/>
              <w:marTop w:val="0"/>
              <w:marBottom w:val="0"/>
              <w:divBdr>
                <w:top w:val="none" w:sz="0" w:space="0" w:color="auto"/>
                <w:left w:val="none" w:sz="0" w:space="0" w:color="auto"/>
                <w:bottom w:val="none" w:sz="0" w:space="0" w:color="auto"/>
                <w:right w:val="none" w:sz="0" w:space="0" w:color="auto"/>
              </w:divBdr>
              <w:divsChild>
                <w:div w:id="1653563018">
                  <w:marLeft w:val="0"/>
                  <w:marRight w:val="0"/>
                  <w:marTop w:val="0"/>
                  <w:marBottom w:val="0"/>
                  <w:divBdr>
                    <w:top w:val="none" w:sz="0" w:space="0" w:color="auto"/>
                    <w:left w:val="none" w:sz="0" w:space="0" w:color="auto"/>
                    <w:bottom w:val="none" w:sz="0" w:space="0" w:color="auto"/>
                    <w:right w:val="none" w:sz="0" w:space="0" w:color="auto"/>
                  </w:divBdr>
                  <w:divsChild>
                    <w:div w:id="1653563159">
                      <w:marLeft w:val="0"/>
                      <w:marRight w:val="0"/>
                      <w:marTop w:val="0"/>
                      <w:marBottom w:val="0"/>
                      <w:divBdr>
                        <w:top w:val="none" w:sz="0" w:space="0" w:color="auto"/>
                        <w:left w:val="none" w:sz="0" w:space="0" w:color="auto"/>
                        <w:bottom w:val="none" w:sz="0" w:space="0" w:color="auto"/>
                        <w:right w:val="none" w:sz="0" w:space="0" w:color="auto"/>
                      </w:divBdr>
                      <w:divsChild>
                        <w:div w:id="1653563155">
                          <w:marLeft w:val="0"/>
                          <w:marRight w:val="0"/>
                          <w:marTop w:val="0"/>
                          <w:marBottom w:val="0"/>
                          <w:divBdr>
                            <w:top w:val="none" w:sz="0" w:space="0" w:color="auto"/>
                            <w:left w:val="none" w:sz="0" w:space="0" w:color="auto"/>
                            <w:bottom w:val="none" w:sz="0" w:space="0" w:color="auto"/>
                            <w:right w:val="none" w:sz="0" w:space="0" w:color="auto"/>
                          </w:divBdr>
                          <w:divsChild>
                            <w:div w:id="16535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190">
      <w:marLeft w:val="0"/>
      <w:marRight w:val="0"/>
      <w:marTop w:val="0"/>
      <w:marBottom w:val="0"/>
      <w:divBdr>
        <w:top w:val="none" w:sz="0" w:space="0" w:color="auto"/>
        <w:left w:val="none" w:sz="0" w:space="0" w:color="auto"/>
        <w:bottom w:val="none" w:sz="0" w:space="0" w:color="auto"/>
        <w:right w:val="none" w:sz="0" w:space="0" w:color="auto"/>
      </w:divBdr>
    </w:div>
    <w:div w:id="1653563191">
      <w:marLeft w:val="0"/>
      <w:marRight w:val="0"/>
      <w:marTop w:val="0"/>
      <w:marBottom w:val="0"/>
      <w:divBdr>
        <w:top w:val="none" w:sz="0" w:space="0" w:color="auto"/>
        <w:left w:val="none" w:sz="0" w:space="0" w:color="auto"/>
        <w:bottom w:val="none" w:sz="0" w:space="0" w:color="auto"/>
        <w:right w:val="none" w:sz="0" w:space="0" w:color="auto"/>
      </w:divBdr>
    </w:div>
    <w:div w:id="1653563194">
      <w:marLeft w:val="0"/>
      <w:marRight w:val="0"/>
      <w:marTop w:val="0"/>
      <w:marBottom w:val="259"/>
      <w:divBdr>
        <w:top w:val="none" w:sz="0" w:space="0" w:color="auto"/>
        <w:left w:val="none" w:sz="0" w:space="0" w:color="auto"/>
        <w:bottom w:val="none" w:sz="0" w:space="0" w:color="auto"/>
        <w:right w:val="none" w:sz="0" w:space="0" w:color="auto"/>
      </w:divBdr>
      <w:divsChild>
        <w:div w:id="1653563164">
          <w:marLeft w:val="0"/>
          <w:marRight w:val="0"/>
          <w:marTop w:val="0"/>
          <w:marBottom w:val="0"/>
          <w:divBdr>
            <w:top w:val="single" w:sz="4" w:space="0" w:color="FFFFFF"/>
            <w:left w:val="single" w:sz="4" w:space="0" w:color="FFFFFF"/>
            <w:bottom w:val="single" w:sz="4" w:space="0" w:color="FFFFFF"/>
            <w:right w:val="single" w:sz="4" w:space="0" w:color="FFFFFF"/>
          </w:divBdr>
          <w:divsChild>
            <w:div w:id="1653563166">
              <w:marLeft w:val="0"/>
              <w:marRight w:val="0"/>
              <w:marTop w:val="0"/>
              <w:marBottom w:val="0"/>
              <w:divBdr>
                <w:top w:val="none" w:sz="0" w:space="0" w:color="auto"/>
                <w:left w:val="none" w:sz="0" w:space="0" w:color="auto"/>
                <w:bottom w:val="none" w:sz="0" w:space="0" w:color="auto"/>
                <w:right w:val="none" w:sz="0" w:space="0" w:color="auto"/>
              </w:divBdr>
              <w:divsChild>
                <w:div w:id="1653563097">
                  <w:marLeft w:val="0"/>
                  <w:marRight w:val="0"/>
                  <w:marTop w:val="0"/>
                  <w:marBottom w:val="0"/>
                  <w:divBdr>
                    <w:top w:val="none" w:sz="0" w:space="0" w:color="auto"/>
                    <w:left w:val="none" w:sz="0" w:space="0" w:color="auto"/>
                    <w:bottom w:val="none" w:sz="0" w:space="0" w:color="auto"/>
                    <w:right w:val="none" w:sz="0" w:space="0" w:color="auto"/>
                  </w:divBdr>
                  <w:divsChild>
                    <w:div w:id="1653563139">
                      <w:marLeft w:val="0"/>
                      <w:marRight w:val="0"/>
                      <w:marTop w:val="0"/>
                      <w:marBottom w:val="0"/>
                      <w:divBdr>
                        <w:top w:val="none" w:sz="0" w:space="0" w:color="auto"/>
                        <w:left w:val="none" w:sz="0" w:space="0" w:color="auto"/>
                        <w:bottom w:val="none" w:sz="0" w:space="0" w:color="auto"/>
                        <w:right w:val="none" w:sz="0" w:space="0" w:color="auto"/>
                      </w:divBdr>
                      <w:divsChild>
                        <w:div w:id="16535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197">
      <w:marLeft w:val="0"/>
      <w:marRight w:val="0"/>
      <w:marTop w:val="0"/>
      <w:marBottom w:val="0"/>
      <w:divBdr>
        <w:top w:val="none" w:sz="0" w:space="0" w:color="auto"/>
        <w:left w:val="none" w:sz="0" w:space="0" w:color="auto"/>
        <w:bottom w:val="none" w:sz="0" w:space="0" w:color="auto"/>
        <w:right w:val="none" w:sz="0" w:space="0" w:color="auto"/>
      </w:divBdr>
      <w:divsChild>
        <w:div w:id="1653563124">
          <w:marLeft w:val="0"/>
          <w:marRight w:val="0"/>
          <w:marTop w:val="240"/>
          <w:marBottom w:val="240"/>
          <w:divBdr>
            <w:top w:val="none" w:sz="0" w:space="0" w:color="auto"/>
            <w:left w:val="none" w:sz="0" w:space="0" w:color="auto"/>
            <w:bottom w:val="none" w:sz="0" w:space="0" w:color="auto"/>
            <w:right w:val="none" w:sz="0" w:space="0" w:color="auto"/>
          </w:divBdr>
        </w:div>
      </w:divsChild>
    </w:div>
    <w:div w:id="1653563199">
      <w:marLeft w:val="0"/>
      <w:marRight w:val="0"/>
      <w:marTop w:val="0"/>
      <w:marBottom w:val="0"/>
      <w:divBdr>
        <w:top w:val="none" w:sz="0" w:space="0" w:color="auto"/>
        <w:left w:val="none" w:sz="0" w:space="0" w:color="auto"/>
        <w:bottom w:val="none" w:sz="0" w:space="0" w:color="auto"/>
        <w:right w:val="none" w:sz="0" w:space="0" w:color="auto"/>
      </w:divBdr>
    </w:div>
    <w:div w:id="1653563200">
      <w:marLeft w:val="0"/>
      <w:marRight w:val="0"/>
      <w:marTop w:val="0"/>
      <w:marBottom w:val="0"/>
      <w:divBdr>
        <w:top w:val="none" w:sz="0" w:space="0" w:color="auto"/>
        <w:left w:val="none" w:sz="0" w:space="0" w:color="auto"/>
        <w:bottom w:val="none" w:sz="0" w:space="0" w:color="auto"/>
        <w:right w:val="none" w:sz="0" w:space="0" w:color="auto"/>
      </w:divBdr>
    </w:div>
    <w:div w:id="1653563204">
      <w:marLeft w:val="0"/>
      <w:marRight w:val="0"/>
      <w:marTop w:val="0"/>
      <w:marBottom w:val="0"/>
      <w:divBdr>
        <w:top w:val="none" w:sz="0" w:space="0" w:color="auto"/>
        <w:left w:val="none" w:sz="0" w:space="0" w:color="auto"/>
        <w:bottom w:val="none" w:sz="0" w:space="0" w:color="auto"/>
        <w:right w:val="none" w:sz="0" w:space="0" w:color="auto"/>
      </w:divBdr>
      <w:divsChild>
        <w:div w:id="1653563077">
          <w:marLeft w:val="0"/>
          <w:marRight w:val="0"/>
          <w:marTop w:val="0"/>
          <w:marBottom w:val="0"/>
          <w:divBdr>
            <w:top w:val="none" w:sz="0" w:space="0" w:color="auto"/>
            <w:left w:val="none" w:sz="0" w:space="0" w:color="auto"/>
            <w:bottom w:val="none" w:sz="0" w:space="0" w:color="auto"/>
            <w:right w:val="none" w:sz="0" w:space="0" w:color="auto"/>
          </w:divBdr>
          <w:divsChild>
            <w:div w:id="1653563041">
              <w:marLeft w:val="0"/>
              <w:marRight w:val="0"/>
              <w:marTop w:val="0"/>
              <w:marBottom w:val="0"/>
              <w:divBdr>
                <w:top w:val="none" w:sz="0" w:space="0" w:color="auto"/>
                <w:left w:val="none" w:sz="0" w:space="0" w:color="auto"/>
                <w:bottom w:val="none" w:sz="0" w:space="0" w:color="auto"/>
                <w:right w:val="none" w:sz="0" w:space="0" w:color="auto"/>
              </w:divBdr>
            </w:div>
            <w:div w:id="1653563061">
              <w:marLeft w:val="0"/>
              <w:marRight w:val="0"/>
              <w:marTop w:val="0"/>
              <w:marBottom w:val="0"/>
              <w:divBdr>
                <w:top w:val="none" w:sz="0" w:space="0" w:color="auto"/>
                <w:left w:val="none" w:sz="0" w:space="0" w:color="auto"/>
                <w:bottom w:val="none" w:sz="0" w:space="0" w:color="auto"/>
                <w:right w:val="none" w:sz="0" w:space="0" w:color="auto"/>
              </w:divBdr>
            </w:div>
            <w:div w:id="1653563079">
              <w:marLeft w:val="0"/>
              <w:marRight w:val="0"/>
              <w:marTop w:val="0"/>
              <w:marBottom w:val="0"/>
              <w:divBdr>
                <w:top w:val="none" w:sz="0" w:space="0" w:color="auto"/>
                <w:left w:val="none" w:sz="0" w:space="0" w:color="auto"/>
                <w:bottom w:val="none" w:sz="0" w:space="0" w:color="auto"/>
                <w:right w:val="none" w:sz="0" w:space="0" w:color="auto"/>
              </w:divBdr>
            </w:div>
            <w:div w:id="1653563085">
              <w:marLeft w:val="0"/>
              <w:marRight w:val="0"/>
              <w:marTop w:val="0"/>
              <w:marBottom w:val="0"/>
              <w:divBdr>
                <w:top w:val="none" w:sz="0" w:space="0" w:color="auto"/>
                <w:left w:val="none" w:sz="0" w:space="0" w:color="auto"/>
                <w:bottom w:val="none" w:sz="0" w:space="0" w:color="auto"/>
                <w:right w:val="none" w:sz="0" w:space="0" w:color="auto"/>
              </w:divBdr>
            </w:div>
            <w:div w:id="1653563119">
              <w:marLeft w:val="0"/>
              <w:marRight w:val="0"/>
              <w:marTop w:val="0"/>
              <w:marBottom w:val="0"/>
              <w:divBdr>
                <w:top w:val="none" w:sz="0" w:space="0" w:color="auto"/>
                <w:left w:val="none" w:sz="0" w:space="0" w:color="auto"/>
                <w:bottom w:val="none" w:sz="0" w:space="0" w:color="auto"/>
                <w:right w:val="none" w:sz="0" w:space="0" w:color="auto"/>
              </w:divBdr>
            </w:div>
            <w:div w:id="1653563127">
              <w:marLeft w:val="0"/>
              <w:marRight w:val="0"/>
              <w:marTop w:val="0"/>
              <w:marBottom w:val="0"/>
              <w:divBdr>
                <w:top w:val="none" w:sz="0" w:space="0" w:color="auto"/>
                <w:left w:val="none" w:sz="0" w:space="0" w:color="auto"/>
                <w:bottom w:val="none" w:sz="0" w:space="0" w:color="auto"/>
                <w:right w:val="none" w:sz="0" w:space="0" w:color="auto"/>
              </w:divBdr>
            </w:div>
            <w:div w:id="1653563136">
              <w:marLeft w:val="0"/>
              <w:marRight w:val="0"/>
              <w:marTop w:val="0"/>
              <w:marBottom w:val="0"/>
              <w:divBdr>
                <w:top w:val="none" w:sz="0" w:space="0" w:color="auto"/>
                <w:left w:val="none" w:sz="0" w:space="0" w:color="auto"/>
                <w:bottom w:val="none" w:sz="0" w:space="0" w:color="auto"/>
                <w:right w:val="none" w:sz="0" w:space="0" w:color="auto"/>
              </w:divBdr>
            </w:div>
            <w:div w:id="1653563154">
              <w:marLeft w:val="0"/>
              <w:marRight w:val="0"/>
              <w:marTop w:val="0"/>
              <w:marBottom w:val="0"/>
              <w:divBdr>
                <w:top w:val="none" w:sz="0" w:space="0" w:color="auto"/>
                <w:left w:val="none" w:sz="0" w:space="0" w:color="auto"/>
                <w:bottom w:val="none" w:sz="0" w:space="0" w:color="auto"/>
                <w:right w:val="none" w:sz="0" w:space="0" w:color="auto"/>
              </w:divBdr>
            </w:div>
            <w:div w:id="1653563195">
              <w:marLeft w:val="0"/>
              <w:marRight w:val="0"/>
              <w:marTop w:val="0"/>
              <w:marBottom w:val="0"/>
              <w:divBdr>
                <w:top w:val="none" w:sz="0" w:space="0" w:color="auto"/>
                <w:left w:val="none" w:sz="0" w:space="0" w:color="auto"/>
                <w:bottom w:val="none" w:sz="0" w:space="0" w:color="auto"/>
                <w:right w:val="none" w:sz="0" w:space="0" w:color="auto"/>
              </w:divBdr>
            </w:div>
            <w:div w:id="16535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205">
      <w:marLeft w:val="0"/>
      <w:marRight w:val="0"/>
      <w:marTop w:val="0"/>
      <w:marBottom w:val="0"/>
      <w:divBdr>
        <w:top w:val="none" w:sz="0" w:space="0" w:color="auto"/>
        <w:left w:val="none" w:sz="0" w:space="0" w:color="auto"/>
        <w:bottom w:val="none" w:sz="0" w:space="0" w:color="auto"/>
        <w:right w:val="none" w:sz="0" w:space="0" w:color="auto"/>
      </w:divBdr>
    </w:div>
    <w:div w:id="1653563209">
      <w:marLeft w:val="0"/>
      <w:marRight w:val="0"/>
      <w:marTop w:val="0"/>
      <w:marBottom w:val="0"/>
      <w:divBdr>
        <w:top w:val="none" w:sz="0" w:space="0" w:color="auto"/>
        <w:left w:val="none" w:sz="0" w:space="0" w:color="auto"/>
        <w:bottom w:val="none" w:sz="0" w:space="0" w:color="auto"/>
        <w:right w:val="none" w:sz="0" w:space="0" w:color="auto"/>
      </w:divBdr>
      <w:divsChild>
        <w:div w:id="1653563144">
          <w:marLeft w:val="0"/>
          <w:marRight w:val="0"/>
          <w:marTop w:val="0"/>
          <w:marBottom w:val="0"/>
          <w:divBdr>
            <w:top w:val="none" w:sz="0" w:space="0" w:color="auto"/>
            <w:left w:val="none" w:sz="0" w:space="0" w:color="auto"/>
            <w:bottom w:val="none" w:sz="0" w:space="0" w:color="auto"/>
            <w:right w:val="none" w:sz="0" w:space="0" w:color="auto"/>
          </w:divBdr>
          <w:divsChild>
            <w:div w:id="1653563167">
              <w:marLeft w:val="0"/>
              <w:marRight w:val="0"/>
              <w:marTop w:val="0"/>
              <w:marBottom w:val="0"/>
              <w:divBdr>
                <w:top w:val="none" w:sz="0" w:space="0" w:color="auto"/>
                <w:left w:val="none" w:sz="0" w:space="0" w:color="auto"/>
                <w:bottom w:val="none" w:sz="0" w:space="0" w:color="auto"/>
                <w:right w:val="none" w:sz="0" w:space="0" w:color="auto"/>
              </w:divBdr>
              <w:divsChild>
                <w:div w:id="1653563192">
                  <w:marLeft w:val="0"/>
                  <w:marRight w:val="0"/>
                  <w:marTop w:val="0"/>
                  <w:marBottom w:val="0"/>
                  <w:divBdr>
                    <w:top w:val="none" w:sz="0" w:space="0" w:color="auto"/>
                    <w:left w:val="none" w:sz="0" w:space="0" w:color="auto"/>
                    <w:bottom w:val="none" w:sz="0" w:space="0" w:color="auto"/>
                    <w:right w:val="none" w:sz="0" w:space="0" w:color="auto"/>
                  </w:divBdr>
                  <w:divsChild>
                    <w:div w:id="16535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63210">
      <w:marLeft w:val="0"/>
      <w:marRight w:val="0"/>
      <w:marTop w:val="0"/>
      <w:marBottom w:val="0"/>
      <w:divBdr>
        <w:top w:val="none" w:sz="0" w:space="0" w:color="auto"/>
        <w:left w:val="none" w:sz="0" w:space="0" w:color="auto"/>
        <w:bottom w:val="none" w:sz="0" w:space="0" w:color="auto"/>
        <w:right w:val="none" w:sz="0" w:space="0" w:color="auto"/>
      </w:divBdr>
    </w:div>
    <w:div w:id="1653563213">
      <w:marLeft w:val="0"/>
      <w:marRight w:val="0"/>
      <w:marTop w:val="0"/>
      <w:marBottom w:val="0"/>
      <w:divBdr>
        <w:top w:val="none" w:sz="0" w:space="0" w:color="auto"/>
        <w:left w:val="none" w:sz="0" w:space="0" w:color="auto"/>
        <w:bottom w:val="none" w:sz="0" w:space="0" w:color="auto"/>
        <w:right w:val="none" w:sz="0" w:space="0" w:color="auto"/>
      </w:divBdr>
    </w:div>
    <w:div w:id="1653563215">
      <w:marLeft w:val="0"/>
      <w:marRight w:val="0"/>
      <w:marTop w:val="0"/>
      <w:marBottom w:val="0"/>
      <w:divBdr>
        <w:top w:val="none" w:sz="0" w:space="0" w:color="auto"/>
        <w:left w:val="none" w:sz="0" w:space="0" w:color="auto"/>
        <w:bottom w:val="none" w:sz="0" w:space="0" w:color="auto"/>
        <w:right w:val="none" w:sz="0" w:space="0" w:color="auto"/>
      </w:divBdr>
      <w:divsChild>
        <w:div w:id="1653563196">
          <w:marLeft w:val="0"/>
          <w:marRight w:val="0"/>
          <w:marTop w:val="0"/>
          <w:marBottom w:val="0"/>
          <w:divBdr>
            <w:top w:val="none" w:sz="0" w:space="0" w:color="auto"/>
            <w:left w:val="none" w:sz="0" w:space="0" w:color="auto"/>
            <w:bottom w:val="none" w:sz="0" w:space="0" w:color="auto"/>
            <w:right w:val="none" w:sz="0" w:space="0" w:color="auto"/>
          </w:divBdr>
          <w:divsChild>
            <w:div w:id="1653563047">
              <w:marLeft w:val="0"/>
              <w:marRight w:val="0"/>
              <w:marTop w:val="0"/>
              <w:marBottom w:val="0"/>
              <w:divBdr>
                <w:top w:val="none" w:sz="0" w:space="0" w:color="auto"/>
                <w:left w:val="none" w:sz="0" w:space="0" w:color="auto"/>
                <w:bottom w:val="none" w:sz="0" w:space="0" w:color="auto"/>
                <w:right w:val="none" w:sz="0" w:space="0" w:color="auto"/>
              </w:divBdr>
              <w:divsChild>
                <w:div w:id="1653563114">
                  <w:marLeft w:val="0"/>
                  <w:marRight w:val="0"/>
                  <w:marTop w:val="0"/>
                  <w:marBottom w:val="0"/>
                  <w:divBdr>
                    <w:top w:val="none" w:sz="0" w:space="0" w:color="auto"/>
                    <w:left w:val="none" w:sz="0" w:space="0" w:color="auto"/>
                    <w:bottom w:val="none" w:sz="0" w:space="0" w:color="auto"/>
                    <w:right w:val="none" w:sz="0" w:space="0" w:color="auto"/>
                  </w:divBdr>
                  <w:divsChild>
                    <w:div w:id="1653563113">
                      <w:marLeft w:val="0"/>
                      <w:marRight w:val="0"/>
                      <w:marTop w:val="0"/>
                      <w:marBottom w:val="0"/>
                      <w:divBdr>
                        <w:top w:val="none" w:sz="0" w:space="0" w:color="auto"/>
                        <w:left w:val="none" w:sz="0" w:space="0" w:color="auto"/>
                        <w:bottom w:val="none" w:sz="0" w:space="0" w:color="auto"/>
                        <w:right w:val="none" w:sz="0" w:space="0" w:color="auto"/>
                      </w:divBdr>
                      <w:divsChild>
                        <w:div w:id="16535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563216">
      <w:marLeft w:val="0"/>
      <w:marRight w:val="0"/>
      <w:marTop w:val="0"/>
      <w:marBottom w:val="0"/>
      <w:divBdr>
        <w:top w:val="none" w:sz="0" w:space="0" w:color="auto"/>
        <w:left w:val="none" w:sz="0" w:space="0" w:color="auto"/>
        <w:bottom w:val="none" w:sz="0" w:space="0" w:color="auto"/>
        <w:right w:val="none" w:sz="0" w:space="0" w:color="auto"/>
      </w:divBdr>
      <w:divsChild>
        <w:div w:id="1653563176">
          <w:marLeft w:val="0"/>
          <w:marRight w:val="0"/>
          <w:marTop w:val="0"/>
          <w:marBottom w:val="0"/>
          <w:divBdr>
            <w:top w:val="none" w:sz="0" w:space="0" w:color="auto"/>
            <w:left w:val="none" w:sz="0" w:space="0" w:color="auto"/>
            <w:bottom w:val="none" w:sz="0" w:space="0" w:color="auto"/>
            <w:right w:val="none" w:sz="0" w:space="0" w:color="auto"/>
          </w:divBdr>
          <w:divsChild>
            <w:div w:id="1653563151">
              <w:marLeft w:val="0"/>
              <w:marRight w:val="0"/>
              <w:marTop w:val="0"/>
              <w:marBottom w:val="0"/>
              <w:divBdr>
                <w:top w:val="none" w:sz="0" w:space="0" w:color="auto"/>
                <w:left w:val="none" w:sz="0" w:space="0" w:color="auto"/>
                <w:bottom w:val="none" w:sz="0" w:space="0" w:color="auto"/>
                <w:right w:val="none" w:sz="0" w:space="0" w:color="auto"/>
              </w:divBdr>
              <w:divsChild>
                <w:div w:id="1653563106">
                  <w:marLeft w:val="0"/>
                  <w:marRight w:val="0"/>
                  <w:marTop w:val="0"/>
                  <w:marBottom w:val="0"/>
                  <w:divBdr>
                    <w:top w:val="none" w:sz="0" w:space="0" w:color="auto"/>
                    <w:left w:val="none" w:sz="0" w:space="0" w:color="auto"/>
                    <w:bottom w:val="none" w:sz="0" w:space="0" w:color="auto"/>
                    <w:right w:val="none" w:sz="0" w:space="0" w:color="auto"/>
                  </w:divBdr>
                  <w:divsChild>
                    <w:div w:id="1653563042">
                      <w:marLeft w:val="0"/>
                      <w:marRight w:val="0"/>
                      <w:marTop w:val="0"/>
                      <w:marBottom w:val="0"/>
                      <w:divBdr>
                        <w:top w:val="none" w:sz="0" w:space="0" w:color="auto"/>
                        <w:left w:val="none" w:sz="0" w:space="0" w:color="auto"/>
                        <w:bottom w:val="none" w:sz="0" w:space="0" w:color="auto"/>
                        <w:right w:val="none" w:sz="0" w:space="0" w:color="auto"/>
                      </w:divBdr>
                      <w:divsChild>
                        <w:div w:id="1653563186">
                          <w:marLeft w:val="0"/>
                          <w:marRight w:val="0"/>
                          <w:marTop w:val="0"/>
                          <w:marBottom w:val="0"/>
                          <w:divBdr>
                            <w:top w:val="none" w:sz="0" w:space="0" w:color="auto"/>
                            <w:left w:val="none" w:sz="0" w:space="0" w:color="auto"/>
                            <w:bottom w:val="none" w:sz="0" w:space="0" w:color="auto"/>
                            <w:right w:val="none" w:sz="0" w:space="0" w:color="auto"/>
                          </w:divBdr>
                          <w:divsChild>
                            <w:div w:id="16535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3217">
      <w:marLeft w:val="0"/>
      <w:marRight w:val="0"/>
      <w:marTop w:val="0"/>
      <w:marBottom w:val="0"/>
      <w:divBdr>
        <w:top w:val="none" w:sz="0" w:space="0" w:color="auto"/>
        <w:left w:val="none" w:sz="0" w:space="0" w:color="auto"/>
        <w:bottom w:val="none" w:sz="0" w:space="0" w:color="auto"/>
        <w:right w:val="none" w:sz="0" w:space="0" w:color="auto"/>
      </w:divBdr>
    </w:div>
    <w:div w:id="1846356066">
      <w:bodyDiv w:val="1"/>
      <w:marLeft w:val="0"/>
      <w:marRight w:val="0"/>
      <w:marTop w:val="0"/>
      <w:marBottom w:val="0"/>
      <w:divBdr>
        <w:top w:val="none" w:sz="0" w:space="0" w:color="auto"/>
        <w:left w:val="none" w:sz="0" w:space="0" w:color="auto"/>
        <w:bottom w:val="none" w:sz="0" w:space="0" w:color="auto"/>
        <w:right w:val="none" w:sz="0" w:space="0" w:color="auto"/>
      </w:divBdr>
    </w:div>
    <w:div w:id="188613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H:\Downloads\Word%20Vorlage%20-%20Calibri%20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07B19-00E8-44BF-9A8E-69E0199F2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Vorlage - Calibri 12.dotm</Template>
  <TotalTime>0</TotalTime>
  <Pages>10</Pages>
  <Words>796</Words>
  <Characters>6143</Characters>
  <Application>Microsoft Office Word</Application>
  <DocSecurity>0</DocSecurity>
  <Lines>51</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lpstr> </vt:lpstr>
    </vt:vector>
  </TitlesOfParts>
  <Company>ISPC</Company>
  <LinksUpToDate>false</LinksUpToDate>
  <CharactersWithSpaces>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Tim Schlachter</dc:creator>
  <cp:keywords/>
  <dc:description/>
  <cp:lastModifiedBy>Tim Schlachter</cp:lastModifiedBy>
  <cp:revision>69</cp:revision>
  <cp:lastPrinted>2015-04-13T10:34:00Z</cp:lastPrinted>
  <dcterms:created xsi:type="dcterms:W3CDTF">2021-12-06T08:43:00Z</dcterms:created>
  <dcterms:modified xsi:type="dcterms:W3CDTF">2022-01-10T17:57:00Z</dcterms:modified>
</cp:coreProperties>
</file>