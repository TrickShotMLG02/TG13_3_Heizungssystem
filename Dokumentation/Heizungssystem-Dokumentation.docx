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91E60" w14:textId="74A49761" w:rsidR="001C7B0B" w:rsidRDefault="001C7B0B" w:rsidP="001C7B0B">
      <w:pPr>
        <w:ind w:left="708" w:hanging="708"/>
        <w:sectPr w:rsidR="001C7B0B" w:rsidSect="00B60399">
          <w:headerReference w:type="default" r:id="rId7"/>
          <w:footerReference w:type="default" r:id="rId8"/>
          <w:pgSz w:w="11906" w:h="16838"/>
          <w:pgMar w:top="0" w:right="0" w:bottom="0" w:left="0" w:header="0" w:footer="0" w:gutter="0"/>
          <w:cols w:space="708"/>
          <w:titlePg/>
          <w:docGrid w:linePitch="360"/>
        </w:sectPr>
      </w:pPr>
      <w:r>
        <w:rPr>
          <w:noProof/>
        </w:rPr>
        <w:drawing>
          <wp:inline distT="0" distB="0" distL="0" distR="0" wp14:anchorId="2FE646BF" wp14:editId="5434476A">
            <wp:extent cx="7561580" cy="1069467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61580" cy="10694670"/>
                    </a:xfrm>
                    <a:prstGeom prst="rect">
                      <a:avLst/>
                    </a:prstGeom>
                    <a:noFill/>
                    <a:ln>
                      <a:noFill/>
                    </a:ln>
                  </pic:spPr>
                </pic:pic>
              </a:graphicData>
            </a:graphic>
          </wp:inline>
        </w:drawing>
      </w:r>
    </w:p>
    <w:sdt>
      <w:sdtPr>
        <w:rPr>
          <w:lang w:val="de-DE"/>
        </w:rPr>
        <w:id w:val="-207280677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84F0BB1" w14:textId="54ED9106" w:rsidR="002F4A0B" w:rsidRPr="002F4A0B" w:rsidRDefault="002F4A0B">
          <w:pPr>
            <w:pStyle w:val="Inhaltsverzeichnisberschrift"/>
            <w:rPr>
              <w:rStyle w:val="berschrift1Zchn"/>
              <w:color w:val="auto"/>
            </w:rPr>
          </w:pPr>
          <w:r w:rsidRPr="002F4A0B">
            <w:rPr>
              <w:rStyle w:val="berschrift1Zchn"/>
              <w:color w:val="auto"/>
            </w:rPr>
            <w:t>Inhaltsverzeichnis</w:t>
          </w:r>
        </w:p>
        <w:p w14:paraId="38E17569" w14:textId="77777777" w:rsidR="002F4A0B" w:rsidRPr="002F4A0B" w:rsidRDefault="002F4A0B" w:rsidP="002F4A0B">
          <w:pPr>
            <w:rPr>
              <w:lang w:val="de-DE" w:eastAsia="de-CH"/>
            </w:rPr>
          </w:pPr>
        </w:p>
        <w:p w14:paraId="16332C84" w14:textId="0C7D1232" w:rsidR="00E863B8" w:rsidRDefault="002F4A0B">
          <w:pPr>
            <w:pStyle w:val="Verzeichnis1"/>
            <w:tabs>
              <w:tab w:val="right" w:leader="dot" w:pos="9062"/>
            </w:tabs>
            <w:rPr>
              <w:rFonts w:cstheme="minorBidi"/>
              <w:noProof/>
            </w:rPr>
          </w:pPr>
          <w:r>
            <w:fldChar w:fldCharType="begin"/>
          </w:r>
          <w:r>
            <w:instrText xml:space="preserve"> TOC \o "1-3" \h \z \u </w:instrText>
          </w:r>
          <w:r>
            <w:fldChar w:fldCharType="separate"/>
          </w:r>
          <w:hyperlink w:anchor="_Toc89629769" w:history="1">
            <w:r w:rsidR="00E863B8" w:rsidRPr="00730AFF">
              <w:rPr>
                <w:rStyle w:val="Hyperlink"/>
                <w:noProof/>
              </w:rPr>
              <w:t>Projekt Heizungssystem</w:t>
            </w:r>
            <w:r w:rsidR="00E863B8">
              <w:rPr>
                <w:noProof/>
                <w:webHidden/>
              </w:rPr>
              <w:tab/>
            </w:r>
            <w:r w:rsidR="00E863B8">
              <w:rPr>
                <w:noProof/>
                <w:webHidden/>
              </w:rPr>
              <w:fldChar w:fldCharType="begin"/>
            </w:r>
            <w:r w:rsidR="00E863B8">
              <w:rPr>
                <w:noProof/>
                <w:webHidden/>
              </w:rPr>
              <w:instrText xml:space="preserve"> PAGEREF _Toc89629769 \h </w:instrText>
            </w:r>
            <w:r w:rsidR="00E863B8">
              <w:rPr>
                <w:noProof/>
                <w:webHidden/>
              </w:rPr>
            </w:r>
            <w:r w:rsidR="00E863B8">
              <w:rPr>
                <w:noProof/>
                <w:webHidden/>
              </w:rPr>
              <w:fldChar w:fldCharType="separate"/>
            </w:r>
            <w:r w:rsidR="00E863B8">
              <w:rPr>
                <w:noProof/>
                <w:webHidden/>
              </w:rPr>
              <w:t>3</w:t>
            </w:r>
            <w:r w:rsidR="00E863B8">
              <w:rPr>
                <w:noProof/>
                <w:webHidden/>
              </w:rPr>
              <w:fldChar w:fldCharType="end"/>
            </w:r>
          </w:hyperlink>
        </w:p>
        <w:p w14:paraId="443F7C99" w14:textId="52169EBD" w:rsidR="00E863B8" w:rsidRDefault="00E863B8">
          <w:pPr>
            <w:pStyle w:val="Verzeichnis2"/>
            <w:tabs>
              <w:tab w:val="right" w:leader="dot" w:pos="9062"/>
            </w:tabs>
            <w:rPr>
              <w:rFonts w:cstheme="minorBidi"/>
              <w:noProof/>
            </w:rPr>
          </w:pPr>
          <w:hyperlink w:anchor="_Toc89629770" w:history="1">
            <w:r w:rsidRPr="00730AFF">
              <w:rPr>
                <w:rStyle w:val="Hyperlink"/>
                <w:noProof/>
              </w:rPr>
              <w:t>Beschreibung</w:t>
            </w:r>
            <w:r>
              <w:rPr>
                <w:noProof/>
                <w:webHidden/>
              </w:rPr>
              <w:tab/>
            </w:r>
            <w:r>
              <w:rPr>
                <w:noProof/>
                <w:webHidden/>
              </w:rPr>
              <w:fldChar w:fldCharType="begin"/>
            </w:r>
            <w:r>
              <w:rPr>
                <w:noProof/>
                <w:webHidden/>
              </w:rPr>
              <w:instrText xml:space="preserve"> PAGEREF _Toc89629770 \h </w:instrText>
            </w:r>
            <w:r>
              <w:rPr>
                <w:noProof/>
                <w:webHidden/>
              </w:rPr>
            </w:r>
            <w:r>
              <w:rPr>
                <w:noProof/>
                <w:webHidden/>
              </w:rPr>
              <w:fldChar w:fldCharType="separate"/>
            </w:r>
            <w:r>
              <w:rPr>
                <w:noProof/>
                <w:webHidden/>
              </w:rPr>
              <w:t>3</w:t>
            </w:r>
            <w:r>
              <w:rPr>
                <w:noProof/>
                <w:webHidden/>
              </w:rPr>
              <w:fldChar w:fldCharType="end"/>
            </w:r>
          </w:hyperlink>
        </w:p>
        <w:p w14:paraId="529BDFB5" w14:textId="4707F04B" w:rsidR="00E863B8" w:rsidRDefault="00E863B8">
          <w:pPr>
            <w:pStyle w:val="Verzeichnis2"/>
            <w:tabs>
              <w:tab w:val="right" w:leader="dot" w:pos="9062"/>
            </w:tabs>
            <w:rPr>
              <w:rFonts w:cstheme="minorBidi"/>
              <w:noProof/>
            </w:rPr>
          </w:pPr>
          <w:hyperlink w:anchor="_Toc89629771" w:history="1">
            <w:r w:rsidRPr="00730AFF">
              <w:rPr>
                <w:rStyle w:val="Hyperlink"/>
                <w:noProof/>
              </w:rPr>
              <w:t>Schaltplan</w:t>
            </w:r>
            <w:r>
              <w:rPr>
                <w:noProof/>
                <w:webHidden/>
              </w:rPr>
              <w:tab/>
            </w:r>
            <w:r>
              <w:rPr>
                <w:noProof/>
                <w:webHidden/>
              </w:rPr>
              <w:fldChar w:fldCharType="begin"/>
            </w:r>
            <w:r>
              <w:rPr>
                <w:noProof/>
                <w:webHidden/>
              </w:rPr>
              <w:instrText xml:space="preserve"> PAGEREF _Toc89629771 \h </w:instrText>
            </w:r>
            <w:r>
              <w:rPr>
                <w:noProof/>
                <w:webHidden/>
              </w:rPr>
            </w:r>
            <w:r>
              <w:rPr>
                <w:noProof/>
                <w:webHidden/>
              </w:rPr>
              <w:fldChar w:fldCharType="separate"/>
            </w:r>
            <w:r>
              <w:rPr>
                <w:noProof/>
                <w:webHidden/>
              </w:rPr>
              <w:t>3</w:t>
            </w:r>
            <w:r>
              <w:rPr>
                <w:noProof/>
                <w:webHidden/>
              </w:rPr>
              <w:fldChar w:fldCharType="end"/>
            </w:r>
          </w:hyperlink>
        </w:p>
        <w:p w14:paraId="40E212B2" w14:textId="58568A8E" w:rsidR="00E863B8" w:rsidRDefault="00E863B8">
          <w:pPr>
            <w:pStyle w:val="Verzeichnis2"/>
            <w:tabs>
              <w:tab w:val="right" w:leader="dot" w:pos="9062"/>
            </w:tabs>
            <w:rPr>
              <w:rFonts w:cstheme="minorBidi"/>
              <w:noProof/>
            </w:rPr>
          </w:pPr>
          <w:hyperlink w:anchor="_Toc89629772" w:history="1">
            <w:r w:rsidRPr="00730AFF">
              <w:rPr>
                <w:rStyle w:val="Hyperlink"/>
                <w:noProof/>
              </w:rPr>
              <w:t>Bedienung</w:t>
            </w:r>
            <w:r>
              <w:rPr>
                <w:noProof/>
                <w:webHidden/>
              </w:rPr>
              <w:tab/>
            </w:r>
            <w:r>
              <w:rPr>
                <w:noProof/>
                <w:webHidden/>
              </w:rPr>
              <w:fldChar w:fldCharType="begin"/>
            </w:r>
            <w:r>
              <w:rPr>
                <w:noProof/>
                <w:webHidden/>
              </w:rPr>
              <w:instrText xml:space="preserve"> PAGEREF _Toc89629772 \h </w:instrText>
            </w:r>
            <w:r>
              <w:rPr>
                <w:noProof/>
                <w:webHidden/>
              </w:rPr>
            </w:r>
            <w:r>
              <w:rPr>
                <w:noProof/>
                <w:webHidden/>
              </w:rPr>
              <w:fldChar w:fldCharType="separate"/>
            </w:r>
            <w:r>
              <w:rPr>
                <w:noProof/>
                <w:webHidden/>
              </w:rPr>
              <w:t>4</w:t>
            </w:r>
            <w:r>
              <w:rPr>
                <w:noProof/>
                <w:webHidden/>
              </w:rPr>
              <w:fldChar w:fldCharType="end"/>
            </w:r>
          </w:hyperlink>
        </w:p>
        <w:p w14:paraId="3BF41EBD" w14:textId="66600950" w:rsidR="00E863B8" w:rsidRDefault="00E863B8">
          <w:pPr>
            <w:pStyle w:val="Verzeichnis2"/>
            <w:tabs>
              <w:tab w:val="right" w:leader="dot" w:pos="9062"/>
            </w:tabs>
            <w:rPr>
              <w:rFonts w:cstheme="minorBidi"/>
              <w:noProof/>
            </w:rPr>
          </w:pPr>
          <w:hyperlink w:anchor="_Toc89629773" w:history="1">
            <w:r w:rsidRPr="00730AFF">
              <w:rPr>
                <w:rStyle w:val="Hyperlink"/>
                <w:noProof/>
              </w:rPr>
              <w:t>Programmablaufplan</w:t>
            </w:r>
            <w:r>
              <w:rPr>
                <w:noProof/>
                <w:webHidden/>
              </w:rPr>
              <w:tab/>
            </w:r>
            <w:r>
              <w:rPr>
                <w:noProof/>
                <w:webHidden/>
              </w:rPr>
              <w:fldChar w:fldCharType="begin"/>
            </w:r>
            <w:r>
              <w:rPr>
                <w:noProof/>
                <w:webHidden/>
              </w:rPr>
              <w:instrText xml:space="preserve"> PAGEREF _Toc89629773 \h </w:instrText>
            </w:r>
            <w:r>
              <w:rPr>
                <w:noProof/>
                <w:webHidden/>
              </w:rPr>
            </w:r>
            <w:r>
              <w:rPr>
                <w:noProof/>
                <w:webHidden/>
              </w:rPr>
              <w:fldChar w:fldCharType="separate"/>
            </w:r>
            <w:r>
              <w:rPr>
                <w:noProof/>
                <w:webHidden/>
              </w:rPr>
              <w:t>5</w:t>
            </w:r>
            <w:r>
              <w:rPr>
                <w:noProof/>
                <w:webHidden/>
              </w:rPr>
              <w:fldChar w:fldCharType="end"/>
            </w:r>
          </w:hyperlink>
        </w:p>
        <w:p w14:paraId="0B808F8C" w14:textId="1F4C1DF7" w:rsidR="002F4A0B" w:rsidRDefault="002F4A0B">
          <w:r>
            <w:rPr>
              <w:b/>
              <w:bCs/>
              <w:lang w:val="de-DE"/>
            </w:rPr>
            <w:fldChar w:fldCharType="end"/>
          </w:r>
        </w:p>
      </w:sdtContent>
    </w:sdt>
    <w:p w14:paraId="60732E10" w14:textId="39C0F89A" w:rsidR="001C7B0B" w:rsidRDefault="001C7B0B">
      <w:r>
        <w:br w:type="page"/>
      </w:r>
    </w:p>
    <w:p w14:paraId="74414950" w14:textId="6EBE9A13" w:rsidR="00E101A0" w:rsidRDefault="007A2E1F" w:rsidP="004E7217">
      <w:pPr>
        <w:pStyle w:val="berschrift1"/>
      </w:pPr>
      <w:bookmarkStart w:id="0" w:name="_Toc89629769"/>
      <w:r>
        <w:t>Projekt Heizungssystem</w:t>
      </w:r>
      <w:bookmarkEnd w:id="0"/>
    </w:p>
    <w:p w14:paraId="07A68A5C" w14:textId="77777777" w:rsidR="007A2E1F" w:rsidRDefault="007A2E1F" w:rsidP="00FE2EE9">
      <w:pPr>
        <w:jc w:val="both"/>
      </w:pPr>
    </w:p>
    <w:p w14:paraId="1B16AE7C" w14:textId="77777777" w:rsidR="00621EB6" w:rsidRDefault="00621EB6" w:rsidP="00FE2EE9">
      <w:pPr>
        <w:jc w:val="both"/>
      </w:pPr>
    </w:p>
    <w:p w14:paraId="50309453" w14:textId="77777777" w:rsidR="004E7217" w:rsidRDefault="00DF5C9E" w:rsidP="00621EB6">
      <w:pPr>
        <w:pStyle w:val="berschrift2"/>
      </w:pPr>
      <w:bookmarkStart w:id="1" w:name="_Toc89629770"/>
      <w:r>
        <w:t>Beschreibung</w:t>
      </w:r>
      <w:bookmarkEnd w:id="1"/>
    </w:p>
    <w:p w14:paraId="72B726B7" w14:textId="77777777" w:rsidR="00621EB6" w:rsidRDefault="00621EB6" w:rsidP="00FE2EE9">
      <w:pPr>
        <w:jc w:val="both"/>
      </w:pPr>
    </w:p>
    <w:p w14:paraId="77553044" w14:textId="77777777" w:rsidR="00EC73DE" w:rsidRDefault="007A2E1F" w:rsidP="00FE2EE9">
      <w:pPr>
        <w:jc w:val="both"/>
      </w:pPr>
      <w:r>
        <w:t>Im Rahmen des Gruppenprojektes Smart</w:t>
      </w:r>
      <w:r w:rsidR="004E6685">
        <w:t>-</w:t>
      </w:r>
      <w:r>
        <w:t xml:space="preserve">Home </w:t>
      </w:r>
      <w:r w:rsidR="00ED43CD">
        <w:t xml:space="preserve">muss jede Kleingruppe ein unabhängiges Teilsystem entwickeln. In diesem Teilsystem geht es um eine automatisierte Heizungssteuerung, die man manuell aktivieren/deaktivieren kann und eine Richttemperatur mit Hilfe von zwei Tastern einstellen kann. Der Status sowie die aktuelle Temperatur und die Richttemperatur wird auf einem LCD-Display angezeigt. Das System funktioniert mit einem </w:t>
      </w:r>
      <w:r w:rsidR="003474A9">
        <w:t>NTC-Wi</w:t>
      </w:r>
      <w:r w:rsidR="00D57C37">
        <w:t>derstand</w:t>
      </w:r>
      <w:r w:rsidR="00E231D1">
        <w:t xml:space="preserve"> (</w:t>
      </w:r>
      <w:r w:rsidR="00E231D1" w:rsidRPr="00E231D1">
        <w:t xml:space="preserve">Negative </w:t>
      </w:r>
      <w:proofErr w:type="spellStart"/>
      <w:r w:rsidR="00E231D1" w:rsidRPr="00E231D1">
        <w:t>Temperature</w:t>
      </w:r>
      <w:proofErr w:type="spellEnd"/>
      <w:r w:rsidR="00E231D1" w:rsidRPr="00E231D1">
        <w:t xml:space="preserve"> </w:t>
      </w:r>
      <w:proofErr w:type="spellStart"/>
      <w:r w:rsidR="00E231D1" w:rsidRPr="00E231D1">
        <w:t>Coefficient</w:t>
      </w:r>
      <w:proofErr w:type="spellEnd"/>
      <w:r w:rsidR="00E231D1" w:rsidRPr="00E231D1">
        <w:t xml:space="preserve"> Thermistor</w:t>
      </w:r>
      <w:r w:rsidR="00E231D1">
        <w:t>)</w:t>
      </w:r>
      <w:r w:rsidR="00ED43CD">
        <w:t>, der mit Hilfe des</w:t>
      </w:r>
      <w:r w:rsidR="001D727C">
        <w:t xml:space="preserve"> ADC0804 </w:t>
      </w:r>
      <w:r w:rsidR="00ED43CD">
        <w:t xml:space="preserve">an den Mikrocontroller </w:t>
      </w:r>
      <w:r w:rsidR="00C85C44">
        <w:t xml:space="preserve">C8051F340 </w:t>
      </w:r>
      <w:r w:rsidR="00A97965">
        <w:t>von Silicon</w:t>
      </w:r>
      <w:r w:rsidR="00667C38">
        <w:t xml:space="preserve"> </w:t>
      </w:r>
      <w:r w:rsidR="00A97965">
        <w:t xml:space="preserve">Laboratories </w:t>
      </w:r>
      <w:r w:rsidR="00ED43CD">
        <w:t>angeschlossen ist.</w:t>
      </w:r>
    </w:p>
    <w:p w14:paraId="1A298F3A" w14:textId="77777777" w:rsidR="00F719A5" w:rsidRDefault="00F719A5" w:rsidP="00FE2EE9">
      <w:pPr>
        <w:jc w:val="both"/>
      </w:pPr>
    </w:p>
    <w:p w14:paraId="4768548C" w14:textId="77777777" w:rsidR="00F719A5" w:rsidRDefault="00F719A5" w:rsidP="00FE2EE9">
      <w:pPr>
        <w:jc w:val="both"/>
      </w:pPr>
    </w:p>
    <w:p w14:paraId="08806CB5" w14:textId="77777777" w:rsidR="006130B6" w:rsidRDefault="0086557D" w:rsidP="006130B6">
      <w:pPr>
        <w:pStyle w:val="berschrift2"/>
      </w:pPr>
      <w:bookmarkStart w:id="2" w:name="_Toc89629771"/>
      <w:r>
        <w:t>Schaltplan</w:t>
      </w:r>
      <w:bookmarkEnd w:id="2"/>
    </w:p>
    <w:p w14:paraId="41D71A2B" w14:textId="77777777" w:rsidR="006130B6" w:rsidRDefault="006130B6" w:rsidP="006130B6">
      <w:pPr>
        <w:jc w:val="both"/>
      </w:pPr>
    </w:p>
    <w:p w14:paraId="7413C939" w14:textId="378950BB" w:rsidR="006130B6" w:rsidRDefault="00602D8B" w:rsidP="006130B6">
      <w:pPr>
        <w:jc w:val="both"/>
      </w:pPr>
      <w:r>
        <w:rPr>
          <w:noProof/>
        </w:rPr>
        <w:drawing>
          <wp:inline distT="0" distB="0" distL="0" distR="0" wp14:anchorId="52E9FD67" wp14:editId="1BE7B3B0">
            <wp:extent cx="6339289" cy="4790809"/>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339289" cy="4790809"/>
                    </a:xfrm>
                    <a:prstGeom prst="rect">
                      <a:avLst/>
                    </a:prstGeom>
                    <a:noFill/>
                    <a:ln>
                      <a:noFill/>
                    </a:ln>
                  </pic:spPr>
                </pic:pic>
              </a:graphicData>
            </a:graphic>
          </wp:inline>
        </w:drawing>
      </w:r>
    </w:p>
    <w:p w14:paraId="3CA62E9C" w14:textId="77777777" w:rsidR="00F719A5" w:rsidRDefault="00A55C4F" w:rsidP="00F719A5">
      <w:pPr>
        <w:pStyle w:val="berschrift2"/>
      </w:pPr>
      <w:bookmarkStart w:id="3" w:name="_Toc89629772"/>
      <w:r>
        <w:lastRenderedPageBreak/>
        <w:t>Bedienung</w:t>
      </w:r>
      <w:bookmarkEnd w:id="3"/>
    </w:p>
    <w:p w14:paraId="4E56F4DB" w14:textId="77777777" w:rsidR="00F719A5" w:rsidRDefault="00F719A5" w:rsidP="00FE2EE9">
      <w:pPr>
        <w:jc w:val="both"/>
      </w:pPr>
    </w:p>
    <w:p w14:paraId="78FC5BC2" w14:textId="3115301A" w:rsidR="00F719A5" w:rsidRDefault="008A1356" w:rsidP="00FE2EE9">
      <w:pPr>
        <w:jc w:val="both"/>
      </w:pPr>
      <w:r>
        <w:rPr>
          <w:noProof/>
        </w:rPr>
        <w:drawing>
          <wp:anchor distT="0" distB="0" distL="114300" distR="114300" simplePos="0" relativeHeight="251658240" behindDoc="1" locked="0" layoutInCell="1" allowOverlap="1" wp14:anchorId="46D588C0" wp14:editId="2BB1939B">
            <wp:simplePos x="0" y="0"/>
            <wp:positionH relativeFrom="column">
              <wp:posOffset>-1257548</wp:posOffset>
            </wp:positionH>
            <wp:positionV relativeFrom="paragraph">
              <wp:posOffset>2041193</wp:posOffset>
            </wp:positionV>
            <wp:extent cx="5518150" cy="3656965"/>
            <wp:effectExtent l="0" t="0" r="635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rotWithShape="1">
                    <a:blip r:embed="rId11">
                      <a:extLst>
                        <a:ext uri="{28A0092B-C50C-407E-A947-70E740481C1C}">
                          <a14:useLocalDpi xmlns:a14="http://schemas.microsoft.com/office/drawing/2010/main" val="0"/>
                        </a:ext>
                      </a:extLst>
                    </a:blip>
                    <a:srcRect t="13549" b="20178"/>
                    <a:stretch/>
                  </pic:blipFill>
                  <pic:spPr bwMode="auto">
                    <a:xfrm>
                      <a:off x="0" y="0"/>
                      <a:ext cx="5518150" cy="36569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5C4F">
        <w:t>Z</w:t>
      </w:r>
      <w:r w:rsidR="00247356">
        <w:t xml:space="preserve">u Beginn wird der Sollwert mit Hilfe der zwei Taster (Plus und Minus) durch das Drücken des jeweiligen Tasters eingestellt. </w:t>
      </w:r>
      <w:r w:rsidR="00E672AC">
        <w:t xml:space="preserve">Der Sollwert lässt sich in 1°C Schritten verändern. </w:t>
      </w:r>
      <w:r w:rsidR="00247356">
        <w:t xml:space="preserve">Die aktuelle Temperatur sowie der derzeitige Sollwert </w:t>
      </w:r>
      <w:r w:rsidR="00F56238">
        <w:t>werden</w:t>
      </w:r>
      <w:r w:rsidR="00247356">
        <w:t xml:space="preserve"> auf dem LCD-Display angezeigt. Auch der Systemstatus ist dort vermerkt. Dieser lässt sich durch das Drücken des An/Aus-Tasters verändern. </w:t>
      </w:r>
      <w:r w:rsidR="00C73FC1">
        <w:t>Die untere Grenze für den Sollwert beträgt 15°C und die obere Grenze beträgt 25°C. Nach dem Einschalten des Systems ist das System standartmässig aktiviert und auf</w:t>
      </w:r>
      <w:r w:rsidR="00A50275">
        <w:t xml:space="preserve"> einen Sollwert von</w:t>
      </w:r>
      <w:r w:rsidR="00C73FC1">
        <w:t xml:space="preserve"> 21°C eingestellt</w:t>
      </w:r>
      <w:r w:rsidR="00584CB4">
        <w:t>.</w:t>
      </w:r>
      <w:r w:rsidR="00CD505B">
        <w:t xml:space="preserve"> Ist die aktuelle Temperatur grösser als der Sollwert, dann leuchtet die Blaue LED auf (Simulation für Kühlung). </w:t>
      </w:r>
      <w:r w:rsidR="00CE2AF9">
        <w:t>Ist die aktuelle Temperatur kleiner als der Sollwert, so leuchtet die Rote LED auf (Simulation für Heizung).</w:t>
      </w:r>
      <w:r w:rsidR="00273DE5">
        <w:t xml:space="preserve"> Ist das Syste</w:t>
      </w:r>
      <w:r w:rsidR="00A3429D">
        <w:t>m deaktiviert (Systemstatus = Off)</w:t>
      </w:r>
      <w:r w:rsidR="00B240B6">
        <w:t xml:space="preserve"> so leuchtet keine der beiden LEDs. Es werden trotzdem die aktuelle Temperatur sowie der eingestellte Sollwert angezeigt. Auch während das System deaktiviert ist lässt sich der Sollwert mit Hilfe der beiden Taster (Plus und Minus) verändern.</w:t>
      </w:r>
    </w:p>
    <w:p w14:paraId="04591864" w14:textId="75AE0C27" w:rsidR="00F0092C" w:rsidRDefault="00F0092C" w:rsidP="00F0092C">
      <w:pPr>
        <w:jc w:val="both"/>
      </w:pPr>
    </w:p>
    <w:p w14:paraId="23452A98" w14:textId="44ED8C54" w:rsidR="0020006D" w:rsidRDefault="0020006D" w:rsidP="00F0092C">
      <w:pPr>
        <w:jc w:val="both"/>
      </w:pPr>
    </w:p>
    <w:p w14:paraId="690971FE" w14:textId="4E107BB4" w:rsidR="0020006D" w:rsidRDefault="0020006D">
      <w:r>
        <w:br w:type="page"/>
      </w:r>
    </w:p>
    <w:p w14:paraId="2A6709EC" w14:textId="77777777" w:rsidR="00F0092C" w:rsidRDefault="00F0092C" w:rsidP="00F0092C">
      <w:pPr>
        <w:pStyle w:val="berschrift2"/>
      </w:pPr>
      <w:bookmarkStart w:id="4" w:name="_Toc89629773"/>
      <w:r>
        <w:t>Programmablaufplan</w:t>
      </w:r>
      <w:bookmarkEnd w:id="4"/>
    </w:p>
    <w:p w14:paraId="33C9CE33" w14:textId="77777777" w:rsidR="003769D0" w:rsidRDefault="003769D0" w:rsidP="003769D0">
      <w:pPr>
        <w:jc w:val="both"/>
      </w:pPr>
    </w:p>
    <w:p w14:paraId="5B6254A3" w14:textId="10685629" w:rsidR="001E1FC1" w:rsidRDefault="003769D0" w:rsidP="00FE2EE9">
      <w:pPr>
        <w:jc w:val="both"/>
      </w:pPr>
      <w:r>
        <w:rPr>
          <w:noProof/>
          <w:lang w:val="de-DE" w:eastAsia="de-DE"/>
        </w:rPr>
        <w:drawing>
          <wp:inline distT="0" distB="0" distL="0" distR="0" wp14:anchorId="241220D9" wp14:editId="5F065168">
            <wp:extent cx="6477000" cy="3872314"/>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6537" cy="3883994"/>
                    </a:xfrm>
                    <a:prstGeom prst="rect">
                      <a:avLst/>
                    </a:prstGeom>
                  </pic:spPr>
                </pic:pic>
              </a:graphicData>
            </a:graphic>
          </wp:inline>
        </w:drawing>
      </w:r>
    </w:p>
    <w:p w14:paraId="0DBE12C7" w14:textId="78BC698B" w:rsidR="001E1FC1" w:rsidRDefault="001E1FC1" w:rsidP="00FE2EE9">
      <w:pPr>
        <w:jc w:val="both"/>
      </w:pPr>
    </w:p>
    <w:p w14:paraId="6F29E371" w14:textId="35076043" w:rsidR="001E1FC1" w:rsidRDefault="001E1FC1">
      <w:r>
        <w:br w:type="page"/>
      </w:r>
    </w:p>
    <w:p w14:paraId="7704A7B4" w14:textId="74F03B4A" w:rsidR="001E1FC1" w:rsidRDefault="00E648A5" w:rsidP="00FE2EE9">
      <w:pPr>
        <w:jc w:val="both"/>
      </w:pPr>
      <w:r>
        <w:lastRenderedPageBreak/>
        <w:t>XXX</w:t>
      </w:r>
    </w:p>
    <w:sectPr w:rsidR="001E1FC1" w:rsidSect="00A771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BC4E4" w14:textId="77777777" w:rsidR="002010AC" w:rsidRDefault="002010AC" w:rsidP="00E101A0">
      <w:pPr>
        <w:spacing w:after="0" w:line="240" w:lineRule="auto"/>
      </w:pPr>
      <w:r>
        <w:separator/>
      </w:r>
    </w:p>
  </w:endnote>
  <w:endnote w:type="continuationSeparator" w:id="0">
    <w:p w14:paraId="11F6888F" w14:textId="77777777" w:rsidR="002010AC" w:rsidRDefault="002010AC" w:rsidP="00E10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99A90" w14:textId="2D549E6A" w:rsidR="00B447A5" w:rsidRDefault="00A771F4">
    <w:pPr>
      <w:pStyle w:val="Fuzeile"/>
    </w:pPr>
    <w:r>
      <w:t>TG13/3</w:t>
    </w:r>
    <w:r w:rsidR="00B447A5">
      <w:ptab w:relativeTo="margin" w:alignment="center" w:leader="none"/>
    </w:r>
    <w:r>
      <w:t>Dokumentation Heizungssteuerung</w:t>
    </w:r>
    <w:r w:rsidR="00B447A5">
      <w:ptab w:relativeTo="margin" w:alignment="right" w:leader="none"/>
    </w:r>
    <w:r w:rsidR="00B447A5">
      <w:rPr>
        <w:lang w:val="de-DE"/>
      </w:rPr>
      <w:t xml:space="preserve">Seite </w:t>
    </w:r>
    <w:r w:rsidR="00B447A5">
      <w:rPr>
        <w:b/>
        <w:bCs/>
      </w:rPr>
      <w:fldChar w:fldCharType="begin"/>
    </w:r>
    <w:r w:rsidR="00B447A5">
      <w:rPr>
        <w:b/>
        <w:bCs/>
      </w:rPr>
      <w:instrText>PAGE  \* Arabic  \* MERGEFORMAT</w:instrText>
    </w:r>
    <w:r w:rsidR="00B447A5">
      <w:rPr>
        <w:b/>
        <w:bCs/>
      </w:rPr>
      <w:fldChar w:fldCharType="separate"/>
    </w:r>
    <w:r w:rsidR="00B447A5">
      <w:rPr>
        <w:b/>
        <w:bCs/>
        <w:lang w:val="de-DE"/>
      </w:rPr>
      <w:t>1</w:t>
    </w:r>
    <w:r w:rsidR="00B447A5">
      <w:rPr>
        <w:b/>
        <w:bCs/>
      </w:rPr>
      <w:fldChar w:fldCharType="end"/>
    </w:r>
    <w:r w:rsidR="00B447A5">
      <w:rPr>
        <w:lang w:val="de-DE"/>
      </w:rPr>
      <w:t xml:space="preserve"> von </w:t>
    </w:r>
    <w:r w:rsidR="00B447A5">
      <w:rPr>
        <w:b/>
        <w:bCs/>
      </w:rPr>
      <w:fldChar w:fldCharType="begin"/>
    </w:r>
    <w:r w:rsidR="00B447A5">
      <w:rPr>
        <w:b/>
        <w:bCs/>
      </w:rPr>
      <w:instrText>NUMPAGES  \* Arabic  \* MERGEFORMAT</w:instrText>
    </w:r>
    <w:r w:rsidR="00B447A5">
      <w:rPr>
        <w:b/>
        <w:bCs/>
      </w:rPr>
      <w:fldChar w:fldCharType="separate"/>
    </w:r>
    <w:r w:rsidR="00B447A5">
      <w:rPr>
        <w:b/>
        <w:bCs/>
        <w:lang w:val="de-DE"/>
      </w:rPr>
      <w:t>2</w:t>
    </w:r>
    <w:r w:rsidR="00B447A5">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5FD78" w14:textId="77777777" w:rsidR="002010AC" w:rsidRDefault="002010AC" w:rsidP="00E101A0">
      <w:pPr>
        <w:spacing w:after="0" w:line="240" w:lineRule="auto"/>
      </w:pPr>
      <w:r>
        <w:separator/>
      </w:r>
    </w:p>
  </w:footnote>
  <w:footnote w:type="continuationSeparator" w:id="0">
    <w:p w14:paraId="2BACD42E" w14:textId="77777777" w:rsidR="002010AC" w:rsidRDefault="002010AC" w:rsidP="00E101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66350" w14:textId="29C64F8D" w:rsidR="00A771F4" w:rsidRDefault="00A771F4">
    <w:pPr>
      <w:pStyle w:val="Kopfzeile"/>
    </w:pPr>
    <w:r>
      <w:ptab w:relativeTo="margin" w:alignment="center" w:leader="none"/>
    </w:r>
    <w:r>
      <w:ptab w:relativeTo="margin" w:alignment="right" w:leader="none"/>
    </w:r>
    <w:r>
      <w:fldChar w:fldCharType="begin"/>
    </w:r>
    <w:r>
      <w:instrText xml:space="preserve"> TIME \@ "dd.MM.yyyy" </w:instrText>
    </w:r>
    <w:r>
      <w:fldChar w:fldCharType="separate"/>
    </w:r>
    <w:r>
      <w:rPr>
        <w:noProof/>
      </w:rPr>
      <w:t>05.12.2021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de-CH" w:vendorID="64" w:dllVersion="6" w:nlCheck="1" w:checkStyle="0"/>
  <w:activeWritingStyle w:appName="MSWord" w:lang="de-CH" w:vendorID="64" w:dllVersion="0" w:nlCheck="1" w:checkStyle="0"/>
  <w:activeWritingStyle w:appName="MSWord" w:lang="de-DE" w:vendorID="64" w:dllVersion="0" w:nlCheck="1" w:checkStyle="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A68"/>
    <w:rsid w:val="00057E4D"/>
    <w:rsid w:val="00092B5D"/>
    <w:rsid w:val="000A59D4"/>
    <w:rsid w:val="000B516C"/>
    <w:rsid w:val="000D738E"/>
    <w:rsid w:val="001060CE"/>
    <w:rsid w:val="00142A68"/>
    <w:rsid w:val="001B0291"/>
    <w:rsid w:val="001C7B0B"/>
    <w:rsid w:val="001D727C"/>
    <w:rsid w:val="001E1FC1"/>
    <w:rsid w:val="0020006D"/>
    <w:rsid w:val="002010AC"/>
    <w:rsid w:val="00203813"/>
    <w:rsid w:val="002247CB"/>
    <w:rsid w:val="0023390F"/>
    <w:rsid w:val="00247356"/>
    <w:rsid w:val="00273DE5"/>
    <w:rsid w:val="002F4A0B"/>
    <w:rsid w:val="003474A9"/>
    <w:rsid w:val="003769D0"/>
    <w:rsid w:val="00377495"/>
    <w:rsid w:val="00385A8E"/>
    <w:rsid w:val="003C2CBF"/>
    <w:rsid w:val="003C383B"/>
    <w:rsid w:val="003C7638"/>
    <w:rsid w:val="003F2E83"/>
    <w:rsid w:val="004E6685"/>
    <w:rsid w:val="004E7217"/>
    <w:rsid w:val="00584CB4"/>
    <w:rsid w:val="005A28D9"/>
    <w:rsid w:val="005D1E8E"/>
    <w:rsid w:val="005E58AA"/>
    <w:rsid w:val="005F7744"/>
    <w:rsid w:val="00602D8B"/>
    <w:rsid w:val="006130B6"/>
    <w:rsid w:val="00621EB6"/>
    <w:rsid w:val="006460FD"/>
    <w:rsid w:val="00667C38"/>
    <w:rsid w:val="00696C71"/>
    <w:rsid w:val="006A6DBD"/>
    <w:rsid w:val="00772D2A"/>
    <w:rsid w:val="007A2E1F"/>
    <w:rsid w:val="00800695"/>
    <w:rsid w:val="00807DD2"/>
    <w:rsid w:val="0086557D"/>
    <w:rsid w:val="008A1356"/>
    <w:rsid w:val="008B347E"/>
    <w:rsid w:val="008F2713"/>
    <w:rsid w:val="00965933"/>
    <w:rsid w:val="00965CA9"/>
    <w:rsid w:val="00A3429D"/>
    <w:rsid w:val="00A50275"/>
    <w:rsid w:val="00A55C4F"/>
    <w:rsid w:val="00A745FF"/>
    <w:rsid w:val="00A771F4"/>
    <w:rsid w:val="00A97965"/>
    <w:rsid w:val="00AC2D20"/>
    <w:rsid w:val="00B240B6"/>
    <w:rsid w:val="00B447A5"/>
    <w:rsid w:val="00B60399"/>
    <w:rsid w:val="00C73FC1"/>
    <w:rsid w:val="00C85C44"/>
    <w:rsid w:val="00CB019B"/>
    <w:rsid w:val="00CD505B"/>
    <w:rsid w:val="00CE2AF9"/>
    <w:rsid w:val="00CE6E4F"/>
    <w:rsid w:val="00D57C37"/>
    <w:rsid w:val="00DF5C9E"/>
    <w:rsid w:val="00E101A0"/>
    <w:rsid w:val="00E231D1"/>
    <w:rsid w:val="00E648A5"/>
    <w:rsid w:val="00E672AC"/>
    <w:rsid w:val="00E863B8"/>
    <w:rsid w:val="00EC73DE"/>
    <w:rsid w:val="00ED43CD"/>
    <w:rsid w:val="00F0092C"/>
    <w:rsid w:val="00F359B8"/>
    <w:rsid w:val="00F44157"/>
    <w:rsid w:val="00F56238"/>
    <w:rsid w:val="00F719A5"/>
    <w:rsid w:val="00F90A7C"/>
    <w:rsid w:val="00FC13C1"/>
    <w:rsid w:val="00FE2EE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D080F"/>
  <w15:chartTrackingRefBased/>
  <w15:docId w15:val="{8086292B-55A6-4532-9A8E-DB8E9E757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aliases w:val="Header 1"/>
    <w:basedOn w:val="Standard"/>
    <w:next w:val="Standard"/>
    <w:link w:val="berschrift1Zchn"/>
    <w:uiPriority w:val="9"/>
    <w:qFormat/>
    <w:rsid w:val="006A6DBD"/>
    <w:pPr>
      <w:keepNext/>
      <w:keepLines/>
      <w:spacing w:before="240" w:after="0" w:line="240" w:lineRule="auto"/>
      <w:outlineLvl w:val="0"/>
    </w:pPr>
    <w:rPr>
      <w:rFonts w:eastAsiaTheme="majorEastAsia" w:cstheme="majorBidi"/>
      <w:b/>
      <w:sz w:val="36"/>
      <w:szCs w:val="32"/>
      <w:u w:val="single"/>
    </w:rPr>
  </w:style>
  <w:style w:type="paragraph" w:styleId="berschrift2">
    <w:name w:val="heading 2"/>
    <w:aliases w:val="Header 2"/>
    <w:basedOn w:val="Standard"/>
    <w:next w:val="Standard"/>
    <w:link w:val="berschrift2Zchn"/>
    <w:uiPriority w:val="9"/>
    <w:unhideWhenUsed/>
    <w:qFormat/>
    <w:rsid w:val="006A6DBD"/>
    <w:pPr>
      <w:keepNext/>
      <w:keepLines/>
      <w:spacing w:before="40" w:after="0" w:line="240" w:lineRule="auto"/>
      <w:outlineLvl w:val="1"/>
    </w:pPr>
    <w:rPr>
      <w:rFonts w:eastAsiaTheme="majorEastAsia" w:cstheme="majorBidi"/>
      <w:b/>
      <w:sz w:val="32"/>
      <w:szCs w:val="26"/>
      <w:u w:val="singl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1A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101A0"/>
  </w:style>
  <w:style w:type="paragraph" w:styleId="Fuzeile">
    <w:name w:val="footer"/>
    <w:basedOn w:val="Standard"/>
    <w:link w:val="FuzeileZchn"/>
    <w:uiPriority w:val="99"/>
    <w:unhideWhenUsed/>
    <w:rsid w:val="00E101A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101A0"/>
  </w:style>
  <w:style w:type="character" w:styleId="Platzhaltertext">
    <w:name w:val="Placeholder Text"/>
    <w:basedOn w:val="Absatz-Standardschriftart"/>
    <w:uiPriority w:val="99"/>
    <w:semiHidden/>
    <w:rsid w:val="00E101A0"/>
    <w:rPr>
      <w:color w:val="808080"/>
    </w:rPr>
  </w:style>
  <w:style w:type="character" w:customStyle="1" w:styleId="berschrift1Zchn">
    <w:name w:val="Überschrift 1 Zchn"/>
    <w:aliases w:val="Header 1 Zchn"/>
    <w:basedOn w:val="Absatz-Standardschriftart"/>
    <w:link w:val="berschrift1"/>
    <w:uiPriority w:val="9"/>
    <w:rsid w:val="006A6DBD"/>
    <w:rPr>
      <w:rFonts w:eastAsiaTheme="majorEastAsia" w:cstheme="majorBidi"/>
      <w:b/>
      <w:sz w:val="36"/>
      <w:szCs w:val="32"/>
      <w:u w:val="single"/>
    </w:rPr>
  </w:style>
  <w:style w:type="character" w:customStyle="1" w:styleId="berschrift2Zchn">
    <w:name w:val="Überschrift 2 Zchn"/>
    <w:aliases w:val="Header 2 Zchn"/>
    <w:basedOn w:val="Absatz-Standardschriftart"/>
    <w:link w:val="berschrift2"/>
    <w:uiPriority w:val="9"/>
    <w:rsid w:val="006A6DBD"/>
    <w:rPr>
      <w:rFonts w:eastAsiaTheme="majorEastAsia" w:cstheme="majorBidi"/>
      <w:b/>
      <w:sz w:val="32"/>
      <w:szCs w:val="26"/>
      <w:u w:val="single"/>
    </w:rPr>
  </w:style>
  <w:style w:type="paragraph" w:styleId="Titel">
    <w:name w:val="Title"/>
    <w:aliases w:val="Header 3"/>
    <w:basedOn w:val="Standard"/>
    <w:next w:val="Standard"/>
    <w:link w:val="TitelZchn"/>
    <w:uiPriority w:val="10"/>
    <w:qFormat/>
    <w:rsid w:val="00385A8E"/>
    <w:pPr>
      <w:spacing w:after="0" w:line="240" w:lineRule="auto"/>
      <w:contextualSpacing/>
    </w:pPr>
    <w:rPr>
      <w:rFonts w:eastAsiaTheme="majorEastAsia" w:cstheme="majorBidi"/>
      <w:b/>
      <w:spacing w:val="-10"/>
      <w:kern w:val="28"/>
      <w:sz w:val="28"/>
      <w:szCs w:val="56"/>
      <w:u w:val="single"/>
    </w:rPr>
  </w:style>
  <w:style w:type="character" w:customStyle="1" w:styleId="TitelZchn">
    <w:name w:val="Titel Zchn"/>
    <w:aliases w:val="Header 3 Zchn"/>
    <w:basedOn w:val="Absatz-Standardschriftart"/>
    <w:link w:val="Titel"/>
    <w:uiPriority w:val="10"/>
    <w:rsid w:val="00385A8E"/>
    <w:rPr>
      <w:rFonts w:eastAsiaTheme="majorEastAsia" w:cstheme="majorBidi"/>
      <w:b/>
      <w:spacing w:val="-10"/>
      <w:kern w:val="28"/>
      <w:sz w:val="28"/>
      <w:szCs w:val="56"/>
      <w:u w:val="single"/>
    </w:rPr>
  </w:style>
  <w:style w:type="paragraph" w:styleId="Inhaltsverzeichnisberschrift">
    <w:name w:val="TOC Heading"/>
    <w:basedOn w:val="berschrift1"/>
    <w:next w:val="Standard"/>
    <w:uiPriority w:val="39"/>
    <w:unhideWhenUsed/>
    <w:qFormat/>
    <w:rsid w:val="002F4A0B"/>
    <w:pPr>
      <w:spacing w:line="259" w:lineRule="auto"/>
      <w:outlineLvl w:val="9"/>
    </w:pPr>
    <w:rPr>
      <w:rFonts w:asciiTheme="majorHAnsi" w:hAnsiTheme="majorHAnsi"/>
      <w:b w:val="0"/>
      <w:color w:val="2F5496" w:themeColor="accent1" w:themeShade="BF"/>
      <w:sz w:val="32"/>
      <w:u w:val="none"/>
      <w:lang w:eastAsia="de-CH"/>
    </w:rPr>
  </w:style>
  <w:style w:type="paragraph" w:styleId="Verzeichnis2">
    <w:name w:val="toc 2"/>
    <w:basedOn w:val="Standard"/>
    <w:next w:val="Standard"/>
    <w:autoRedefine/>
    <w:uiPriority w:val="39"/>
    <w:unhideWhenUsed/>
    <w:rsid w:val="002F4A0B"/>
    <w:pPr>
      <w:spacing w:after="100"/>
      <w:ind w:left="220"/>
    </w:pPr>
    <w:rPr>
      <w:rFonts w:eastAsiaTheme="minorEastAsia" w:cs="Times New Roman"/>
      <w:lang w:eastAsia="de-CH"/>
    </w:rPr>
  </w:style>
  <w:style w:type="paragraph" w:styleId="Verzeichnis1">
    <w:name w:val="toc 1"/>
    <w:basedOn w:val="Standard"/>
    <w:next w:val="Standard"/>
    <w:autoRedefine/>
    <w:uiPriority w:val="39"/>
    <w:unhideWhenUsed/>
    <w:rsid w:val="002F4A0B"/>
    <w:pPr>
      <w:spacing w:after="100"/>
    </w:pPr>
    <w:rPr>
      <w:rFonts w:eastAsiaTheme="minorEastAsia" w:cs="Times New Roman"/>
      <w:lang w:eastAsia="de-CH"/>
    </w:rPr>
  </w:style>
  <w:style w:type="paragraph" w:styleId="Verzeichnis3">
    <w:name w:val="toc 3"/>
    <w:basedOn w:val="Standard"/>
    <w:next w:val="Standard"/>
    <w:autoRedefine/>
    <w:uiPriority w:val="39"/>
    <w:unhideWhenUsed/>
    <w:rsid w:val="002F4A0B"/>
    <w:pPr>
      <w:spacing w:after="100"/>
      <w:ind w:left="440"/>
    </w:pPr>
    <w:rPr>
      <w:rFonts w:eastAsiaTheme="minorEastAsia" w:cs="Times New Roman"/>
      <w:lang w:eastAsia="de-CH"/>
    </w:rPr>
  </w:style>
  <w:style w:type="character" w:styleId="Hyperlink">
    <w:name w:val="Hyperlink"/>
    <w:basedOn w:val="Absatz-Standardschriftart"/>
    <w:uiPriority w:val="99"/>
    <w:unhideWhenUsed/>
    <w:rsid w:val="002F4A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Tim\AppData\Roaming\Microsoft\Templates\Standartvorlage%20Schule.dot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27795-1B87-4977-85F0-A4B3C099C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Standartvorlage Schule.dotm</Template>
  <TotalTime>0</TotalTime>
  <Pages>6</Pages>
  <Words>305</Words>
  <Characters>1922</Characters>
  <Application>Microsoft Office Word</Application>
  <DocSecurity>0</DocSecurity>
  <Lines>16</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Schlachter</dc:creator>
  <cp:keywords/>
  <dc:description/>
  <cp:lastModifiedBy>Tim Schlachter</cp:lastModifiedBy>
  <cp:revision>70</cp:revision>
  <dcterms:created xsi:type="dcterms:W3CDTF">2021-11-22T07:50:00Z</dcterms:created>
  <dcterms:modified xsi:type="dcterms:W3CDTF">2021-12-05T19:49:00Z</dcterms:modified>
</cp:coreProperties>
</file>